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4486703"/>
        <w:docPartObj>
          <w:docPartGallery w:val="Cover Pages"/>
          <w:docPartUnique/>
        </w:docPartObj>
      </w:sdtPr>
      <w:sdtEndPr/>
      <w:sdtContent>
        <w:p w14:paraId="344CC714" w14:textId="77777777" w:rsidR="00454B44" w:rsidRDefault="00454B44">
          <w:r>
            <w:rPr>
              <w:noProof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62DDAEF7" wp14:editId="6D8E20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2F99" w14:paraId="5B54AAF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2AB420A2" w14:textId="77777777" w:rsidR="007E2F99" w:rsidRDefault="007E2F99">
                                      <w:r>
                                        <w:rPr>
                                          <w:noProof/>
                                          <w:lang w:eastAsia="en-US" w:bidi="th-TH"/>
                                        </w:rPr>
                                        <w:drawing>
                                          <wp:inline distT="0" distB="0" distL="0" distR="0" wp14:anchorId="6F82F946" wp14:editId="0EA1D8A3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2F99" w14:paraId="36CF6C4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7406D" w:themeFill="text2"/>
                                      <w:vAlign w:val="center"/>
                                    </w:tcPr>
                                    <w:p w14:paraId="5A2F7D7A" w14:textId="77777777" w:rsidR="007E2F99" w:rsidRDefault="006F6CE8">
                                      <w:pPr>
                                        <w:pStyle w:val="ac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CBD59A9598F4841924B5515790520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2F9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User acceptance test (UAT)</w:t>
                                          </w:r>
                                        </w:sdtContent>
                                      </w:sdt>
                                    </w:p>
                                    <w:p w14:paraId="6AED908D" w14:textId="44ED5D3E" w:rsidR="007E2F99" w:rsidRDefault="006F6CE8" w:rsidP="003D59F5">
                                      <w:pPr>
                                        <w:pStyle w:val="ac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DDBFA949F964DE1815E7A09D35FB43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2F9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Version 1.0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2F99" w14:paraId="4013670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A5C249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7E2F99" w14:paraId="2FB157A2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E78DD58" w14:textId="77777777" w:rsidR="007E2F99" w:rsidRDefault="006F6CE8">
                                            <w:pPr>
                                              <w:pStyle w:val="ac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08BF536040343D18492C13F99FE0037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F99"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lang w:bidi="th-TH"/>
                                                  </w:rPr>
                                                  <w:t>PANUPAK VICHAIDIT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C10ED17873304ACBB3B3A9F2416A1ED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4-02-2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0DD049BF" w14:textId="77777777" w:rsidR="007E2F99" w:rsidRDefault="007E2F99">
                                                <w:pPr>
                                                  <w:pStyle w:val="ac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2/20/14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27950FB28A248D1B80B9A4225F9387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0AA9D086" w14:textId="1D84B03B" w:rsidR="007E2F99" w:rsidRDefault="007E2F99" w:rsidP="00454B44">
                                                <w:pPr>
                                                  <w:pStyle w:val="ac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lang w:bidi="th-TH"/>
                                                  </w:rPr>
                                                  <w:t>SE</w:t>
                                                </w:r>
                                                <w:r>
                                                  <w:rPr>
                                                    <w:rFonts w:hint="cs"/>
                                                    <w:color w:val="FFFFFF" w:themeColor="background1"/>
                                                    <w:cs/>
                                                    <w:lang w:bidi="th-TH"/>
                                                  </w:rPr>
                                                  <w:t>323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17BA91C" w14:textId="77777777" w:rsidR="007E2F99" w:rsidRDefault="007E2F99"/>
                                  </w:tc>
                                </w:tr>
                              </w:tbl>
                              <w:p w14:paraId="436502F6" w14:textId="77777777" w:rsidR="007E2F99" w:rsidRDefault="007E2F9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DDAE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2F99" w14:paraId="5B54AAF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2AB420A2" w14:textId="77777777" w:rsidR="007E2F99" w:rsidRDefault="007E2F99">
                                <w:r>
                                  <w:rPr>
                                    <w:noProof/>
                                    <w:lang w:eastAsia="en-US" w:bidi="th-TH"/>
                                  </w:rPr>
                                  <w:drawing>
                                    <wp:inline distT="0" distB="0" distL="0" distR="0" wp14:anchorId="6F82F946" wp14:editId="0EA1D8A3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2F99" w14:paraId="36CF6C4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7406D" w:themeFill="text2"/>
                                <w:vAlign w:val="center"/>
                              </w:tcPr>
                              <w:p w14:paraId="5A2F7D7A" w14:textId="77777777" w:rsidR="007E2F99" w:rsidRDefault="006F6CE8">
                                <w:pPr>
                                  <w:pStyle w:val="ac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CBD59A9598F4841924B55157905208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2F9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User acceptance test (UAT)</w:t>
                                    </w:r>
                                  </w:sdtContent>
                                </w:sdt>
                              </w:p>
                              <w:p w14:paraId="6AED908D" w14:textId="44ED5D3E" w:rsidR="007E2F99" w:rsidRDefault="006F6CE8" w:rsidP="003D59F5">
                                <w:pPr>
                                  <w:pStyle w:val="ac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DDBFA949F964DE1815E7A09D35FB43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2F9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Version 1.0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2F99" w14:paraId="4013670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A5C249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7E2F99" w14:paraId="2FB157A2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E78DD58" w14:textId="77777777" w:rsidR="007E2F99" w:rsidRDefault="006F6CE8">
                                      <w:pPr>
                                        <w:pStyle w:val="ac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08BF536040343D18492C13F99FE003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2F99">
                                            <w:rPr>
                                              <w:rFonts w:hint="cs"/>
                                              <w:color w:val="FFFFFF" w:themeColor="background1"/>
                                              <w:lang w:bidi="th-TH"/>
                                            </w:rPr>
                                            <w:t>PANUPAK VICHAIDIT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10ED17873304ACBB3B3A9F2416A1ED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2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DD049BF" w14:textId="77777777" w:rsidR="007E2F99" w:rsidRDefault="007E2F99">
                                          <w:pPr>
                                            <w:pStyle w:val="ac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2/20/14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27950FB28A248D1B80B9A4225F9387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0AA9D086" w14:textId="1D84B03B" w:rsidR="007E2F99" w:rsidRDefault="007E2F99" w:rsidP="00454B44">
                                          <w:pPr>
                                            <w:pStyle w:val="ac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lang w:bidi="th-TH"/>
                                            </w:rPr>
                                            <w:t>SE</w:t>
                                          </w:r>
                                          <w:r>
                                            <w:rPr>
                                              <w:rFonts w:hint="cs"/>
                                              <w:color w:val="FFFFFF" w:themeColor="background1"/>
                                              <w:cs/>
                                              <w:lang w:bidi="th-TH"/>
                                            </w:rPr>
                                            <w:t>323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17BA91C" w14:textId="77777777" w:rsidR="007E2F99" w:rsidRDefault="007E2F99"/>
                            </w:tc>
                          </w:tr>
                        </w:tbl>
                        <w:p w14:paraId="436502F6" w14:textId="77777777" w:rsidR="007E2F99" w:rsidRDefault="007E2F9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7E11D4" w14:textId="77777777" w:rsidR="00454B44" w:rsidRDefault="00454B44">
          <w:pPr>
            <w:rPr>
              <w:rFonts w:asciiTheme="majorHAnsi" w:eastAsiaTheme="majorEastAsia" w:hAnsiTheme="majorHAnsi" w:cstheme="majorBidi"/>
              <w:color w:val="0F6FC6" w:themeColor="accent1"/>
              <w:kern w:val="28"/>
              <w:sz w:val="72"/>
              <w:szCs w:val="72"/>
            </w:rPr>
          </w:pPr>
          <w:r>
            <w:br w:type="page"/>
          </w:r>
        </w:p>
      </w:sdtContent>
    </w:sdt>
    <w:p w14:paraId="7F7E9108" w14:textId="77777777" w:rsidR="00A931BA" w:rsidRDefault="00454B44" w:rsidP="00454B44">
      <w:pPr>
        <w:pStyle w:val="1"/>
      </w:pPr>
      <w:bookmarkStart w:id="0" w:name="_Toc381493985"/>
      <w:r>
        <w:lastRenderedPageBreak/>
        <w:t>Revision history</w:t>
      </w:r>
      <w:bookmarkEnd w:id="0"/>
      <w:r>
        <w:t xml:space="preserve"> </w:t>
      </w:r>
    </w:p>
    <w:p w14:paraId="358EE7C1" w14:textId="77777777" w:rsidR="00A931BA" w:rsidRDefault="00A931BA"/>
    <w:p w14:paraId="465DA244" w14:textId="77777777" w:rsidR="00454B44" w:rsidRDefault="00454B44" w:rsidP="00454B44">
      <w:pPr>
        <w:pStyle w:val="2"/>
      </w:pPr>
      <w:bookmarkStart w:id="1" w:name="_Toc381493986"/>
      <w:r>
        <w:t>Change Record</w:t>
      </w:r>
      <w:bookmarkEnd w:id="1"/>
    </w:p>
    <w:p w14:paraId="1126EBAA" w14:textId="77777777" w:rsidR="00454B44" w:rsidRDefault="00454B44" w:rsidP="00454B44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454B44" w:rsidRPr="00454B44" w14:paraId="4DA071CD" w14:textId="77777777" w:rsidTr="00EE5DA1">
        <w:tc>
          <w:tcPr>
            <w:tcW w:w="1188" w:type="dxa"/>
            <w:shd w:val="clear" w:color="auto" w:fill="D9D9D9"/>
          </w:tcPr>
          <w:p w14:paraId="1D2B8DE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2AEEE8A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14:paraId="2A5F0D9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14:paraId="1B98BD3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Revision Description</w:t>
            </w:r>
          </w:p>
        </w:tc>
      </w:tr>
      <w:tr w:rsidR="00454B44" w:rsidRPr="00454B44" w14:paraId="6C1D006E" w14:textId="77777777" w:rsidTr="00EE5DA1">
        <w:trPr>
          <w:trHeight w:val="107"/>
        </w:trPr>
        <w:tc>
          <w:tcPr>
            <w:tcW w:w="1188" w:type="dxa"/>
          </w:tcPr>
          <w:p w14:paraId="1F3A987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2340" w:type="dxa"/>
          </w:tcPr>
          <w:p w14:paraId="25F8FD8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February 20, 2014</w:t>
            </w:r>
          </w:p>
        </w:tc>
        <w:tc>
          <w:tcPr>
            <w:tcW w:w="2340" w:type="dxa"/>
          </w:tcPr>
          <w:p w14:paraId="5C220EA2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Panupak Wichaidit</w:t>
            </w:r>
          </w:p>
        </w:tc>
        <w:tc>
          <w:tcPr>
            <w:tcW w:w="3240" w:type="dxa"/>
          </w:tcPr>
          <w:p w14:paraId="219855B7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Create User acceptance test documentation</w:t>
            </w:r>
          </w:p>
        </w:tc>
      </w:tr>
      <w:tr w:rsidR="00454B44" w:rsidRPr="00454B44" w14:paraId="24F03FAE" w14:textId="77777777" w:rsidTr="00EE5DA1">
        <w:trPr>
          <w:trHeight w:val="144"/>
        </w:trPr>
        <w:tc>
          <w:tcPr>
            <w:tcW w:w="1188" w:type="dxa"/>
          </w:tcPr>
          <w:p w14:paraId="2FA66995" w14:textId="403F72B6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V1.1</w:t>
            </w:r>
          </w:p>
        </w:tc>
        <w:tc>
          <w:tcPr>
            <w:tcW w:w="2340" w:type="dxa"/>
          </w:tcPr>
          <w:p w14:paraId="1E2D4914" w14:textId="46A3B34B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March 2, 2014</w:t>
            </w:r>
          </w:p>
        </w:tc>
        <w:tc>
          <w:tcPr>
            <w:tcW w:w="2340" w:type="dxa"/>
          </w:tcPr>
          <w:p w14:paraId="4A5956D6" w14:textId="24CEE9BD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FA4E6F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Panupak Wichaidit</w:t>
            </w:r>
          </w:p>
        </w:tc>
        <w:tc>
          <w:tcPr>
            <w:tcW w:w="3240" w:type="dxa"/>
          </w:tcPr>
          <w:p w14:paraId="60653006" w14:textId="30F8596B" w:rsidR="00454B44" w:rsidRPr="00454B44" w:rsidRDefault="00FA4E6F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 xml:space="preserve">Update Environment and Pass/Fail Criteria </w:t>
            </w:r>
          </w:p>
        </w:tc>
      </w:tr>
      <w:tr w:rsidR="00454B44" w:rsidRPr="00454B44" w14:paraId="76DEB514" w14:textId="77777777" w:rsidTr="00133839">
        <w:tc>
          <w:tcPr>
            <w:tcW w:w="1188" w:type="dxa"/>
            <w:shd w:val="clear" w:color="auto" w:fill="auto"/>
          </w:tcPr>
          <w:p w14:paraId="2FC7C67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"/>
          </w:p>
        </w:tc>
        <w:tc>
          <w:tcPr>
            <w:tcW w:w="2340" w:type="dxa"/>
            <w:shd w:val="clear" w:color="auto" w:fill="auto"/>
          </w:tcPr>
          <w:p w14:paraId="1E1564F3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" w:name="Text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3"/>
          </w:p>
        </w:tc>
        <w:tc>
          <w:tcPr>
            <w:tcW w:w="2340" w:type="dxa"/>
            <w:shd w:val="clear" w:color="auto" w:fill="auto"/>
          </w:tcPr>
          <w:p w14:paraId="35CE8E1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4"/>
          </w:p>
        </w:tc>
        <w:tc>
          <w:tcPr>
            <w:tcW w:w="3240" w:type="dxa"/>
            <w:shd w:val="clear" w:color="auto" w:fill="auto"/>
          </w:tcPr>
          <w:p w14:paraId="502D59E6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5" w:name="Text1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5"/>
          </w:p>
        </w:tc>
      </w:tr>
      <w:tr w:rsidR="00454B44" w:rsidRPr="00454B44" w14:paraId="1E380695" w14:textId="77777777" w:rsidTr="00133839">
        <w:tc>
          <w:tcPr>
            <w:tcW w:w="1188" w:type="dxa"/>
            <w:shd w:val="clear" w:color="auto" w:fill="auto"/>
          </w:tcPr>
          <w:p w14:paraId="58D5A90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6"/>
          </w:p>
        </w:tc>
        <w:tc>
          <w:tcPr>
            <w:tcW w:w="2340" w:type="dxa"/>
            <w:shd w:val="clear" w:color="auto" w:fill="auto"/>
          </w:tcPr>
          <w:p w14:paraId="17C1D5E6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7"/>
          </w:p>
        </w:tc>
        <w:tc>
          <w:tcPr>
            <w:tcW w:w="2340" w:type="dxa"/>
            <w:shd w:val="clear" w:color="auto" w:fill="auto"/>
          </w:tcPr>
          <w:p w14:paraId="02378B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8" w:name="Text1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8"/>
          </w:p>
        </w:tc>
        <w:tc>
          <w:tcPr>
            <w:tcW w:w="3240" w:type="dxa"/>
            <w:shd w:val="clear" w:color="auto" w:fill="auto"/>
          </w:tcPr>
          <w:p w14:paraId="27DE8243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9" w:name="Text1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9"/>
          </w:p>
        </w:tc>
      </w:tr>
      <w:tr w:rsidR="00454B44" w:rsidRPr="00454B44" w14:paraId="1BCBA06C" w14:textId="77777777" w:rsidTr="00133839">
        <w:tc>
          <w:tcPr>
            <w:tcW w:w="1188" w:type="dxa"/>
            <w:shd w:val="clear" w:color="auto" w:fill="auto"/>
          </w:tcPr>
          <w:p w14:paraId="66613C1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0"/>
          </w:p>
        </w:tc>
        <w:tc>
          <w:tcPr>
            <w:tcW w:w="2340" w:type="dxa"/>
            <w:shd w:val="clear" w:color="auto" w:fill="auto"/>
          </w:tcPr>
          <w:p w14:paraId="3B4C61BB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1"/>
          </w:p>
        </w:tc>
        <w:tc>
          <w:tcPr>
            <w:tcW w:w="2340" w:type="dxa"/>
            <w:shd w:val="clear" w:color="auto" w:fill="auto"/>
          </w:tcPr>
          <w:p w14:paraId="7C4E0F0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2" w:name="Text1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2"/>
          </w:p>
        </w:tc>
        <w:tc>
          <w:tcPr>
            <w:tcW w:w="3240" w:type="dxa"/>
            <w:shd w:val="clear" w:color="auto" w:fill="auto"/>
          </w:tcPr>
          <w:p w14:paraId="59A4A144" w14:textId="77777777" w:rsidR="00454B44" w:rsidRPr="00454B44" w:rsidRDefault="00454B44" w:rsidP="00454B44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3"/>
          </w:p>
        </w:tc>
      </w:tr>
    </w:tbl>
    <w:p w14:paraId="6DD6063B" w14:textId="77777777" w:rsidR="00454B44" w:rsidRDefault="00454B44" w:rsidP="00454B44"/>
    <w:p w14:paraId="46B9EBB6" w14:textId="77777777" w:rsidR="00454B44" w:rsidRPr="00454B44" w:rsidRDefault="00454B44" w:rsidP="00454B44">
      <w:pPr>
        <w:pStyle w:val="2"/>
      </w:pPr>
      <w:bookmarkStart w:id="14" w:name="_Toc381493987"/>
      <w:r>
        <w:t>Reviewer</w:t>
      </w:r>
      <w:bookmarkEnd w:id="14"/>
      <w:r>
        <w:t xml:space="preserve"> </w:t>
      </w:r>
    </w:p>
    <w:tbl>
      <w:tblPr>
        <w:tblW w:w="6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867"/>
      </w:tblGrid>
      <w:tr w:rsidR="00454B44" w:rsidRPr="00454B44" w14:paraId="1240B84E" w14:textId="77777777" w:rsidTr="00FA4E6F">
        <w:tc>
          <w:tcPr>
            <w:tcW w:w="2448" w:type="dxa"/>
            <w:shd w:val="clear" w:color="auto" w:fill="D9D9D9"/>
          </w:tcPr>
          <w:p w14:paraId="65947CB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14:paraId="0C81128F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Version Approved</w:t>
            </w:r>
          </w:p>
        </w:tc>
        <w:tc>
          <w:tcPr>
            <w:tcW w:w="1867" w:type="dxa"/>
            <w:shd w:val="clear" w:color="auto" w:fill="D9D9D9"/>
          </w:tcPr>
          <w:p w14:paraId="4EB1B38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b/>
                <w:sz w:val="22"/>
                <w:szCs w:val="22"/>
                <w:lang w:eastAsia="en-US"/>
              </w:rPr>
              <w:t>Date</w:t>
            </w:r>
          </w:p>
        </w:tc>
      </w:tr>
      <w:tr w:rsidR="00454B44" w:rsidRPr="00454B44" w14:paraId="6DF5EEE2" w14:textId="77777777" w:rsidTr="00FA4E6F">
        <w:trPr>
          <w:trHeight w:val="98"/>
        </w:trPr>
        <w:tc>
          <w:tcPr>
            <w:tcW w:w="2448" w:type="dxa"/>
          </w:tcPr>
          <w:p w14:paraId="57EB4AA5" w14:textId="27D813E4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t>Maytat</w:t>
            </w:r>
            <w:proofErr w:type="spellEnd"/>
            <w:r>
              <w:t xml:space="preserve"> </w:t>
            </w:r>
            <w:proofErr w:type="spellStart"/>
            <w:r>
              <w:t>Siriangkul</w:t>
            </w:r>
            <w:proofErr w:type="spellEnd"/>
            <w:r>
              <w:t xml:space="preserve">  </w:t>
            </w:r>
          </w:p>
        </w:tc>
        <w:tc>
          <w:tcPr>
            <w:tcW w:w="1980" w:type="dxa"/>
          </w:tcPr>
          <w:p w14:paraId="789B92A0" w14:textId="6D5940A4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1867" w:type="dxa"/>
          </w:tcPr>
          <w:p w14:paraId="0354F98B" w14:textId="438E6CD2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February 20, 2014</w:t>
            </w:r>
          </w:p>
        </w:tc>
      </w:tr>
      <w:tr w:rsidR="00454B44" w:rsidRPr="00454B44" w14:paraId="212941F0" w14:textId="77777777" w:rsidTr="00FA4E6F">
        <w:trPr>
          <w:trHeight w:val="144"/>
        </w:trPr>
        <w:tc>
          <w:tcPr>
            <w:tcW w:w="2448" w:type="dxa"/>
          </w:tcPr>
          <w:p w14:paraId="0EDA4673" w14:textId="325AA13A" w:rsidR="00454B44" w:rsidRPr="00454B44" w:rsidRDefault="00FA4E6F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proofErr w:type="spellStart"/>
            <w:r>
              <w:t>Maytat</w:t>
            </w:r>
            <w:proofErr w:type="spellEnd"/>
            <w:r>
              <w:t xml:space="preserve"> </w:t>
            </w:r>
            <w:proofErr w:type="spellStart"/>
            <w:r>
              <w:t>Siriangkul</w:t>
            </w:r>
            <w:proofErr w:type="spellEnd"/>
            <w:r>
              <w:t xml:space="preserve">  </w:t>
            </w:r>
          </w:p>
        </w:tc>
        <w:tc>
          <w:tcPr>
            <w:tcW w:w="1980" w:type="dxa"/>
          </w:tcPr>
          <w:p w14:paraId="66CD5502" w14:textId="07D57C33" w:rsidR="00454B44" w:rsidRPr="00454B44" w:rsidRDefault="00133839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V1.1</w:t>
            </w:r>
          </w:p>
        </w:tc>
        <w:tc>
          <w:tcPr>
            <w:tcW w:w="1867" w:type="dxa"/>
          </w:tcPr>
          <w:p w14:paraId="6E432682" w14:textId="6DAFBB09" w:rsidR="00454B44" w:rsidRPr="00454B44" w:rsidRDefault="00133839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March 2</w:t>
            </w:r>
            <w:r w:rsidR="00FA4E6F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t>, 2014</w:t>
            </w:r>
          </w:p>
        </w:tc>
      </w:tr>
      <w:tr w:rsidR="00454B44" w:rsidRPr="00454B44" w14:paraId="70CCB2CE" w14:textId="77777777" w:rsidTr="00FA4E6F">
        <w:tc>
          <w:tcPr>
            <w:tcW w:w="2448" w:type="dxa"/>
          </w:tcPr>
          <w:p w14:paraId="46D35FA4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5" w:name="Text23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5"/>
          </w:p>
        </w:tc>
        <w:tc>
          <w:tcPr>
            <w:tcW w:w="1980" w:type="dxa"/>
          </w:tcPr>
          <w:p w14:paraId="3608ED0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6" w:name="Text28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6"/>
          </w:p>
        </w:tc>
        <w:tc>
          <w:tcPr>
            <w:tcW w:w="1867" w:type="dxa"/>
          </w:tcPr>
          <w:p w14:paraId="0F7AB05E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D43F595" w14:textId="77777777" w:rsidTr="00FA4E6F">
        <w:tc>
          <w:tcPr>
            <w:tcW w:w="2448" w:type="dxa"/>
          </w:tcPr>
          <w:p w14:paraId="77F46C90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7" w:name="Text24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7"/>
          </w:p>
        </w:tc>
        <w:tc>
          <w:tcPr>
            <w:tcW w:w="1980" w:type="dxa"/>
          </w:tcPr>
          <w:p w14:paraId="76F5C785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8" w:name="Text29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8"/>
          </w:p>
        </w:tc>
        <w:tc>
          <w:tcPr>
            <w:tcW w:w="1867" w:type="dxa"/>
          </w:tcPr>
          <w:p w14:paraId="4DF43938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454B44" w:rsidRPr="00454B44" w14:paraId="2520ACE1" w14:textId="77777777" w:rsidTr="00FA4E6F">
        <w:tc>
          <w:tcPr>
            <w:tcW w:w="2448" w:type="dxa"/>
          </w:tcPr>
          <w:p w14:paraId="23311F9C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9" w:name="Text25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19"/>
          </w:p>
        </w:tc>
        <w:tc>
          <w:tcPr>
            <w:tcW w:w="1980" w:type="dxa"/>
          </w:tcPr>
          <w:p w14:paraId="2E966C47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0" w:name="Text30"/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  <w:bookmarkEnd w:id="20"/>
          </w:p>
        </w:tc>
        <w:tc>
          <w:tcPr>
            <w:tcW w:w="1867" w:type="dxa"/>
          </w:tcPr>
          <w:p w14:paraId="5BC4BA01" w14:textId="77777777" w:rsidR="00454B44" w:rsidRPr="00454B44" w:rsidRDefault="00454B44" w:rsidP="00454B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pP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instrText xml:space="preserve"> FORMTEXT </w:instrTex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separate"/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noProof/>
                <w:sz w:val="24"/>
                <w:szCs w:val="24"/>
                <w:lang w:eastAsia="en-US"/>
              </w:rPr>
              <w:t> </w:t>
            </w:r>
            <w:r w:rsidRPr="00454B44">
              <w:rPr>
                <w:rFonts w:ascii="Arial Narrow" w:eastAsia="Times New Roman" w:hAnsi="Arial Narrow" w:cs="Arial"/>
                <w:sz w:val="24"/>
                <w:szCs w:val="24"/>
                <w:lang w:eastAsia="en-US"/>
              </w:rPr>
              <w:fldChar w:fldCharType="end"/>
            </w:r>
          </w:p>
        </w:tc>
      </w:tr>
    </w:tbl>
    <w:p w14:paraId="7194F885" w14:textId="77777777" w:rsidR="00454B44" w:rsidRDefault="00454B44" w:rsidP="00454B44"/>
    <w:p w14:paraId="7B0EFCC6" w14:textId="77777777" w:rsidR="00454B44" w:rsidRDefault="00454B44" w:rsidP="00454B44"/>
    <w:p w14:paraId="09043EE1" w14:textId="77777777" w:rsidR="00454B44" w:rsidRDefault="00454B44" w:rsidP="00454B44"/>
    <w:p w14:paraId="02ECF677" w14:textId="77777777" w:rsidR="00454B44" w:rsidRDefault="00454B44" w:rsidP="00454B44"/>
    <w:p w14:paraId="57B7D399" w14:textId="77777777" w:rsidR="00454B44" w:rsidRDefault="00454B44" w:rsidP="00454B44"/>
    <w:p w14:paraId="423D8068" w14:textId="77777777" w:rsidR="00454B44" w:rsidRDefault="00454B44" w:rsidP="00454B44"/>
    <w:p w14:paraId="4C73EEDF" w14:textId="77777777" w:rsidR="00454B44" w:rsidRDefault="00454B44" w:rsidP="00454B44"/>
    <w:p w14:paraId="169FB9BB" w14:textId="77777777" w:rsidR="00454B44" w:rsidRDefault="00454B44" w:rsidP="00454B44"/>
    <w:p w14:paraId="08A4F0D0" w14:textId="77777777" w:rsidR="00454B44" w:rsidRDefault="00454B44" w:rsidP="00454B44"/>
    <w:p w14:paraId="3AB6FFAE" w14:textId="77777777" w:rsidR="00454B44" w:rsidRDefault="00454B44" w:rsidP="00454B44"/>
    <w:p w14:paraId="197B7ED2" w14:textId="77777777" w:rsidR="00454B44" w:rsidRDefault="00454B44" w:rsidP="00454B44"/>
    <w:p w14:paraId="31BCF224" w14:textId="77777777" w:rsidR="00454B44" w:rsidRDefault="00454B44" w:rsidP="00454B44"/>
    <w:p w14:paraId="38A21D3B" w14:textId="77777777" w:rsidR="00B07163" w:rsidRDefault="00B07163" w:rsidP="00454B44"/>
    <w:p w14:paraId="3E482538" w14:textId="77777777" w:rsidR="00454B44" w:rsidRDefault="00454B44" w:rsidP="00454B44"/>
    <w:p w14:paraId="70C8A570" w14:textId="77777777" w:rsidR="00454B44" w:rsidRDefault="00454B44" w:rsidP="00454B44"/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1769505134"/>
        <w:docPartObj>
          <w:docPartGallery w:val="Table of Contents"/>
          <w:docPartUnique/>
        </w:docPartObj>
      </w:sdtPr>
      <w:sdtEndPr/>
      <w:sdtContent>
        <w:p w14:paraId="5C7FC08F" w14:textId="77777777" w:rsidR="00F12063" w:rsidRDefault="00F12063">
          <w:pPr>
            <w:pStyle w:val="afc"/>
          </w:pPr>
          <w:r>
            <w:t>Table of Contents</w:t>
          </w:r>
        </w:p>
        <w:p w14:paraId="561DC93C" w14:textId="77777777" w:rsidR="00121B90" w:rsidRDefault="00F12063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93985" w:history="1">
            <w:r w:rsidR="00121B90" w:rsidRPr="00A8009B">
              <w:rPr>
                <w:rStyle w:val="aa"/>
                <w:noProof/>
              </w:rPr>
              <w:t>Revision history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_Toc381493985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1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4FBDE3AE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86" w:history="1">
            <w:r w:rsidR="00121B90" w:rsidRPr="00A8009B">
              <w:rPr>
                <w:rStyle w:val="aa"/>
                <w:noProof/>
              </w:rPr>
              <w:t>Change Record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_Toc381493986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1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42D45EBB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87" w:history="1">
            <w:r w:rsidR="00121B90" w:rsidRPr="00A8009B">
              <w:rPr>
                <w:rStyle w:val="aa"/>
                <w:noProof/>
              </w:rPr>
              <w:t>Reviewer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_Toc381493987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1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68430193" w14:textId="77777777" w:rsidR="00121B90" w:rsidRDefault="006F6CE8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88" w:history="1">
            <w:r w:rsidR="00121B90" w:rsidRPr="00A8009B">
              <w:rPr>
                <w:rStyle w:val="aa"/>
                <w:noProof/>
              </w:rPr>
              <w:t>References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_Toc381493988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3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6DA055D7" w14:textId="77777777" w:rsidR="00121B90" w:rsidRDefault="006F6CE8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89" w:history="1">
            <w:r w:rsidR="00121B90" w:rsidRPr="00A8009B">
              <w:rPr>
                <w:rStyle w:val="aa"/>
                <w:noProof/>
              </w:rPr>
              <w:t>Introduction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_Toc381493989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3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3B0A1975" w14:textId="77777777" w:rsidR="00121B90" w:rsidRDefault="006F6CE8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0" w:history="1">
            <w:r w:rsidR="00121B90" w:rsidRPr="00A8009B">
              <w:rPr>
                <w:rStyle w:val="aa"/>
                <w:noProof/>
              </w:rPr>
              <w:t>Responsibility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_Toc381493990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3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0D7F7D31" w14:textId="77777777" w:rsidR="00121B90" w:rsidRDefault="006F6CE8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1" w:history="1">
            <w:r w:rsidR="00121B90" w:rsidRPr="00A8009B">
              <w:rPr>
                <w:rStyle w:val="aa"/>
                <w:noProof/>
              </w:rPr>
              <w:t>Test Item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_Toc381493991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3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6EF2728D" w14:textId="77777777" w:rsidR="00121B90" w:rsidRDefault="006F6CE8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2" w:history="1">
            <w:r w:rsidR="00121B90" w:rsidRPr="00A8009B">
              <w:rPr>
                <w:rStyle w:val="aa"/>
                <w:noProof/>
              </w:rPr>
              <w:t>Test tools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_Toc381493992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3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66217C70" w14:textId="77777777" w:rsidR="00121B90" w:rsidRDefault="006F6CE8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3" w:history="1">
            <w:r w:rsidR="00121B90" w:rsidRPr="00A8009B">
              <w:rPr>
                <w:rStyle w:val="aa"/>
                <w:noProof/>
              </w:rPr>
              <w:t>Test Environment requirement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_Toc381493993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3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2DAFC036" w14:textId="77777777" w:rsidR="00121B90" w:rsidRDefault="006F6CE8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4" w:history="1">
            <w:r w:rsidR="00121B90" w:rsidRPr="00A8009B">
              <w:rPr>
                <w:rStyle w:val="aa"/>
                <w:noProof/>
              </w:rPr>
              <w:t>Features to be tested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_Toc381493994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4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4A6DA432" w14:textId="77777777" w:rsidR="00121B90" w:rsidRDefault="006F6CE8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5" w:history="1">
            <w:r w:rsidR="00121B90" w:rsidRPr="00A8009B">
              <w:rPr>
                <w:rStyle w:val="aa"/>
                <w:noProof/>
              </w:rPr>
              <w:t>Test case of User acceptance Test (UAT)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_Toc381493995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4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6B40DE10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6" w:history="1">
            <w:r w:rsidR="00121B90" w:rsidRPr="00A8009B">
              <w:rPr>
                <w:rStyle w:val="aa"/>
                <w:b/>
                <w:bCs/>
                <w:noProof/>
              </w:rPr>
              <w:t>UAT_TC 01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_Toc381493996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4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32940C17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7" w:history="1">
            <w:r w:rsidR="00121B90" w:rsidRPr="00A8009B">
              <w:rPr>
                <w:rStyle w:val="aa"/>
                <w:b/>
                <w:bCs/>
                <w:noProof/>
              </w:rPr>
              <w:t>UAT_TC 02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_Toc381493997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8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74A0A6FE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8" w:history="1">
            <w:r w:rsidR="00121B90" w:rsidRPr="00A8009B">
              <w:rPr>
                <w:rStyle w:val="aa"/>
                <w:b/>
                <w:bCs/>
                <w:noProof/>
              </w:rPr>
              <w:t>UAT_TC 03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_Toc381493998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10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523359E8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3999" w:history="1">
            <w:r w:rsidR="00121B90" w:rsidRPr="00A8009B">
              <w:rPr>
                <w:rStyle w:val="aa"/>
                <w:b/>
                <w:bCs/>
                <w:noProof/>
              </w:rPr>
              <w:t>UAT_TC 04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_Toc381493999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13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170CE809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0" w:history="1">
            <w:r w:rsidR="00121B90" w:rsidRPr="00A8009B">
              <w:rPr>
                <w:rStyle w:val="aa"/>
                <w:b/>
                <w:bCs/>
                <w:noProof/>
              </w:rPr>
              <w:t>UAT_TC 05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_Toc381494000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15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652E5112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1" w:history="1">
            <w:r w:rsidR="00121B90" w:rsidRPr="00A8009B">
              <w:rPr>
                <w:rStyle w:val="aa"/>
                <w:b/>
                <w:bCs/>
                <w:noProof/>
              </w:rPr>
              <w:t>UAT_TC 06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_Toc381494001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17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3CE91B65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2" w:history="1">
            <w:r w:rsidR="00121B90" w:rsidRPr="00A8009B">
              <w:rPr>
                <w:rStyle w:val="aa"/>
                <w:b/>
                <w:bCs/>
                <w:noProof/>
              </w:rPr>
              <w:t>UAT_TC 07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_Toc381494002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19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55CCD532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3" w:history="1">
            <w:r w:rsidR="00121B90" w:rsidRPr="00A8009B">
              <w:rPr>
                <w:rStyle w:val="aa"/>
                <w:b/>
                <w:bCs/>
                <w:noProof/>
              </w:rPr>
              <w:t>UAT_TC 08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_Toc381494003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21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2E1BC165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4" w:history="1">
            <w:r w:rsidR="00121B90" w:rsidRPr="00A8009B">
              <w:rPr>
                <w:rStyle w:val="aa"/>
                <w:b/>
                <w:bCs/>
                <w:noProof/>
              </w:rPr>
              <w:t>UAT_TC 09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_Toc381494004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23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79D71E8C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5" w:history="1">
            <w:r w:rsidR="00121B90" w:rsidRPr="00A8009B">
              <w:rPr>
                <w:rStyle w:val="aa"/>
                <w:b/>
                <w:bCs/>
                <w:noProof/>
              </w:rPr>
              <w:t>UAT_TC 10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_Toc381494005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28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4CBBDF6A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6" w:history="1">
            <w:r w:rsidR="00121B90" w:rsidRPr="00A8009B">
              <w:rPr>
                <w:rStyle w:val="aa"/>
                <w:b/>
                <w:bCs/>
                <w:noProof/>
              </w:rPr>
              <w:t>UAT_TC 11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_Toc381494006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31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5E76B767" w14:textId="77777777" w:rsidR="00121B90" w:rsidRDefault="006F6CE8">
          <w:pPr>
            <w:pStyle w:val="2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7" w:history="1">
            <w:r w:rsidR="00121B90" w:rsidRPr="00A8009B">
              <w:rPr>
                <w:rStyle w:val="aa"/>
                <w:b/>
                <w:bCs/>
                <w:noProof/>
              </w:rPr>
              <w:t>UAT_TC 12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_Toc381494007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32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0B66D8B7" w14:textId="77777777" w:rsidR="00121B90" w:rsidRDefault="006F6CE8">
          <w:pPr>
            <w:pStyle w:val="1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94008" w:history="1">
            <w:r w:rsidR="00121B90" w:rsidRPr="00A8009B">
              <w:rPr>
                <w:rStyle w:val="aa"/>
                <w:noProof/>
              </w:rPr>
              <w:t>Pass and Fail Criteria</w:t>
            </w:r>
            <w:r w:rsidR="00121B90">
              <w:rPr>
                <w:noProof/>
                <w:webHidden/>
              </w:rPr>
              <w:tab/>
            </w:r>
            <w:r w:rsidR="00121B90">
              <w:rPr>
                <w:noProof/>
                <w:webHidden/>
              </w:rPr>
              <w:fldChar w:fldCharType="begin"/>
            </w:r>
            <w:r w:rsidR="00121B90">
              <w:rPr>
                <w:noProof/>
                <w:webHidden/>
              </w:rPr>
              <w:instrText xml:space="preserve"> PAGEREF _Toc381494008 \h </w:instrText>
            </w:r>
            <w:r w:rsidR="00121B90">
              <w:rPr>
                <w:noProof/>
                <w:webHidden/>
              </w:rPr>
            </w:r>
            <w:r w:rsidR="00121B90">
              <w:rPr>
                <w:noProof/>
                <w:webHidden/>
              </w:rPr>
              <w:fldChar w:fldCharType="separate"/>
            </w:r>
            <w:r w:rsidR="00121B90">
              <w:rPr>
                <w:noProof/>
                <w:webHidden/>
              </w:rPr>
              <w:t>33</w:t>
            </w:r>
            <w:r w:rsidR="00121B90">
              <w:rPr>
                <w:noProof/>
                <w:webHidden/>
              </w:rPr>
              <w:fldChar w:fldCharType="end"/>
            </w:r>
          </w:hyperlink>
        </w:p>
        <w:p w14:paraId="4CDDA917" w14:textId="77777777" w:rsidR="00F12063" w:rsidRDefault="00F12063">
          <w:r>
            <w:rPr>
              <w:b/>
              <w:bCs/>
              <w:noProof/>
            </w:rPr>
            <w:fldChar w:fldCharType="end"/>
          </w:r>
        </w:p>
      </w:sdtContent>
    </w:sdt>
    <w:p w14:paraId="6EACA8A6" w14:textId="77777777" w:rsidR="00454B44" w:rsidRDefault="00454B44" w:rsidP="00454B44"/>
    <w:p w14:paraId="70CEEB94" w14:textId="77777777" w:rsidR="00454B44" w:rsidRDefault="00454B44" w:rsidP="00454B44"/>
    <w:p w14:paraId="4D306F98" w14:textId="77777777" w:rsidR="00F12063" w:rsidRDefault="00F12063" w:rsidP="00454B44"/>
    <w:p w14:paraId="56360A89" w14:textId="77777777" w:rsidR="00F12063" w:rsidRDefault="00F12063" w:rsidP="00454B44"/>
    <w:p w14:paraId="723F0E52" w14:textId="77777777" w:rsidR="00F12063" w:rsidRDefault="00F12063" w:rsidP="00454B44"/>
    <w:p w14:paraId="781556D9" w14:textId="77777777" w:rsidR="00F12063" w:rsidRDefault="00F12063" w:rsidP="00454B44"/>
    <w:p w14:paraId="65B1B4CC" w14:textId="77777777" w:rsidR="00F12063" w:rsidRDefault="00F12063" w:rsidP="00454B44"/>
    <w:p w14:paraId="2552D991" w14:textId="77777777" w:rsidR="00B07163" w:rsidRPr="00B07163" w:rsidRDefault="00B07163" w:rsidP="00B07163"/>
    <w:p w14:paraId="767147F2" w14:textId="77777777" w:rsidR="00F12063" w:rsidRDefault="00F12063" w:rsidP="00F12063">
      <w:pPr>
        <w:pStyle w:val="1"/>
      </w:pPr>
      <w:bookmarkStart w:id="21" w:name="_Toc381493988"/>
      <w:r>
        <w:lastRenderedPageBreak/>
        <w:t>References</w:t>
      </w:r>
      <w:bookmarkEnd w:id="21"/>
    </w:p>
    <w:p w14:paraId="72E1F88F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User requirement specification</w:t>
      </w:r>
    </w:p>
    <w:p w14:paraId="62098AA5" w14:textId="77777777" w:rsidR="00F12063" w:rsidRPr="001332AE" w:rsidRDefault="00F12063" w:rsidP="00F12063">
      <w:pPr>
        <w:rPr>
          <w:sz w:val="18"/>
          <w:szCs w:val="18"/>
        </w:rPr>
      </w:pPr>
      <w:r w:rsidRPr="001332AE">
        <w:rPr>
          <w:sz w:val="18"/>
          <w:szCs w:val="18"/>
        </w:rPr>
        <w:t>System requirement specification</w:t>
      </w:r>
    </w:p>
    <w:p w14:paraId="4B79886B" w14:textId="77777777" w:rsidR="00FF537D" w:rsidRDefault="00FF537D" w:rsidP="00FF537D">
      <w:pPr>
        <w:pStyle w:val="1"/>
      </w:pPr>
      <w:bookmarkStart w:id="22" w:name="_Toc381493989"/>
      <w:r>
        <w:t>Introduction</w:t>
      </w:r>
      <w:bookmarkEnd w:id="22"/>
    </w:p>
    <w:p w14:paraId="229AC5AD" w14:textId="6F391820" w:rsidR="00A20D09" w:rsidRPr="00A20D09" w:rsidRDefault="00A20D09" w:rsidP="00A20D09">
      <w:pPr>
        <w:ind w:firstLine="720"/>
        <w:rPr>
          <w:sz w:val="18"/>
          <w:szCs w:val="18"/>
        </w:rPr>
      </w:pPr>
      <w:r w:rsidRPr="00A20D09">
        <w:rPr>
          <w:sz w:val="18"/>
          <w:szCs w:val="18"/>
        </w:rPr>
        <w:t>User Acceptance Testing (UAT) is one sure way to reduce or eliminate change requests, and drastically reduce project costs</w:t>
      </w:r>
      <w:r>
        <w:rPr>
          <w:sz w:val="18"/>
          <w:szCs w:val="18"/>
        </w:rPr>
        <w:t>.</w:t>
      </w:r>
      <w:r w:rsidRPr="00A20D09">
        <w:rPr>
          <w:sz w:val="18"/>
          <w:szCs w:val="18"/>
        </w:rPr>
        <w:t xml:space="preserve"> UAT is an effective process with a high rate of return for those who take the time to implement and follow its discipline</w:t>
      </w:r>
      <w:r>
        <w:rPr>
          <w:sz w:val="18"/>
          <w:szCs w:val="18"/>
        </w:rPr>
        <w:t>.</w:t>
      </w:r>
    </w:p>
    <w:p w14:paraId="10734FE2" w14:textId="77777777" w:rsidR="00E742F9" w:rsidRDefault="00E742F9" w:rsidP="00E742F9">
      <w:pPr>
        <w:pStyle w:val="1"/>
      </w:pPr>
      <w:bookmarkStart w:id="23" w:name="_Toc381493990"/>
      <w:r>
        <w:t>Responsibility</w:t>
      </w:r>
      <w:bookmarkEnd w:id="23"/>
      <w:r>
        <w:t xml:space="preserve"> 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4471"/>
        <w:gridCol w:w="4879"/>
      </w:tblGrid>
      <w:tr w:rsidR="001332AE" w14:paraId="3A5F7F25" w14:textId="77777777" w:rsidTr="003410C1">
        <w:trPr>
          <w:trHeight w:val="262"/>
        </w:trPr>
        <w:tc>
          <w:tcPr>
            <w:tcW w:w="2391" w:type="pct"/>
            <w:shd w:val="clear" w:color="auto" w:fill="B0DFA0" w:themeFill="accent5" w:themeFillTint="99"/>
          </w:tcPr>
          <w:p w14:paraId="32CC50DE" w14:textId="4D0E1D9C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</w:p>
        </w:tc>
        <w:tc>
          <w:tcPr>
            <w:tcW w:w="2609" w:type="pct"/>
            <w:shd w:val="clear" w:color="auto" w:fill="B0DFA0" w:themeFill="accent5" w:themeFillTint="99"/>
          </w:tcPr>
          <w:p w14:paraId="63471E3A" w14:textId="4C8B5E54" w:rsidR="001332AE" w:rsidRDefault="00D61D41" w:rsidP="00E742F9">
            <w:pPr>
              <w:rPr>
                <w:b/>
                <w:bCs/>
              </w:rPr>
            </w:pPr>
            <w:r>
              <w:rPr>
                <w:b/>
                <w:bCs/>
              </w:rPr>
              <w:t>Team member name</w:t>
            </w:r>
          </w:p>
        </w:tc>
      </w:tr>
      <w:tr w:rsidR="001332AE" w14:paraId="78EEFEC0" w14:textId="77777777" w:rsidTr="003410C1">
        <w:trPr>
          <w:trHeight w:val="243"/>
        </w:trPr>
        <w:tc>
          <w:tcPr>
            <w:tcW w:w="2391" w:type="pct"/>
          </w:tcPr>
          <w:p w14:paraId="7C9D93BE" w14:textId="28C9E5A8" w:rsidR="001332AE" w:rsidRPr="003410C1" w:rsidRDefault="003410C1" w:rsidP="00E742F9">
            <w:r w:rsidRPr="003410C1">
              <w:t>Write UAT test plan</w:t>
            </w:r>
          </w:p>
        </w:tc>
        <w:tc>
          <w:tcPr>
            <w:tcW w:w="2609" w:type="pct"/>
          </w:tcPr>
          <w:p w14:paraId="4439D00B" w14:textId="6FAD3312" w:rsidR="001332AE" w:rsidRPr="003410C1" w:rsidRDefault="003410C1" w:rsidP="00E742F9">
            <w:r w:rsidRPr="003410C1">
              <w:t>Panupak Wichaidit</w:t>
            </w:r>
          </w:p>
        </w:tc>
      </w:tr>
      <w:tr w:rsidR="001332AE" w14:paraId="1CA80C4B" w14:textId="77777777" w:rsidTr="003410C1">
        <w:trPr>
          <w:trHeight w:val="262"/>
        </w:trPr>
        <w:tc>
          <w:tcPr>
            <w:tcW w:w="2391" w:type="pct"/>
          </w:tcPr>
          <w:p w14:paraId="03AFF3E8" w14:textId="08507DD3" w:rsidR="001332AE" w:rsidRPr="003410C1" w:rsidRDefault="003410C1" w:rsidP="00E742F9">
            <w:r w:rsidRPr="003410C1">
              <w:t>Verify UAT test plan</w:t>
            </w:r>
          </w:p>
        </w:tc>
        <w:tc>
          <w:tcPr>
            <w:tcW w:w="2609" w:type="pct"/>
          </w:tcPr>
          <w:p w14:paraId="102CAAFB" w14:textId="2D9F830D" w:rsidR="001332AE" w:rsidRPr="003410C1" w:rsidRDefault="003410C1" w:rsidP="00E742F9">
            <w:proofErr w:type="spellStart"/>
            <w:r w:rsidRPr="003410C1">
              <w:t>Narangrit</w:t>
            </w:r>
            <w:proofErr w:type="spellEnd"/>
            <w:r w:rsidRPr="003410C1">
              <w:t xml:space="preserve"> </w:t>
            </w:r>
            <w:proofErr w:type="spellStart"/>
            <w:r w:rsidRPr="003410C1">
              <w:t>Saisuwan</w:t>
            </w:r>
            <w:proofErr w:type="spellEnd"/>
          </w:p>
        </w:tc>
      </w:tr>
      <w:tr w:rsidR="001332AE" w14:paraId="68FDFFAA" w14:textId="77777777" w:rsidTr="003410C1">
        <w:trPr>
          <w:trHeight w:val="243"/>
        </w:trPr>
        <w:tc>
          <w:tcPr>
            <w:tcW w:w="2391" w:type="pct"/>
          </w:tcPr>
          <w:p w14:paraId="75EC5A0E" w14:textId="39F1DE1D" w:rsidR="001332AE" w:rsidRPr="003410C1" w:rsidRDefault="003410C1" w:rsidP="00E742F9">
            <w:r w:rsidRPr="003410C1">
              <w:t>Verify UAT test plan</w:t>
            </w:r>
          </w:p>
        </w:tc>
        <w:tc>
          <w:tcPr>
            <w:tcW w:w="2609" w:type="pct"/>
          </w:tcPr>
          <w:p w14:paraId="0747CFDD" w14:textId="1270B8DB" w:rsidR="001332AE" w:rsidRPr="003410C1" w:rsidRDefault="003410C1" w:rsidP="00E742F9">
            <w:proofErr w:type="spellStart"/>
            <w:r w:rsidRPr="003410C1">
              <w:t>Maytat</w:t>
            </w:r>
            <w:proofErr w:type="spellEnd"/>
            <w:r w:rsidRPr="003410C1">
              <w:t xml:space="preserve"> </w:t>
            </w:r>
            <w:proofErr w:type="spellStart"/>
            <w:r w:rsidRPr="003410C1">
              <w:t>Siriangkul</w:t>
            </w:r>
            <w:proofErr w:type="spellEnd"/>
          </w:p>
        </w:tc>
      </w:tr>
    </w:tbl>
    <w:p w14:paraId="0ACA51AE" w14:textId="77777777" w:rsidR="00E742F9" w:rsidRPr="00E742F9" w:rsidRDefault="00E742F9" w:rsidP="00E742F9">
      <w:pPr>
        <w:rPr>
          <w:b/>
          <w:bCs/>
        </w:rPr>
      </w:pPr>
    </w:p>
    <w:p w14:paraId="0EAC35CA" w14:textId="77777777" w:rsidR="00FF537D" w:rsidRDefault="00FF537D" w:rsidP="00FF537D"/>
    <w:p w14:paraId="7F9834FC" w14:textId="77777777" w:rsidR="00FF537D" w:rsidRDefault="00FF537D" w:rsidP="00FF537D">
      <w:pPr>
        <w:pStyle w:val="1"/>
      </w:pPr>
      <w:bookmarkStart w:id="24" w:name="_Toc381493991"/>
      <w:r>
        <w:t>Test Item</w:t>
      </w:r>
      <w:bookmarkEnd w:id="24"/>
    </w:p>
    <w:p w14:paraId="0D35A701" w14:textId="77777777" w:rsidR="00FF537D" w:rsidRDefault="00FF537D" w:rsidP="00FF537D">
      <w:pPr>
        <w:rPr>
          <w:sz w:val="18"/>
          <w:szCs w:val="18"/>
        </w:rPr>
      </w:pPr>
      <w:r>
        <w:rPr>
          <w:sz w:val="18"/>
          <w:szCs w:val="18"/>
        </w:rPr>
        <w:t>Media E-shopping v1.0</w:t>
      </w:r>
    </w:p>
    <w:p w14:paraId="5E5483CA" w14:textId="77777777" w:rsidR="00E742F9" w:rsidRDefault="00E742F9" w:rsidP="00FF537D">
      <w:pPr>
        <w:rPr>
          <w:sz w:val="18"/>
          <w:szCs w:val="18"/>
        </w:rPr>
      </w:pPr>
    </w:p>
    <w:p w14:paraId="6B50BF96" w14:textId="77777777" w:rsidR="00E742F9" w:rsidRDefault="00E742F9" w:rsidP="00E742F9">
      <w:pPr>
        <w:pStyle w:val="1"/>
      </w:pPr>
      <w:bookmarkStart w:id="25" w:name="_Toc381493992"/>
      <w:r>
        <w:t>Test tools</w:t>
      </w:r>
      <w:bookmarkEnd w:id="25"/>
    </w:p>
    <w:p w14:paraId="13D2CA37" w14:textId="02626EAA" w:rsidR="00E742F9" w:rsidRDefault="0047686F" w:rsidP="00E742F9">
      <w:pPr>
        <w:rPr>
          <w:sz w:val="20"/>
          <w:szCs w:val="20"/>
        </w:rPr>
      </w:pPr>
      <w:r>
        <w:rPr>
          <w:sz w:val="20"/>
          <w:szCs w:val="20"/>
        </w:rPr>
        <w:t xml:space="preserve">Selenium </w:t>
      </w:r>
    </w:p>
    <w:p w14:paraId="18A4690A" w14:textId="77777777" w:rsidR="00E742F9" w:rsidRDefault="00E742F9" w:rsidP="00E742F9">
      <w:pPr>
        <w:pStyle w:val="1"/>
      </w:pPr>
      <w:bookmarkStart w:id="26" w:name="_Toc381493993"/>
      <w:r>
        <w:t>Test Environment requirement</w:t>
      </w:r>
      <w:bookmarkEnd w:id="26"/>
      <w:r>
        <w:t xml:space="preserve"> </w:t>
      </w:r>
    </w:p>
    <w:p w14:paraId="7D70F365" w14:textId="77777777" w:rsidR="00121B90" w:rsidRPr="00121B90" w:rsidRDefault="00121B90" w:rsidP="00121B90">
      <w:pPr>
        <w:rPr>
          <w:sz w:val="18"/>
          <w:szCs w:val="18"/>
        </w:rPr>
      </w:pPr>
      <w:r w:rsidRPr="00121B90">
        <w:rPr>
          <w:sz w:val="18"/>
          <w:szCs w:val="18"/>
        </w:rPr>
        <w:t>Display</w:t>
      </w:r>
    </w:p>
    <w:p w14:paraId="71365450" w14:textId="77777777" w:rsidR="00121B90" w:rsidRPr="00121B90" w:rsidRDefault="00121B90" w:rsidP="00121B90">
      <w:pPr>
        <w:numPr>
          <w:ilvl w:val="0"/>
          <w:numId w:val="25"/>
        </w:numPr>
        <w:rPr>
          <w:sz w:val="18"/>
          <w:szCs w:val="18"/>
        </w:rPr>
      </w:pPr>
      <w:r w:rsidRPr="00121B90">
        <w:rPr>
          <w:sz w:val="18"/>
          <w:szCs w:val="18"/>
        </w:rPr>
        <w:t>15.4-inch (diagonal) LED-backlit glossy or optional antiglare widescreen display with support for millions of colors</w:t>
      </w:r>
    </w:p>
    <w:p w14:paraId="4C4D6D2F" w14:textId="77777777" w:rsidR="00121B90" w:rsidRPr="00121B90" w:rsidRDefault="00121B90" w:rsidP="00121B90">
      <w:pPr>
        <w:rPr>
          <w:sz w:val="18"/>
          <w:szCs w:val="18"/>
        </w:rPr>
      </w:pPr>
      <w:r w:rsidRPr="00121B90">
        <w:rPr>
          <w:sz w:val="18"/>
          <w:szCs w:val="18"/>
        </w:rPr>
        <w:t>Processor</w:t>
      </w:r>
    </w:p>
    <w:p w14:paraId="5162821C" w14:textId="77777777" w:rsidR="00121B90" w:rsidRPr="00121B90" w:rsidRDefault="00121B90" w:rsidP="00121B90">
      <w:pPr>
        <w:numPr>
          <w:ilvl w:val="0"/>
          <w:numId w:val="24"/>
        </w:numPr>
        <w:rPr>
          <w:sz w:val="18"/>
          <w:szCs w:val="18"/>
        </w:rPr>
      </w:pPr>
      <w:r w:rsidRPr="00121B90">
        <w:rPr>
          <w:sz w:val="18"/>
          <w:szCs w:val="18"/>
        </w:rPr>
        <w:t>2.6GHz quad-core Intel Core i7 processor (Turbo Boost up to 3.6GHz) with 6MB L3 cache</w:t>
      </w:r>
      <w:r w:rsidRPr="00121B90">
        <w:rPr>
          <w:sz w:val="18"/>
          <w:szCs w:val="18"/>
        </w:rPr>
        <w:br/>
      </w:r>
    </w:p>
    <w:p w14:paraId="4B264470" w14:textId="77777777" w:rsidR="00121B90" w:rsidRPr="00121B90" w:rsidRDefault="00121B90" w:rsidP="00121B90">
      <w:pPr>
        <w:rPr>
          <w:sz w:val="18"/>
          <w:szCs w:val="18"/>
        </w:rPr>
      </w:pPr>
      <w:r w:rsidRPr="00121B90">
        <w:rPr>
          <w:sz w:val="18"/>
          <w:szCs w:val="18"/>
        </w:rPr>
        <w:t>Memory</w:t>
      </w:r>
    </w:p>
    <w:p w14:paraId="765E5BED" w14:textId="0185EF1F" w:rsidR="00E742F9" w:rsidRPr="00121B90" w:rsidRDefault="00121B90" w:rsidP="00121B90">
      <w:pPr>
        <w:pStyle w:val="af7"/>
        <w:numPr>
          <w:ilvl w:val="0"/>
          <w:numId w:val="26"/>
        </w:numPr>
        <w:rPr>
          <w:sz w:val="18"/>
          <w:szCs w:val="18"/>
        </w:rPr>
      </w:pPr>
      <w:bookmarkStart w:id="27" w:name="_GoBack"/>
      <w:r w:rsidRPr="00133839">
        <w:rPr>
          <w:sz w:val="18"/>
          <w:szCs w:val="18"/>
        </w:rPr>
        <w:t>2.3GHz</w:t>
      </w:r>
      <w:r>
        <w:rPr>
          <w:sz w:val="18"/>
          <w:szCs w:val="18"/>
        </w:rPr>
        <w:t xml:space="preserve"> </w:t>
      </w:r>
      <w:bookmarkEnd w:id="27"/>
      <w:r w:rsidRPr="00121B90">
        <w:rPr>
          <w:sz w:val="18"/>
          <w:szCs w:val="18"/>
        </w:rPr>
        <w:t>4GB of 1600MHz DDR3 memory</w:t>
      </w:r>
    </w:p>
    <w:p w14:paraId="1CF99540" w14:textId="77777777" w:rsidR="001E73B7" w:rsidRDefault="001E73B7" w:rsidP="001E73B7">
      <w:pPr>
        <w:pStyle w:val="1"/>
      </w:pPr>
      <w:bookmarkStart w:id="28" w:name="_Toc381493994"/>
      <w:r>
        <w:t>Features to be tested</w:t>
      </w:r>
      <w:bookmarkEnd w:id="28"/>
    </w:p>
    <w:p w14:paraId="32F6C264" w14:textId="0A332C7E" w:rsidR="00121B90" w:rsidRPr="003066E7" w:rsidRDefault="003410C1" w:rsidP="003066E7">
      <w:r>
        <w:tab/>
        <w:t>All of User requirement specification</w:t>
      </w:r>
    </w:p>
    <w:p w14:paraId="7B95E656" w14:textId="77777777" w:rsidR="001E73B7" w:rsidRDefault="001E73B7" w:rsidP="001E73B7">
      <w:pPr>
        <w:pStyle w:val="1"/>
        <w:rPr>
          <w:lang w:bidi="th-TH"/>
        </w:rPr>
      </w:pPr>
      <w:bookmarkStart w:id="29" w:name="_Toc381493995"/>
      <w:r>
        <w:rPr>
          <w:lang w:bidi="th-TH"/>
        </w:rPr>
        <w:lastRenderedPageBreak/>
        <w:t xml:space="preserve">Test case </w:t>
      </w:r>
      <w:r w:rsidR="00E742F9">
        <w:rPr>
          <w:lang w:bidi="th-TH"/>
        </w:rPr>
        <w:t>of User acceptance Test (UAT)</w:t>
      </w:r>
      <w:bookmarkEnd w:id="29"/>
    </w:p>
    <w:p w14:paraId="40B26335" w14:textId="77777777" w:rsidR="00EE1E39" w:rsidRDefault="00EE1E39" w:rsidP="00EE1E39">
      <w:pPr>
        <w:rPr>
          <w:lang w:bidi="th-TH"/>
        </w:rPr>
      </w:pPr>
    </w:p>
    <w:p w14:paraId="1694CCBC" w14:textId="77777777" w:rsidR="005E5F54" w:rsidRPr="00A56555" w:rsidRDefault="00EE1E39" w:rsidP="005E5F54">
      <w:pPr>
        <w:pStyle w:val="2"/>
        <w:rPr>
          <w:b/>
          <w:bCs/>
          <w:lang w:bidi="th-TH"/>
        </w:rPr>
      </w:pPr>
      <w:bookmarkStart w:id="30" w:name="_Toc381493996"/>
      <w:r w:rsidRPr="00A56555">
        <w:rPr>
          <w:b/>
          <w:bCs/>
          <w:lang w:bidi="th-TH"/>
        </w:rPr>
        <w:t>UAT_TC 01</w:t>
      </w:r>
      <w:bookmarkEnd w:id="30"/>
    </w:p>
    <w:p w14:paraId="657F1206" w14:textId="77777777" w:rsidR="00EE1E39" w:rsidRPr="005E5F54" w:rsidRDefault="00EE1E39" w:rsidP="005E5F5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5E5F54">
        <w:rPr>
          <w:color w:val="0F6FC6" w:themeColor="accent1"/>
          <w:sz w:val="22"/>
          <w:szCs w:val="22"/>
        </w:rPr>
        <w:t>URS -01 The User has to register themselves as customer.</w:t>
      </w:r>
    </w:p>
    <w:p w14:paraId="56E36631" w14:textId="1FB9B036" w:rsidR="00EE1E39" w:rsidRPr="005E5F54" w:rsidRDefault="00EE1E39" w:rsidP="005E5F5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="003066E7" w:rsidRPr="005E5F54">
        <w:rPr>
          <w:color w:val="0F6FC6" w:themeColor="accent1"/>
          <w:sz w:val="22"/>
          <w:szCs w:val="22"/>
        </w:rPr>
        <w:t>To determine</w:t>
      </w:r>
      <w:r w:rsidRPr="005E5F54">
        <w:rPr>
          <w:color w:val="0F6FC6" w:themeColor="accent1"/>
          <w:sz w:val="22"/>
          <w:szCs w:val="22"/>
        </w:rPr>
        <w:t xml:space="preserve"> user register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</w:t>
      </w:r>
      <w:r w:rsidR="003066E7" w:rsidRPr="005E5F54">
        <w:rPr>
          <w:color w:val="0F6FC6" w:themeColor="accent1"/>
          <w:sz w:val="22"/>
          <w:szCs w:val="22"/>
        </w:rPr>
        <w:t xml:space="preserve">correctly. </w:t>
      </w:r>
    </w:p>
    <w:p w14:paraId="6CD442DC" w14:textId="77777777" w:rsidR="003066E7" w:rsidRPr="005E5F54" w:rsidRDefault="003066E7" w:rsidP="005E5F5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2615E2B1" w14:textId="77777777" w:rsidR="003066E7" w:rsidRPr="00CE14ED" w:rsidRDefault="003066E7" w:rsidP="003066E7">
      <w:pPr>
        <w:pStyle w:val="af7"/>
        <w:numPr>
          <w:ilvl w:val="0"/>
          <w:numId w:val="3"/>
        </w:numPr>
        <w:rPr>
          <w:sz w:val="18"/>
          <w:szCs w:val="18"/>
        </w:rPr>
      </w:pPr>
      <w:r w:rsidRPr="00CE14ED">
        <w:rPr>
          <w:sz w:val="18"/>
          <w:szCs w:val="18"/>
        </w:rPr>
        <w:t>Users open registration page.</w:t>
      </w:r>
    </w:p>
    <w:p w14:paraId="30A66204" w14:textId="0238E69C" w:rsidR="003066E7" w:rsidRPr="00CE14ED" w:rsidRDefault="00EE5DA1" w:rsidP="003066E7">
      <w:pPr>
        <w:pStyle w:val="af7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Users enter</w:t>
      </w:r>
      <w:r w:rsidR="003066E7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customer registration.</w:t>
      </w:r>
    </w:p>
    <w:p w14:paraId="7A0AF264" w14:textId="77777777" w:rsidR="003066E7" w:rsidRPr="005E5F54" w:rsidRDefault="003066E7" w:rsidP="005E5F5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1101D659" w14:textId="77777777" w:rsidR="003066E7" w:rsidRPr="005E5F54" w:rsidRDefault="003066E7" w:rsidP="005E5F54">
      <w:pPr>
        <w:rPr>
          <w:b/>
          <w:bCs/>
        </w:rPr>
      </w:pPr>
      <w:r>
        <w:tab/>
      </w:r>
      <w:r w:rsidR="005E5F54">
        <w:tab/>
      </w:r>
      <w:r w:rsidRPr="005E5F54">
        <w:rPr>
          <w:b/>
          <w:bCs/>
          <w:sz w:val="20"/>
          <w:szCs w:val="20"/>
        </w:rPr>
        <w:t xml:space="preserve">Valid </w:t>
      </w:r>
      <w:r w:rsidR="005E5F54" w:rsidRPr="005E5F54">
        <w:rPr>
          <w:b/>
          <w:bCs/>
          <w:sz w:val="20"/>
          <w:szCs w:val="20"/>
        </w:rPr>
        <w:t>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3066E7" w14:paraId="2F4BBA5A" w14:textId="77777777" w:rsidTr="00A5655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E88DD17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3967D25" w14:textId="77777777" w:rsidR="003066E7" w:rsidRDefault="00CB1AA3" w:rsidP="003066E7">
            <w:r>
              <w:t xml:space="preserve">Panupak Wichaidit </w:t>
            </w:r>
          </w:p>
        </w:tc>
      </w:tr>
      <w:tr w:rsidR="003066E7" w14:paraId="73DD2D11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38D43C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A32A47E" w14:textId="77777777" w:rsidR="003066E7" w:rsidRDefault="00CB1AA3" w:rsidP="003066E7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</w:t>
            </w:r>
            <w:r w:rsidR="00CE14ED">
              <w:t>Thailand 50300</w:t>
            </w:r>
          </w:p>
        </w:tc>
      </w:tr>
      <w:tr w:rsidR="003066E7" w14:paraId="09AFE411" w14:textId="77777777" w:rsidTr="00A5655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716E754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14B548A0" w14:textId="43C143D5" w:rsidR="003066E7" w:rsidRDefault="004851A7" w:rsidP="003066E7">
            <w:r>
              <w:t>cus</w:t>
            </w:r>
            <w:r w:rsidR="00902165">
              <w:t>02</w:t>
            </w:r>
          </w:p>
        </w:tc>
      </w:tr>
      <w:tr w:rsidR="003066E7" w14:paraId="27F32EBE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BCD0DA8" w14:textId="77777777" w:rsidR="003066E7" w:rsidRPr="00A56555" w:rsidRDefault="003066E7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491C9B0" w14:textId="2D9967F6" w:rsidR="003066E7" w:rsidRDefault="00902165" w:rsidP="003066E7">
            <w:r>
              <w:t>5678</w:t>
            </w:r>
          </w:p>
        </w:tc>
      </w:tr>
      <w:tr w:rsidR="003066E7" w14:paraId="7732E218" w14:textId="77777777" w:rsidTr="00A5655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75505A4" w14:textId="77777777" w:rsidR="003066E7" w:rsidRPr="00A56555" w:rsidRDefault="00CB1AA3" w:rsidP="003066E7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53C63D84" w14:textId="5676457D" w:rsidR="003066E7" w:rsidRDefault="00902165" w:rsidP="003066E7">
            <w:r>
              <w:t>cus_02</w:t>
            </w:r>
            <w:r w:rsidR="00CB1AA3">
              <w:t>.jpg</w:t>
            </w:r>
          </w:p>
        </w:tc>
      </w:tr>
    </w:tbl>
    <w:p w14:paraId="76189732" w14:textId="77777777" w:rsidR="005E5F54" w:rsidRDefault="00CB1AA3" w:rsidP="005E5F54">
      <w:r>
        <w:tab/>
      </w:r>
    </w:p>
    <w:p w14:paraId="286D4955" w14:textId="77777777" w:rsidR="00EE5DA1" w:rsidRDefault="00EE5DA1" w:rsidP="005E5F54"/>
    <w:p w14:paraId="03A31893" w14:textId="77777777" w:rsidR="003066E7" w:rsidRPr="005E5F54" w:rsidRDefault="00CB1AA3" w:rsidP="005E5F5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2F278F3" w14:textId="77777777" w:rsidR="003259A4" w:rsidRDefault="003259A4" w:rsidP="005E5F54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4B16C8EF" w14:textId="77777777" w:rsidR="003259A4" w:rsidRDefault="00B07163" w:rsidP="003259A4">
      <w:pPr>
        <w:ind w:left="1440" w:firstLine="720"/>
      </w:pPr>
      <w:r>
        <w:t xml:space="preserve"> - Name: </w:t>
      </w:r>
      <w:r w:rsidRPr="00B07163">
        <w:t>55669965</w:t>
      </w:r>
    </w:p>
    <w:p w14:paraId="44275DAE" w14:textId="77777777" w:rsidR="00CB1AA3" w:rsidRDefault="00CB1AA3" w:rsidP="005E5F54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 w:rsidR="003259A4">
        <w:rPr>
          <w:b/>
          <w:bCs/>
        </w:rPr>
        <w:t>Customer input wrong address format</w:t>
      </w:r>
    </w:p>
    <w:p w14:paraId="3541A26B" w14:textId="77777777" w:rsidR="003259A4" w:rsidRDefault="003259A4" w:rsidP="003259A4">
      <w:pPr>
        <w:ind w:left="1440" w:firstLine="720"/>
      </w:pPr>
      <w:r>
        <w:rPr>
          <w:b/>
          <w:bCs/>
        </w:rPr>
        <w:t xml:space="preserve"> </w:t>
      </w:r>
      <w:r>
        <w:t>-</w:t>
      </w:r>
      <w:r w:rsidR="00B07163">
        <w:t xml:space="preserve"> Address:</w:t>
      </w:r>
      <w:r>
        <w:t xml:space="preserve"> **&amp;#^^@^^&amp;$</w:t>
      </w:r>
    </w:p>
    <w:p w14:paraId="3200C447" w14:textId="77777777" w:rsidR="003259A4" w:rsidRDefault="003259A4" w:rsidP="005E5F54">
      <w:pPr>
        <w:ind w:left="1440" w:firstLine="720"/>
        <w:rPr>
          <w:b/>
          <w:bCs/>
        </w:rPr>
      </w:pPr>
      <w:r w:rsidRPr="003259A4">
        <w:rPr>
          <w:b/>
          <w:bCs/>
        </w:rPr>
        <w:t>3</w:t>
      </w:r>
      <w:r>
        <w:t>.</w:t>
      </w:r>
      <w:r>
        <w:rPr>
          <w:b/>
          <w:bCs/>
        </w:rPr>
        <w:t xml:space="preserve"> Customer input wrong username format</w:t>
      </w:r>
    </w:p>
    <w:p w14:paraId="6276B6BA" w14:textId="77777777" w:rsidR="005E5F54" w:rsidRDefault="003259A4" w:rsidP="003259A4">
      <w:pPr>
        <w:ind w:left="1440" w:firstLine="720"/>
      </w:pPr>
      <w:r>
        <w:rPr>
          <w:b/>
          <w:bCs/>
        </w:rPr>
        <w:t>-</w:t>
      </w:r>
      <w:r w:rsidR="005E5F54">
        <w:t xml:space="preserve"> </w:t>
      </w:r>
      <w:r w:rsidR="00B07163">
        <w:t xml:space="preserve">Username: </w:t>
      </w:r>
      <w:r w:rsidR="005E5F54">
        <w:t>&amp;&amp;&amp;#**@&amp;^#</w:t>
      </w:r>
    </w:p>
    <w:p w14:paraId="7F4CDCBA" w14:textId="77777777" w:rsidR="005E5F54" w:rsidRDefault="005E5F54" w:rsidP="005E5F54">
      <w:pPr>
        <w:ind w:left="1440" w:firstLine="720"/>
        <w:rPr>
          <w:b/>
          <w:bCs/>
        </w:rPr>
      </w:pPr>
      <w:r>
        <w:rPr>
          <w:b/>
          <w:bCs/>
        </w:rPr>
        <w:t xml:space="preserve">4. Customer input wrong password format </w:t>
      </w:r>
    </w:p>
    <w:p w14:paraId="42BCBFA2" w14:textId="77777777" w:rsidR="005E5F54" w:rsidRDefault="005E5F54" w:rsidP="003259A4">
      <w:pPr>
        <w:ind w:left="1440" w:firstLine="720"/>
      </w:pPr>
      <w:r>
        <w:t>-</w:t>
      </w:r>
      <w:r w:rsidR="00B07163">
        <w:t xml:space="preserve"> Password: </w:t>
      </w:r>
      <w:r>
        <w:t>**&amp;&amp;^^^&amp;*&amp;*$</w:t>
      </w:r>
    </w:p>
    <w:p w14:paraId="5E1091A0" w14:textId="77777777" w:rsidR="005E5F54" w:rsidRDefault="005E5F54" w:rsidP="003259A4">
      <w:pPr>
        <w:ind w:left="1440" w:firstLine="720"/>
        <w:rPr>
          <w:b/>
          <w:bCs/>
        </w:rPr>
      </w:pPr>
      <w:r>
        <w:rPr>
          <w:b/>
          <w:bCs/>
        </w:rPr>
        <w:t>5. Customer input wrong picture file format</w:t>
      </w:r>
    </w:p>
    <w:p w14:paraId="7C2D4133" w14:textId="3081E764" w:rsidR="004851A7" w:rsidRDefault="005E5F54" w:rsidP="00EE5DA1">
      <w:pPr>
        <w:ind w:left="1440" w:firstLine="720"/>
      </w:pPr>
      <w:r>
        <w:rPr>
          <w:b/>
          <w:bCs/>
        </w:rPr>
        <w:t xml:space="preserve">- </w:t>
      </w:r>
      <w:r w:rsidR="00B07163">
        <w:t xml:space="preserve">Picture: </w:t>
      </w:r>
      <w:r w:rsidR="00902165">
        <w:t>cus_02</w:t>
      </w:r>
      <w:r>
        <w:t>.docx</w:t>
      </w:r>
    </w:p>
    <w:p w14:paraId="40BA952C" w14:textId="4BA4B3A7" w:rsidR="004851A7" w:rsidRDefault="004851A7" w:rsidP="004851A7">
      <w:pPr>
        <w:ind w:left="1440" w:firstLine="720"/>
        <w:rPr>
          <w:b/>
          <w:bCs/>
        </w:rPr>
      </w:pPr>
      <w:r>
        <w:rPr>
          <w:b/>
          <w:bCs/>
        </w:rPr>
        <w:t>5. Customer input a username same as existing username in a database.</w:t>
      </w:r>
    </w:p>
    <w:p w14:paraId="50F9A243" w14:textId="1EEAE8B7" w:rsidR="004851A7" w:rsidRDefault="004851A7" w:rsidP="004851A7">
      <w:pPr>
        <w:ind w:left="1440" w:firstLine="720"/>
        <w:rPr>
          <w:b/>
          <w:bCs/>
        </w:rPr>
      </w:pPr>
      <w:r>
        <w:rPr>
          <w:b/>
          <w:bCs/>
        </w:rPr>
        <w:t xml:space="preserve">- </w:t>
      </w:r>
      <w:r>
        <w:t>Name: cus</w:t>
      </w:r>
      <w:r w:rsidR="00902165">
        <w:t>01</w:t>
      </w:r>
      <w:r>
        <w:rPr>
          <w:b/>
          <w:bCs/>
        </w:rPr>
        <w:tab/>
      </w:r>
    </w:p>
    <w:p w14:paraId="2C21635D" w14:textId="77777777" w:rsidR="00221F3A" w:rsidRDefault="00221F3A" w:rsidP="004851A7">
      <w:pPr>
        <w:ind w:left="1440" w:firstLine="720"/>
        <w:rPr>
          <w:b/>
          <w:bCs/>
        </w:rPr>
      </w:pPr>
    </w:p>
    <w:p w14:paraId="6299A20D" w14:textId="2C216748" w:rsidR="004851A7" w:rsidRPr="005E5F54" w:rsidRDefault="004851A7" w:rsidP="004851A7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lastRenderedPageBreak/>
        <w:t>Exist Data</w:t>
      </w:r>
      <w:r w:rsidR="004A096F">
        <w:rPr>
          <w:b/>
          <w:bCs/>
          <w:color w:val="0F6FC6" w:themeColor="accent1"/>
          <w:sz w:val="22"/>
          <w:szCs w:val="22"/>
        </w:rPr>
        <w:t xml:space="preserve">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851A7" w14:paraId="0D3714A5" w14:textId="77777777" w:rsidTr="0090216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C4D0201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7152B6AE" w14:textId="1685E0AE" w:rsidR="004851A7" w:rsidRDefault="00902165" w:rsidP="00902165">
            <w:proofErr w:type="spellStart"/>
            <w:r>
              <w:t>Narungrit</w:t>
            </w:r>
            <w:proofErr w:type="spellEnd"/>
            <w:r>
              <w:t xml:space="preserve"> </w:t>
            </w:r>
            <w:proofErr w:type="spellStart"/>
            <w:r>
              <w:t>Saisuwan</w:t>
            </w:r>
            <w:proofErr w:type="spellEnd"/>
            <w:r w:rsidR="004851A7">
              <w:t xml:space="preserve"> </w:t>
            </w:r>
          </w:p>
        </w:tc>
      </w:tr>
      <w:tr w:rsidR="004851A7" w14:paraId="65081EB2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51FB2EB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C1FA4F4" w14:textId="0CD35C23" w:rsidR="004851A7" w:rsidRDefault="00902165" w:rsidP="00902165">
            <w:r>
              <w:t>At home</w:t>
            </w:r>
          </w:p>
        </w:tc>
      </w:tr>
      <w:tr w:rsidR="004851A7" w14:paraId="09FB6D16" w14:textId="77777777" w:rsidTr="00902165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38E8ED3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09E74F" w14:textId="77777777" w:rsidR="004851A7" w:rsidRDefault="004851A7" w:rsidP="00902165">
            <w:r>
              <w:t>cus01</w:t>
            </w:r>
          </w:p>
        </w:tc>
      </w:tr>
      <w:tr w:rsidR="004851A7" w14:paraId="4786D795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0D949EFD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19A41A04" w14:textId="77777777" w:rsidR="004851A7" w:rsidRDefault="004851A7" w:rsidP="00902165">
            <w:r>
              <w:t>1234</w:t>
            </w:r>
          </w:p>
        </w:tc>
      </w:tr>
      <w:tr w:rsidR="004851A7" w14:paraId="4435F8F5" w14:textId="77777777" w:rsidTr="00902165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093796" w14:textId="77777777" w:rsidR="004851A7" w:rsidRPr="00A56555" w:rsidRDefault="004851A7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BA641C5" w14:textId="77777777" w:rsidR="004851A7" w:rsidRDefault="004851A7" w:rsidP="00902165">
            <w:r>
              <w:t>cus_01.jpg</w:t>
            </w:r>
          </w:p>
        </w:tc>
      </w:tr>
    </w:tbl>
    <w:p w14:paraId="3CAF96EB" w14:textId="6F2B2D6C" w:rsidR="00EE5DA1" w:rsidRDefault="003259A4" w:rsidP="00EE5DA1">
      <w:pPr>
        <w:ind w:left="1440" w:firstLine="720"/>
        <w:rPr>
          <w:b/>
          <w:bCs/>
        </w:rPr>
      </w:pPr>
      <w:r>
        <w:rPr>
          <w:b/>
          <w:bCs/>
        </w:rPr>
        <w:tab/>
      </w:r>
    </w:p>
    <w:p w14:paraId="484883D6" w14:textId="77777777" w:rsidR="00EE5DA1" w:rsidRDefault="00EE5DA1" w:rsidP="00EE5DA1">
      <w:pPr>
        <w:ind w:left="1440" w:firstLine="720"/>
        <w:rPr>
          <w:b/>
          <w:bCs/>
          <w:color w:val="0F6FC6" w:themeColor="accent1"/>
          <w:sz w:val="22"/>
          <w:szCs w:val="22"/>
        </w:rPr>
      </w:pPr>
    </w:p>
    <w:p w14:paraId="5A33F60F" w14:textId="6F0336F1" w:rsidR="00221F3A" w:rsidRPr="00EA3E7E" w:rsidRDefault="00221F3A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UAT_TC 01 relationship table</w:t>
      </w:r>
    </w:p>
    <w:p w14:paraId="2A785143" w14:textId="1673956A" w:rsidR="00EE5DA1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E5DA1"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E14ED" w14:paraId="7442BB3F" w14:textId="77777777" w:rsidTr="005E158D">
        <w:tc>
          <w:tcPr>
            <w:tcW w:w="851" w:type="dxa"/>
            <w:shd w:val="clear" w:color="auto" w:fill="5FF2CA" w:themeFill="accent4" w:themeFillTint="99"/>
          </w:tcPr>
          <w:p w14:paraId="64D23D9F" w14:textId="77777777" w:rsidR="00CE14ED" w:rsidRDefault="00CE14ED" w:rsidP="00EE1E39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092E522" w14:textId="77777777" w:rsidR="00CE14ED" w:rsidRDefault="00CE14ED" w:rsidP="00EE1E39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E6D4A87" w14:textId="77777777" w:rsidR="00CE14ED" w:rsidRDefault="00CE14ED" w:rsidP="00EE1E39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D0FC93" w14:textId="77777777" w:rsidR="00CE14ED" w:rsidRDefault="00CE14ED" w:rsidP="00EE1E39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97683F2" w14:textId="77777777" w:rsidR="00CE14ED" w:rsidRDefault="00CE14ED" w:rsidP="00EE1E39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2B0AE03" w14:textId="77777777" w:rsidR="00CE14ED" w:rsidRDefault="00CE14ED" w:rsidP="00EE1E39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F106D6D" w14:textId="77777777" w:rsidR="00CE14ED" w:rsidRDefault="00CE14ED" w:rsidP="00EE1E39">
            <w:r>
              <w:t xml:space="preserve">Actual result </w:t>
            </w:r>
          </w:p>
        </w:tc>
      </w:tr>
      <w:tr w:rsidR="00CE14ED" w14:paraId="4BFA70B7" w14:textId="77777777" w:rsidTr="005E158D">
        <w:tc>
          <w:tcPr>
            <w:tcW w:w="851" w:type="dxa"/>
          </w:tcPr>
          <w:p w14:paraId="3F16591F" w14:textId="77777777" w:rsidR="00CE14ED" w:rsidRDefault="00CE14ED" w:rsidP="00EE1E39">
            <w:r>
              <w:t>UAT_TC 01</w:t>
            </w:r>
          </w:p>
        </w:tc>
        <w:tc>
          <w:tcPr>
            <w:tcW w:w="1690" w:type="dxa"/>
          </w:tcPr>
          <w:p w14:paraId="5765D034" w14:textId="77777777" w:rsidR="00CE14ED" w:rsidRDefault="00CE14ED" w:rsidP="00EE1E39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7F141D7" w14:textId="77777777" w:rsidR="00CE14ED" w:rsidRDefault="00CE14ED" w:rsidP="00EE1E39">
            <w:r>
              <w:t>1</w:t>
            </w:r>
          </w:p>
        </w:tc>
        <w:tc>
          <w:tcPr>
            <w:tcW w:w="1677" w:type="dxa"/>
          </w:tcPr>
          <w:p w14:paraId="7D77C4F8" w14:textId="77777777" w:rsidR="00CE14ED" w:rsidRDefault="00CE14ED" w:rsidP="00EE1E39">
            <w:r w:rsidRPr="00CE14ED">
              <w:t>Users open registration page.</w:t>
            </w:r>
          </w:p>
        </w:tc>
        <w:tc>
          <w:tcPr>
            <w:tcW w:w="2304" w:type="dxa"/>
          </w:tcPr>
          <w:p w14:paraId="76CC65A3" w14:textId="77777777" w:rsidR="00CE14ED" w:rsidRDefault="00CE14ED" w:rsidP="00EE1E39"/>
        </w:tc>
        <w:tc>
          <w:tcPr>
            <w:tcW w:w="1560" w:type="dxa"/>
          </w:tcPr>
          <w:p w14:paraId="1A640EAF" w14:textId="77777777" w:rsidR="00CE14ED" w:rsidRDefault="00CE14ED" w:rsidP="00EE1E39">
            <w:r>
              <w:t>System display interface for registration.</w:t>
            </w:r>
          </w:p>
        </w:tc>
        <w:tc>
          <w:tcPr>
            <w:tcW w:w="1842" w:type="dxa"/>
          </w:tcPr>
          <w:p w14:paraId="0B941BC8" w14:textId="77777777" w:rsidR="00CE14ED" w:rsidRDefault="00CE14ED" w:rsidP="00EE1E39"/>
        </w:tc>
      </w:tr>
      <w:tr w:rsidR="00CE14ED" w14:paraId="2608D628" w14:textId="77777777" w:rsidTr="005E158D">
        <w:tc>
          <w:tcPr>
            <w:tcW w:w="851" w:type="dxa"/>
          </w:tcPr>
          <w:p w14:paraId="61C30AFF" w14:textId="77777777" w:rsidR="00CE14ED" w:rsidRDefault="00CE14ED" w:rsidP="00EE1E39"/>
        </w:tc>
        <w:tc>
          <w:tcPr>
            <w:tcW w:w="1690" w:type="dxa"/>
          </w:tcPr>
          <w:p w14:paraId="1289D5C5" w14:textId="77777777" w:rsidR="00CE14ED" w:rsidRDefault="00CE14ED" w:rsidP="00EE1E39"/>
        </w:tc>
        <w:tc>
          <w:tcPr>
            <w:tcW w:w="708" w:type="dxa"/>
          </w:tcPr>
          <w:p w14:paraId="4CDAA714" w14:textId="77777777" w:rsidR="00CE14ED" w:rsidRDefault="00CE14ED" w:rsidP="00EE1E39">
            <w:r>
              <w:t>2</w:t>
            </w:r>
          </w:p>
        </w:tc>
        <w:tc>
          <w:tcPr>
            <w:tcW w:w="1677" w:type="dxa"/>
          </w:tcPr>
          <w:p w14:paraId="7B489329" w14:textId="77777777" w:rsidR="00CE14ED" w:rsidRDefault="00EE5DA1" w:rsidP="00EE1E39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2A42977D" w14:textId="77777777" w:rsidR="00CE14ED" w:rsidRDefault="00CE14ED" w:rsidP="00EE1E39">
            <w:r w:rsidRPr="00CE14ED">
              <w:rPr>
                <w:b/>
                <w:bCs/>
              </w:rPr>
              <w:t>Name :</w:t>
            </w:r>
            <w:r>
              <w:t xml:space="preserve"> Panupak Wichaidit </w:t>
            </w:r>
          </w:p>
          <w:p w14:paraId="57BA592C" w14:textId="77777777" w:rsidR="00CE14ED" w:rsidRDefault="00CE14ED" w:rsidP="00EE1E39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22FBC0C2" w14:textId="7D46B119" w:rsidR="00CE14ED" w:rsidRDefault="005E158D" w:rsidP="00EE1E39">
            <w:r w:rsidRPr="005E158D">
              <w:rPr>
                <w:b/>
                <w:bCs/>
              </w:rPr>
              <w:t>Username :</w:t>
            </w:r>
            <w:r w:rsidR="00902165">
              <w:t>cus02</w:t>
            </w:r>
            <w:r>
              <w:t xml:space="preserve"> </w:t>
            </w:r>
          </w:p>
          <w:p w14:paraId="2F1E88CD" w14:textId="28A94DB7" w:rsidR="005E158D" w:rsidRDefault="005E158D" w:rsidP="00EE1E39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4172EE66" w14:textId="77777777" w:rsidR="005E158D" w:rsidRDefault="005E158D" w:rsidP="00EE1E39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130954B" w14:textId="77777777" w:rsidR="00CE14ED" w:rsidRDefault="00CE14ED" w:rsidP="00EE1E39"/>
        </w:tc>
        <w:tc>
          <w:tcPr>
            <w:tcW w:w="1560" w:type="dxa"/>
          </w:tcPr>
          <w:p w14:paraId="6FDC6111" w14:textId="77777777" w:rsidR="00CE14ED" w:rsidRDefault="00EE5DA1" w:rsidP="00EE5DA1">
            <w:r>
              <w:t>System display successful registration page.</w:t>
            </w:r>
          </w:p>
        </w:tc>
        <w:tc>
          <w:tcPr>
            <w:tcW w:w="1842" w:type="dxa"/>
          </w:tcPr>
          <w:p w14:paraId="7484CF12" w14:textId="77777777" w:rsidR="00CE14ED" w:rsidRDefault="00CE14ED" w:rsidP="00EE1E39"/>
        </w:tc>
      </w:tr>
    </w:tbl>
    <w:p w14:paraId="3C0C96AC" w14:textId="77777777" w:rsidR="00EE5DA1" w:rsidRPr="00EE1E39" w:rsidRDefault="00EE5DA1" w:rsidP="00EE1E39"/>
    <w:p w14:paraId="49FD0BAA" w14:textId="77777777" w:rsidR="00FF537D" w:rsidRPr="00EE5DA1" w:rsidRDefault="00EE5DA1" w:rsidP="00F12063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1.Customer input wrong name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E5DA1" w14:paraId="6D5071F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BB56808" w14:textId="77777777" w:rsidR="00EE5DA1" w:rsidRDefault="00EE5DA1" w:rsidP="00EE5DA1"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964A444" w14:textId="77777777" w:rsidR="00EE5DA1" w:rsidRDefault="00EE5DA1" w:rsidP="00EE5DA1">
            <w:r>
              <w:t xml:space="preserve">Test case name 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FEA8BC" w14:textId="77777777" w:rsidR="00EE5DA1" w:rsidRDefault="00EE5DA1" w:rsidP="00EE5DA1"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89BFA95" w14:textId="77777777" w:rsidR="00EE5DA1" w:rsidRDefault="00EE5DA1" w:rsidP="00EE5DA1"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2E8E825" w14:textId="77777777" w:rsidR="00EE5DA1" w:rsidRDefault="00EE5DA1" w:rsidP="00EE5DA1">
            <w:r>
              <w:t xml:space="preserve">Test Data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C1E87E4" w14:textId="77777777" w:rsidR="00EE5DA1" w:rsidRDefault="00EE5DA1" w:rsidP="00EE5DA1">
            <w:r>
              <w:t xml:space="preserve">Expect result 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A50155C" w14:textId="77777777" w:rsidR="00EE5DA1" w:rsidRDefault="00EE5DA1" w:rsidP="00EE5DA1">
            <w:r>
              <w:t xml:space="preserve">Actual result </w:t>
            </w:r>
          </w:p>
        </w:tc>
      </w:tr>
      <w:tr w:rsidR="00EE5DA1" w14:paraId="12EC1830" w14:textId="77777777" w:rsidTr="00EE5DA1">
        <w:tc>
          <w:tcPr>
            <w:tcW w:w="851" w:type="dxa"/>
          </w:tcPr>
          <w:p w14:paraId="42310133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6D07CDB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5F6C4E5B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5906E794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78EEEF88" w14:textId="77777777" w:rsidR="00EE5DA1" w:rsidRDefault="00EE5DA1" w:rsidP="00EE5DA1"/>
        </w:tc>
        <w:tc>
          <w:tcPr>
            <w:tcW w:w="1560" w:type="dxa"/>
          </w:tcPr>
          <w:p w14:paraId="01681B49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11EB8222" w14:textId="77777777" w:rsidR="00EE5DA1" w:rsidRDefault="00EE5DA1" w:rsidP="00EE5DA1"/>
        </w:tc>
      </w:tr>
      <w:tr w:rsidR="00EE5DA1" w14:paraId="1F901E3D" w14:textId="77777777" w:rsidTr="00EE5DA1">
        <w:tc>
          <w:tcPr>
            <w:tcW w:w="851" w:type="dxa"/>
          </w:tcPr>
          <w:p w14:paraId="0668B382" w14:textId="77777777" w:rsidR="00EE5DA1" w:rsidRDefault="00EE5DA1" w:rsidP="00EE5DA1"/>
        </w:tc>
        <w:tc>
          <w:tcPr>
            <w:tcW w:w="1690" w:type="dxa"/>
          </w:tcPr>
          <w:p w14:paraId="79BB37AF" w14:textId="77777777" w:rsidR="00EE5DA1" w:rsidRDefault="00EE5DA1" w:rsidP="00EE5DA1"/>
        </w:tc>
        <w:tc>
          <w:tcPr>
            <w:tcW w:w="708" w:type="dxa"/>
          </w:tcPr>
          <w:p w14:paraId="1E5438A3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00D916B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4390854C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r w:rsidRPr="00EE5DA1">
              <w:rPr>
                <w:color w:val="59A9F2" w:themeColor="accent1" w:themeTint="99"/>
              </w:rPr>
              <w:t xml:space="preserve">55669965 </w:t>
            </w:r>
          </w:p>
          <w:p w14:paraId="1A567CC5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2FD41F9" w14:textId="7F949971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</w:p>
          <w:p w14:paraId="48D8ADF8" w14:textId="7781029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3B96EBFF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27E86B82" w14:textId="77777777" w:rsidR="00EE5DA1" w:rsidRDefault="00EE5DA1" w:rsidP="00EE5DA1"/>
        </w:tc>
        <w:tc>
          <w:tcPr>
            <w:tcW w:w="1560" w:type="dxa"/>
          </w:tcPr>
          <w:p w14:paraId="1A7113D9" w14:textId="77777777" w:rsidR="00EE5DA1" w:rsidRDefault="00B07163" w:rsidP="00EE5DA1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7F133974" w14:textId="77777777" w:rsidR="00EE5DA1" w:rsidRDefault="00EE5DA1" w:rsidP="00EE5DA1"/>
        </w:tc>
      </w:tr>
    </w:tbl>
    <w:p w14:paraId="76E4D0D1" w14:textId="77777777" w:rsidR="005E158D" w:rsidRDefault="00F12063" w:rsidP="001E73B7">
      <w:r>
        <w:tab/>
      </w:r>
    </w:p>
    <w:p w14:paraId="71360B93" w14:textId="2C7D4A2E" w:rsidR="00902165" w:rsidRDefault="00902165" w:rsidP="001E73B7"/>
    <w:p w14:paraId="7521CB33" w14:textId="77777777" w:rsidR="00221F3A" w:rsidRDefault="00221F3A" w:rsidP="001E73B7"/>
    <w:p w14:paraId="750CB6F1" w14:textId="77777777" w:rsidR="00221F3A" w:rsidRDefault="00221F3A" w:rsidP="001E73B7"/>
    <w:p w14:paraId="79456326" w14:textId="77777777" w:rsidR="00221F3A" w:rsidRDefault="00221F3A" w:rsidP="001E73B7"/>
    <w:p w14:paraId="432BC6C8" w14:textId="3515FE4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2.Customer input</w:t>
      </w:r>
      <w:r w:rsidR="00A20D09">
        <w:rPr>
          <w:b/>
          <w:bCs/>
          <w:sz w:val="20"/>
          <w:szCs w:val="20"/>
        </w:rPr>
        <w:t xml:space="preserve"> wrong</w:t>
      </w:r>
      <w:r>
        <w:rPr>
          <w:b/>
          <w:bCs/>
          <w:sz w:val="20"/>
          <w:szCs w:val="20"/>
        </w:rPr>
        <w:t xml:space="preserve"> address format</w:t>
      </w:r>
    </w:p>
    <w:tbl>
      <w:tblPr>
        <w:tblStyle w:val="af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EE5DA1" w14:paraId="2305ABFF" w14:textId="77777777" w:rsidTr="00B07163">
        <w:tc>
          <w:tcPr>
            <w:tcW w:w="842" w:type="dxa"/>
            <w:shd w:val="clear" w:color="auto" w:fill="5FF2CA" w:themeFill="accent4" w:themeFillTint="99"/>
          </w:tcPr>
          <w:p w14:paraId="0175AD05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1A7B3B70" w14:textId="7E382C88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A3E805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1F08CCDD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2FA80F98" w14:textId="0362BEA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5D6AF91F" w14:textId="4C115BE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6BE3F39D" w14:textId="50FEDE51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09331108" w14:textId="77777777" w:rsidTr="00B07163">
        <w:tc>
          <w:tcPr>
            <w:tcW w:w="842" w:type="dxa"/>
          </w:tcPr>
          <w:p w14:paraId="2BA42716" w14:textId="77777777" w:rsidR="00EE5DA1" w:rsidRDefault="00EE5DA1" w:rsidP="00EE5DA1">
            <w:r>
              <w:t>UAT_TC 01</w:t>
            </w:r>
          </w:p>
        </w:tc>
        <w:tc>
          <w:tcPr>
            <w:tcW w:w="1506" w:type="dxa"/>
          </w:tcPr>
          <w:p w14:paraId="537C3B7A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00291E8" w14:textId="77777777" w:rsidR="00EE5DA1" w:rsidRDefault="00EE5DA1" w:rsidP="00EE5DA1">
            <w:r>
              <w:t>1</w:t>
            </w:r>
          </w:p>
        </w:tc>
        <w:tc>
          <w:tcPr>
            <w:tcW w:w="1906" w:type="dxa"/>
          </w:tcPr>
          <w:p w14:paraId="5DA46246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268" w:type="dxa"/>
          </w:tcPr>
          <w:p w14:paraId="065AEDFA" w14:textId="77777777" w:rsidR="00EE5DA1" w:rsidRDefault="00EE5DA1" w:rsidP="00EE5DA1"/>
        </w:tc>
        <w:tc>
          <w:tcPr>
            <w:tcW w:w="1915" w:type="dxa"/>
          </w:tcPr>
          <w:p w14:paraId="69683B6D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487" w:type="dxa"/>
          </w:tcPr>
          <w:p w14:paraId="5EBCB9DC" w14:textId="77777777" w:rsidR="00EE5DA1" w:rsidRDefault="00EE5DA1" w:rsidP="00EE5DA1"/>
        </w:tc>
      </w:tr>
      <w:tr w:rsidR="00EE5DA1" w14:paraId="3515E4C9" w14:textId="77777777" w:rsidTr="00B07163">
        <w:tc>
          <w:tcPr>
            <w:tcW w:w="842" w:type="dxa"/>
          </w:tcPr>
          <w:p w14:paraId="072106CC" w14:textId="77777777" w:rsidR="00EE5DA1" w:rsidRDefault="00EE5DA1" w:rsidP="00EE5DA1"/>
        </w:tc>
        <w:tc>
          <w:tcPr>
            <w:tcW w:w="1506" w:type="dxa"/>
          </w:tcPr>
          <w:p w14:paraId="190E7E01" w14:textId="77777777" w:rsidR="00EE5DA1" w:rsidRDefault="00EE5DA1" w:rsidP="00EE5DA1"/>
        </w:tc>
        <w:tc>
          <w:tcPr>
            <w:tcW w:w="708" w:type="dxa"/>
          </w:tcPr>
          <w:p w14:paraId="5C04A130" w14:textId="77777777" w:rsidR="00EE5DA1" w:rsidRDefault="00EE5DA1" w:rsidP="00EE5DA1">
            <w:r>
              <w:t>2</w:t>
            </w:r>
          </w:p>
        </w:tc>
        <w:tc>
          <w:tcPr>
            <w:tcW w:w="1906" w:type="dxa"/>
          </w:tcPr>
          <w:p w14:paraId="38A88A73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268" w:type="dxa"/>
          </w:tcPr>
          <w:p w14:paraId="34D439B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4CB6F673" w14:textId="77777777" w:rsidR="00B07163" w:rsidRDefault="00EE5DA1" w:rsidP="00EE5DA1">
            <w:pPr>
              <w:rPr>
                <w:b/>
                <w:bCs/>
              </w:rPr>
            </w:pPr>
            <w:r w:rsidRPr="00CE14ED">
              <w:rPr>
                <w:b/>
                <w:bCs/>
              </w:rPr>
              <w:t xml:space="preserve">Address : </w:t>
            </w:r>
            <w:r w:rsidR="00B07163" w:rsidRPr="00B07163">
              <w:rPr>
                <w:color w:val="59A9F2" w:themeColor="accent1" w:themeTint="99"/>
              </w:rPr>
              <w:t>**&amp;#^^@^^&amp;$</w:t>
            </w:r>
          </w:p>
          <w:p w14:paraId="221972DF" w14:textId="47D082A0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4558875D" w14:textId="0A24391E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704DD705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753ECBA8" w14:textId="77777777" w:rsidR="00EE5DA1" w:rsidRDefault="00EE5DA1" w:rsidP="00EE5DA1"/>
        </w:tc>
        <w:tc>
          <w:tcPr>
            <w:tcW w:w="1915" w:type="dxa"/>
          </w:tcPr>
          <w:p w14:paraId="0517DB27" w14:textId="77777777" w:rsidR="00EE5DA1" w:rsidRDefault="001332AE" w:rsidP="00EE5DA1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7F3F2907" w14:textId="77777777" w:rsidR="00EE5DA1" w:rsidRDefault="00EE5DA1" w:rsidP="00EE5DA1"/>
        </w:tc>
      </w:tr>
    </w:tbl>
    <w:p w14:paraId="23F6B495" w14:textId="77777777" w:rsidR="00EE5DA1" w:rsidRDefault="00EE5DA1" w:rsidP="00EE5DA1">
      <w:r>
        <w:tab/>
      </w:r>
    </w:p>
    <w:p w14:paraId="5ADFCD08" w14:textId="77777777" w:rsidR="00B07163" w:rsidRDefault="00B07163" w:rsidP="00EE5DA1"/>
    <w:p w14:paraId="56C99A33" w14:textId="77777777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3.Customer input wrong username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89"/>
        <w:gridCol w:w="708"/>
        <w:gridCol w:w="1676"/>
        <w:gridCol w:w="2307"/>
        <w:gridCol w:w="1560"/>
        <w:gridCol w:w="1841"/>
      </w:tblGrid>
      <w:tr w:rsidR="00EE5DA1" w14:paraId="2719185B" w14:textId="77777777" w:rsidTr="00EE5DA1">
        <w:tc>
          <w:tcPr>
            <w:tcW w:w="851" w:type="dxa"/>
            <w:shd w:val="clear" w:color="auto" w:fill="5FF2CA" w:themeFill="accent4" w:themeFillTint="99"/>
          </w:tcPr>
          <w:p w14:paraId="0F2D7EC2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F647EFD" w14:textId="2AB79DBD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6897B0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090045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0046449" w14:textId="383D822C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3883210" w14:textId="612B27A3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F57F15" w14:textId="4F9C7919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6B4A5AB4" w14:textId="77777777" w:rsidTr="00EE5DA1">
        <w:tc>
          <w:tcPr>
            <w:tcW w:w="851" w:type="dxa"/>
          </w:tcPr>
          <w:p w14:paraId="08C818BA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7F695DD9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08425C93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74E627ED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3C96959A" w14:textId="77777777" w:rsidR="00EE5DA1" w:rsidRDefault="00EE5DA1" w:rsidP="00EE5DA1"/>
        </w:tc>
        <w:tc>
          <w:tcPr>
            <w:tcW w:w="1560" w:type="dxa"/>
          </w:tcPr>
          <w:p w14:paraId="77F5FB00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32AB28D6" w14:textId="77777777" w:rsidR="00EE5DA1" w:rsidRDefault="00EE5DA1" w:rsidP="00EE5DA1"/>
        </w:tc>
      </w:tr>
      <w:tr w:rsidR="00EE5DA1" w14:paraId="2C327030" w14:textId="77777777" w:rsidTr="00EE5DA1">
        <w:tc>
          <w:tcPr>
            <w:tcW w:w="851" w:type="dxa"/>
          </w:tcPr>
          <w:p w14:paraId="1E8697BD" w14:textId="77777777" w:rsidR="00EE5DA1" w:rsidRDefault="00EE5DA1" w:rsidP="00EE5DA1"/>
        </w:tc>
        <w:tc>
          <w:tcPr>
            <w:tcW w:w="1690" w:type="dxa"/>
          </w:tcPr>
          <w:p w14:paraId="2C77FA50" w14:textId="77777777" w:rsidR="00EE5DA1" w:rsidRDefault="00EE5DA1" w:rsidP="00EE5DA1"/>
        </w:tc>
        <w:tc>
          <w:tcPr>
            <w:tcW w:w="708" w:type="dxa"/>
          </w:tcPr>
          <w:p w14:paraId="11CAA1F0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25B3239E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646A3D69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5AC2DD41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0AEE6FA" w14:textId="77777777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B07163" w:rsidRPr="00B07163">
              <w:rPr>
                <w:color w:val="59A9F2" w:themeColor="accent1" w:themeTint="99"/>
              </w:rPr>
              <w:t>&amp;&amp;&amp;#**@&amp;^#</w:t>
            </w:r>
          </w:p>
          <w:p w14:paraId="50DFA88F" w14:textId="08F5388F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902165">
              <w:t xml:space="preserve"> 5678</w:t>
            </w:r>
          </w:p>
          <w:p w14:paraId="2F526871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077D8AF9" w14:textId="77777777" w:rsidR="00EE5DA1" w:rsidRDefault="00EE5DA1" w:rsidP="00EE5DA1"/>
        </w:tc>
        <w:tc>
          <w:tcPr>
            <w:tcW w:w="1560" w:type="dxa"/>
          </w:tcPr>
          <w:p w14:paraId="764936B7" w14:textId="77777777" w:rsidR="00EE5DA1" w:rsidRDefault="00B07163" w:rsidP="00EE5DA1">
            <w:r>
              <w:t>System show message “The username must be only character and number ”</w:t>
            </w:r>
          </w:p>
        </w:tc>
        <w:tc>
          <w:tcPr>
            <w:tcW w:w="1842" w:type="dxa"/>
          </w:tcPr>
          <w:p w14:paraId="71C4F686" w14:textId="77777777" w:rsidR="00EE5DA1" w:rsidRDefault="00EE5DA1" w:rsidP="00EE5DA1"/>
        </w:tc>
      </w:tr>
    </w:tbl>
    <w:p w14:paraId="66FB9620" w14:textId="6DC84CD7" w:rsidR="00EE5DA1" w:rsidRDefault="00D61D41" w:rsidP="00EE5DA1">
      <w:r>
        <w:tab/>
      </w:r>
    </w:p>
    <w:p w14:paraId="5CBB2C9B" w14:textId="645585BA" w:rsidR="00EE5DA1" w:rsidRPr="00EE5DA1" w:rsidRDefault="00EE5DA1" w:rsidP="00EE5D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4.</w:t>
      </w:r>
      <w:r>
        <w:rPr>
          <w:b/>
          <w:bCs/>
          <w:sz w:val="20"/>
          <w:szCs w:val="20"/>
        </w:rPr>
        <w:t>Customer input wrong password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0"/>
        <w:gridCol w:w="1687"/>
        <w:gridCol w:w="708"/>
        <w:gridCol w:w="1674"/>
        <w:gridCol w:w="2320"/>
        <w:gridCol w:w="1558"/>
        <w:gridCol w:w="1835"/>
      </w:tblGrid>
      <w:tr w:rsidR="00EE5DA1" w14:paraId="7F4FDD77" w14:textId="77777777" w:rsidTr="00EE5DA1">
        <w:tc>
          <w:tcPr>
            <w:tcW w:w="851" w:type="dxa"/>
            <w:shd w:val="clear" w:color="auto" w:fill="5FF2CA" w:themeFill="accent4" w:themeFillTint="99"/>
          </w:tcPr>
          <w:p w14:paraId="13AB0E21" w14:textId="77777777" w:rsidR="00EE5DA1" w:rsidRDefault="00EE5DA1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49B6F8" w14:textId="419C1A56" w:rsidR="00EE5DA1" w:rsidRDefault="00EE5DA1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AFD1DAA" w14:textId="77777777" w:rsidR="00EE5DA1" w:rsidRDefault="00EE5DA1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B67C6DF" w14:textId="77777777" w:rsidR="00EE5DA1" w:rsidRDefault="00EE5DA1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74510C1" w14:textId="29266923" w:rsidR="00EE5DA1" w:rsidRDefault="00DE2F3F" w:rsidP="00DE2F3F">
            <w:pPr>
              <w:jc w:val="center"/>
            </w:pPr>
            <w:r>
              <w:t>Input data</w:t>
            </w:r>
            <w:r w:rsidR="00EE5DA1">
              <w:t xml:space="preserve"> 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FA0C1B6" w14:textId="1CAB3F0B" w:rsidR="00EE5DA1" w:rsidRDefault="00EE5DA1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53437DC" w14:textId="709E4EC0" w:rsidR="00EE5DA1" w:rsidRDefault="00EE5DA1" w:rsidP="00DE2F3F">
            <w:pPr>
              <w:jc w:val="center"/>
            </w:pPr>
            <w:r>
              <w:t>Actual result</w:t>
            </w:r>
          </w:p>
        </w:tc>
      </w:tr>
      <w:tr w:rsidR="00EE5DA1" w14:paraId="58175068" w14:textId="77777777" w:rsidTr="00EE5DA1">
        <w:tc>
          <w:tcPr>
            <w:tcW w:w="851" w:type="dxa"/>
          </w:tcPr>
          <w:p w14:paraId="35F029AC" w14:textId="77777777" w:rsidR="00EE5DA1" w:rsidRDefault="00EE5DA1" w:rsidP="00EE5DA1">
            <w:r>
              <w:t>UAT_TC 01</w:t>
            </w:r>
          </w:p>
        </w:tc>
        <w:tc>
          <w:tcPr>
            <w:tcW w:w="1690" w:type="dxa"/>
          </w:tcPr>
          <w:p w14:paraId="597B86AC" w14:textId="77777777" w:rsidR="00EE5DA1" w:rsidRDefault="00EE5DA1" w:rsidP="00EE5DA1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72EA507E" w14:textId="77777777" w:rsidR="00EE5DA1" w:rsidRDefault="00EE5DA1" w:rsidP="00EE5DA1">
            <w:r>
              <w:t>1</w:t>
            </w:r>
          </w:p>
        </w:tc>
        <w:tc>
          <w:tcPr>
            <w:tcW w:w="1677" w:type="dxa"/>
          </w:tcPr>
          <w:p w14:paraId="221EF413" w14:textId="77777777" w:rsidR="00EE5DA1" w:rsidRDefault="00EE5DA1" w:rsidP="00EE5DA1">
            <w:r w:rsidRPr="00CE14ED">
              <w:t>Users open registration page.</w:t>
            </w:r>
          </w:p>
        </w:tc>
        <w:tc>
          <w:tcPr>
            <w:tcW w:w="2304" w:type="dxa"/>
          </w:tcPr>
          <w:p w14:paraId="188651F3" w14:textId="77777777" w:rsidR="00EE5DA1" w:rsidRDefault="00EE5DA1" w:rsidP="00EE5DA1"/>
        </w:tc>
        <w:tc>
          <w:tcPr>
            <w:tcW w:w="1560" w:type="dxa"/>
          </w:tcPr>
          <w:p w14:paraId="740290F8" w14:textId="77777777" w:rsidR="00EE5DA1" w:rsidRDefault="00EE5DA1" w:rsidP="00EE5DA1">
            <w:r>
              <w:t>System display interface for registration.</w:t>
            </w:r>
          </w:p>
        </w:tc>
        <w:tc>
          <w:tcPr>
            <w:tcW w:w="1842" w:type="dxa"/>
          </w:tcPr>
          <w:p w14:paraId="2180750E" w14:textId="77777777" w:rsidR="00EE5DA1" w:rsidRDefault="00EE5DA1" w:rsidP="00EE5DA1"/>
        </w:tc>
      </w:tr>
      <w:tr w:rsidR="00EE5DA1" w14:paraId="798EE0F0" w14:textId="77777777" w:rsidTr="00EE5DA1">
        <w:tc>
          <w:tcPr>
            <w:tcW w:w="851" w:type="dxa"/>
          </w:tcPr>
          <w:p w14:paraId="11749A13" w14:textId="77777777" w:rsidR="00EE5DA1" w:rsidRDefault="00EE5DA1" w:rsidP="00EE5DA1"/>
        </w:tc>
        <w:tc>
          <w:tcPr>
            <w:tcW w:w="1690" w:type="dxa"/>
          </w:tcPr>
          <w:p w14:paraId="41477AC8" w14:textId="77777777" w:rsidR="00EE5DA1" w:rsidRDefault="00EE5DA1" w:rsidP="00EE5DA1"/>
        </w:tc>
        <w:tc>
          <w:tcPr>
            <w:tcW w:w="708" w:type="dxa"/>
          </w:tcPr>
          <w:p w14:paraId="6E3E271E" w14:textId="77777777" w:rsidR="00EE5DA1" w:rsidRDefault="00EE5DA1" w:rsidP="00EE5DA1">
            <w:r>
              <w:t>2</w:t>
            </w:r>
          </w:p>
        </w:tc>
        <w:tc>
          <w:tcPr>
            <w:tcW w:w="1677" w:type="dxa"/>
          </w:tcPr>
          <w:p w14:paraId="616F8948" w14:textId="77777777" w:rsidR="00EE5DA1" w:rsidRDefault="00EE5DA1" w:rsidP="00EE5DA1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0EF271D7" w14:textId="77777777" w:rsidR="00EE5DA1" w:rsidRDefault="00EE5DA1" w:rsidP="00EE5DA1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0606010D" w14:textId="77777777" w:rsidR="00EE5DA1" w:rsidRDefault="00EE5DA1" w:rsidP="00EE5DA1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2F630F30" w14:textId="499F09A4" w:rsidR="00EE5DA1" w:rsidRDefault="00EE5DA1" w:rsidP="00EE5DA1">
            <w:r w:rsidRPr="005E158D">
              <w:rPr>
                <w:b/>
                <w:bCs/>
              </w:rPr>
              <w:t>Username :</w:t>
            </w:r>
            <w:r w:rsidR="00902165">
              <w:t xml:space="preserve"> cus02</w:t>
            </w:r>
            <w:r>
              <w:t xml:space="preserve"> </w:t>
            </w:r>
          </w:p>
          <w:p w14:paraId="064A7883" w14:textId="77777777" w:rsidR="00EE5DA1" w:rsidRDefault="00EE5DA1" w:rsidP="00EE5DA1">
            <w:r w:rsidRPr="005E158D">
              <w:rPr>
                <w:b/>
                <w:bCs/>
              </w:rPr>
              <w:t>Password :</w:t>
            </w:r>
            <w:r w:rsidR="00B07163" w:rsidRPr="00B07163">
              <w:rPr>
                <w:color w:val="59A9F2" w:themeColor="accent1" w:themeTint="99"/>
              </w:rPr>
              <w:t>**&amp;&amp;^^^&amp;*&amp;*$</w:t>
            </w:r>
          </w:p>
          <w:p w14:paraId="71FDE56C" w14:textId="77777777" w:rsidR="00EE5DA1" w:rsidRDefault="00EE5DA1" w:rsidP="00EE5DA1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</w:p>
          <w:p w14:paraId="3457440A" w14:textId="77777777" w:rsidR="00EE5DA1" w:rsidRDefault="00EE5DA1" w:rsidP="00EE5DA1"/>
        </w:tc>
        <w:tc>
          <w:tcPr>
            <w:tcW w:w="1560" w:type="dxa"/>
          </w:tcPr>
          <w:p w14:paraId="12DA0B60" w14:textId="77777777" w:rsidR="00EE5DA1" w:rsidRDefault="00B07163" w:rsidP="00EE5DA1">
            <w:r>
              <w:t>System show message “The password must be only character and number ”</w:t>
            </w:r>
          </w:p>
        </w:tc>
        <w:tc>
          <w:tcPr>
            <w:tcW w:w="1842" w:type="dxa"/>
          </w:tcPr>
          <w:p w14:paraId="51F33040" w14:textId="77777777" w:rsidR="00EE5DA1" w:rsidRDefault="00EE5DA1" w:rsidP="00EE5DA1"/>
        </w:tc>
      </w:tr>
    </w:tbl>
    <w:p w14:paraId="79584148" w14:textId="77777777" w:rsidR="00EE5DA1" w:rsidRDefault="00EE5DA1" w:rsidP="00EE5DA1">
      <w:r>
        <w:tab/>
      </w:r>
    </w:p>
    <w:p w14:paraId="49CD6F27" w14:textId="77777777" w:rsidR="005E158D" w:rsidRDefault="005E158D" w:rsidP="001E73B7"/>
    <w:p w14:paraId="1B394725" w14:textId="3629783E" w:rsidR="008B2881" w:rsidRDefault="008B2881" w:rsidP="001E73B7"/>
    <w:p w14:paraId="6EB1CD9A" w14:textId="77777777" w:rsidR="008B2881" w:rsidRDefault="008B2881" w:rsidP="001E73B7"/>
    <w:p w14:paraId="22BC2DF2" w14:textId="59FA7EF8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>Customer input wrong picture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57A1EC12" w14:textId="77777777" w:rsidTr="00902165">
        <w:tc>
          <w:tcPr>
            <w:tcW w:w="851" w:type="dxa"/>
            <w:shd w:val="clear" w:color="auto" w:fill="5FF2CA" w:themeFill="accent4" w:themeFillTint="99"/>
          </w:tcPr>
          <w:p w14:paraId="283B52DD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E6B9BC" w14:textId="53FD52D1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C7025C8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566443E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54EF84" w14:textId="34AFB69C" w:rsidR="00902165" w:rsidRDefault="00DE2F3F" w:rsidP="00DE2F3F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8757180" w14:textId="385EF517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C8FE71C" w14:textId="2DED530A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5A607A24" w14:textId="77777777" w:rsidTr="00902165">
        <w:tc>
          <w:tcPr>
            <w:tcW w:w="851" w:type="dxa"/>
          </w:tcPr>
          <w:p w14:paraId="79EA52A4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2D715132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6F44A92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38193925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3AB2187C" w14:textId="77777777" w:rsidR="00902165" w:rsidRDefault="00902165" w:rsidP="00902165"/>
        </w:tc>
        <w:tc>
          <w:tcPr>
            <w:tcW w:w="1560" w:type="dxa"/>
          </w:tcPr>
          <w:p w14:paraId="5D6210EE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16306A08" w14:textId="77777777" w:rsidR="00902165" w:rsidRDefault="00902165" w:rsidP="00902165"/>
        </w:tc>
      </w:tr>
      <w:tr w:rsidR="00902165" w14:paraId="549C7796" w14:textId="77777777" w:rsidTr="00902165">
        <w:tc>
          <w:tcPr>
            <w:tcW w:w="851" w:type="dxa"/>
          </w:tcPr>
          <w:p w14:paraId="423A8AA0" w14:textId="77777777" w:rsidR="00902165" w:rsidRDefault="00902165" w:rsidP="00902165"/>
        </w:tc>
        <w:tc>
          <w:tcPr>
            <w:tcW w:w="1690" w:type="dxa"/>
          </w:tcPr>
          <w:p w14:paraId="5AE4E3E8" w14:textId="77777777" w:rsidR="00902165" w:rsidRDefault="00902165" w:rsidP="00902165"/>
        </w:tc>
        <w:tc>
          <w:tcPr>
            <w:tcW w:w="708" w:type="dxa"/>
          </w:tcPr>
          <w:p w14:paraId="1A081593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43305728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308C808F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192CBE6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64921238" w14:textId="5697EA9F" w:rsidR="00902165" w:rsidRDefault="00902165" w:rsidP="00902165">
            <w:r w:rsidRPr="005E158D">
              <w:rPr>
                <w:b/>
                <w:bCs/>
              </w:rPr>
              <w:t>Username :</w:t>
            </w:r>
            <w:r>
              <w:t xml:space="preserve"> cus02</w:t>
            </w:r>
          </w:p>
          <w:p w14:paraId="52D1D824" w14:textId="40228453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575DC933" w14:textId="77777777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B07163">
              <w:rPr>
                <w:color w:val="59A9F2" w:themeColor="accent1" w:themeTint="99"/>
              </w:rPr>
              <w:t>cus_01.docx</w:t>
            </w:r>
            <w:r>
              <w:rPr>
                <w:b/>
                <w:bCs/>
              </w:rPr>
              <w:tab/>
            </w:r>
          </w:p>
          <w:p w14:paraId="43FC877D" w14:textId="77777777" w:rsidR="00902165" w:rsidRDefault="00902165" w:rsidP="00902165"/>
        </w:tc>
        <w:tc>
          <w:tcPr>
            <w:tcW w:w="1560" w:type="dxa"/>
          </w:tcPr>
          <w:p w14:paraId="49E697B5" w14:textId="77777777" w:rsidR="00902165" w:rsidRDefault="00902165" w:rsidP="00902165">
            <w:r>
              <w:t>System show message “The picture must be image ”</w:t>
            </w:r>
          </w:p>
        </w:tc>
        <w:tc>
          <w:tcPr>
            <w:tcW w:w="1842" w:type="dxa"/>
          </w:tcPr>
          <w:p w14:paraId="2E56D7AB" w14:textId="77777777" w:rsidR="00902165" w:rsidRDefault="00902165" w:rsidP="00902165"/>
        </w:tc>
      </w:tr>
    </w:tbl>
    <w:p w14:paraId="36D5D8C4" w14:textId="77777777" w:rsidR="00FF537D" w:rsidRDefault="00FF537D" w:rsidP="00F12063">
      <w:pPr>
        <w:rPr>
          <w:sz w:val="20"/>
          <w:szCs w:val="20"/>
        </w:rPr>
      </w:pPr>
    </w:p>
    <w:p w14:paraId="7D2D3A01" w14:textId="6F1809FB" w:rsidR="00902165" w:rsidRDefault="00902165" w:rsidP="00F12063">
      <w:pPr>
        <w:rPr>
          <w:sz w:val="20"/>
          <w:szCs w:val="20"/>
        </w:rPr>
      </w:pPr>
    </w:p>
    <w:p w14:paraId="3150FD65" w14:textId="620CFD1F" w:rsidR="00902165" w:rsidRPr="00EE5DA1" w:rsidRDefault="00902165" w:rsidP="00902165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 w:rsidR="00D61D41">
        <w:rPr>
          <w:b/>
          <w:bCs/>
          <w:sz w:val="20"/>
          <w:szCs w:val="20"/>
        </w:rPr>
        <w:t>6.</w:t>
      </w:r>
      <w:r w:rsidRPr="00902165">
        <w:rPr>
          <w:b/>
          <w:bCs/>
          <w:sz w:val="20"/>
          <w:szCs w:val="20"/>
        </w:rPr>
        <w:t>Customer input a username same as existing username in a database.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902165" w14:paraId="1E8385EA" w14:textId="77777777" w:rsidTr="00902165">
        <w:tc>
          <w:tcPr>
            <w:tcW w:w="851" w:type="dxa"/>
            <w:shd w:val="clear" w:color="auto" w:fill="5FF2CA" w:themeFill="accent4" w:themeFillTint="99"/>
          </w:tcPr>
          <w:p w14:paraId="0B15DB58" w14:textId="77777777" w:rsidR="00902165" w:rsidRDefault="00902165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8C75AA" w14:textId="5300A082" w:rsidR="00902165" w:rsidRDefault="00902165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78AEB87" w14:textId="77777777" w:rsidR="00902165" w:rsidRDefault="00902165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77A5BAD" w14:textId="77777777" w:rsidR="00902165" w:rsidRDefault="00902165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C1C008C" w14:textId="6A64653E" w:rsidR="00902165" w:rsidRDefault="00DE2F3F" w:rsidP="00DE2F3F">
            <w:pPr>
              <w:jc w:val="center"/>
            </w:pPr>
            <w:r>
              <w:t>Input</w:t>
            </w:r>
            <w:r w:rsidR="00902165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94DC8B6" w14:textId="4671032C" w:rsidR="00902165" w:rsidRDefault="00902165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819BD64" w14:textId="789388D2" w:rsidR="00902165" w:rsidRDefault="00902165" w:rsidP="00DE2F3F">
            <w:pPr>
              <w:jc w:val="center"/>
            </w:pPr>
            <w:r>
              <w:t>Actual result</w:t>
            </w:r>
          </w:p>
        </w:tc>
      </w:tr>
      <w:tr w:rsidR="00902165" w14:paraId="0DA8B025" w14:textId="77777777" w:rsidTr="00902165">
        <w:tc>
          <w:tcPr>
            <w:tcW w:w="851" w:type="dxa"/>
          </w:tcPr>
          <w:p w14:paraId="36B51AA8" w14:textId="77777777" w:rsidR="00902165" w:rsidRDefault="00902165" w:rsidP="00902165">
            <w:r>
              <w:t>UAT_TC 01</w:t>
            </w:r>
          </w:p>
        </w:tc>
        <w:tc>
          <w:tcPr>
            <w:tcW w:w="1690" w:type="dxa"/>
          </w:tcPr>
          <w:p w14:paraId="5CCC5ECB" w14:textId="77777777" w:rsidR="00902165" w:rsidRDefault="00902165" w:rsidP="00902165">
            <w:r>
              <w:t xml:space="preserve">The user has to register themselves as customer </w:t>
            </w:r>
          </w:p>
        </w:tc>
        <w:tc>
          <w:tcPr>
            <w:tcW w:w="708" w:type="dxa"/>
          </w:tcPr>
          <w:p w14:paraId="275D81B1" w14:textId="77777777" w:rsidR="00902165" w:rsidRDefault="00902165" w:rsidP="00902165">
            <w:r>
              <w:t>1</w:t>
            </w:r>
          </w:p>
        </w:tc>
        <w:tc>
          <w:tcPr>
            <w:tcW w:w="1677" w:type="dxa"/>
          </w:tcPr>
          <w:p w14:paraId="49452503" w14:textId="77777777" w:rsidR="00902165" w:rsidRDefault="00902165" w:rsidP="00902165">
            <w:r w:rsidRPr="00CE14ED">
              <w:t>Users open registration page.</w:t>
            </w:r>
          </w:p>
        </w:tc>
        <w:tc>
          <w:tcPr>
            <w:tcW w:w="2304" w:type="dxa"/>
          </w:tcPr>
          <w:p w14:paraId="7CA9C964" w14:textId="77777777" w:rsidR="00902165" w:rsidRDefault="00902165" w:rsidP="00902165"/>
        </w:tc>
        <w:tc>
          <w:tcPr>
            <w:tcW w:w="1560" w:type="dxa"/>
          </w:tcPr>
          <w:p w14:paraId="189FF159" w14:textId="77777777" w:rsidR="00902165" w:rsidRDefault="00902165" w:rsidP="00902165">
            <w:r>
              <w:t>System display interface for registration.</w:t>
            </w:r>
          </w:p>
        </w:tc>
        <w:tc>
          <w:tcPr>
            <w:tcW w:w="1842" w:type="dxa"/>
          </w:tcPr>
          <w:p w14:paraId="4AFAAC16" w14:textId="77777777" w:rsidR="00902165" w:rsidRDefault="00902165" w:rsidP="00902165"/>
        </w:tc>
      </w:tr>
      <w:tr w:rsidR="00902165" w14:paraId="4C1ACC2C" w14:textId="77777777" w:rsidTr="00902165">
        <w:tc>
          <w:tcPr>
            <w:tcW w:w="851" w:type="dxa"/>
          </w:tcPr>
          <w:p w14:paraId="1B7A415A" w14:textId="77777777" w:rsidR="00902165" w:rsidRDefault="00902165" w:rsidP="00902165"/>
        </w:tc>
        <w:tc>
          <w:tcPr>
            <w:tcW w:w="1690" w:type="dxa"/>
          </w:tcPr>
          <w:p w14:paraId="3C29DF3B" w14:textId="77777777" w:rsidR="00902165" w:rsidRDefault="00902165" w:rsidP="00902165"/>
        </w:tc>
        <w:tc>
          <w:tcPr>
            <w:tcW w:w="708" w:type="dxa"/>
          </w:tcPr>
          <w:p w14:paraId="2D65A37D" w14:textId="77777777" w:rsidR="00902165" w:rsidRDefault="00902165" w:rsidP="00902165">
            <w:r>
              <w:t>2</w:t>
            </w:r>
          </w:p>
        </w:tc>
        <w:tc>
          <w:tcPr>
            <w:tcW w:w="1677" w:type="dxa"/>
          </w:tcPr>
          <w:p w14:paraId="2F3DD012" w14:textId="77777777" w:rsidR="00902165" w:rsidRDefault="00902165" w:rsidP="00902165">
            <w:r w:rsidRPr="00EE5DA1">
              <w:t>Users enter name, address, picture username and password</w:t>
            </w:r>
          </w:p>
        </w:tc>
        <w:tc>
          <w:tcPr>
            <w:tcW w:w="2304" w:type="dxa"/>
          </w:tcPr>
          <w:p w14:paraId="71641E53" w14:textId="77777777" w:rsidR="00902165" w:rsidRDefault="00902165" w:rsidP="00902165">
            <w:r w:rsidRPr="00CE14ED">
              <w:rPr>
                <w:b/>
                <w:bCs/>
              </w:rPr>
              <w:t>Name :</w:t>
            </w:r>
            <w:r>
              <w:t xml:space="preserve"> 55669965 </w:t>
            </w:r>
          </w:p>
          <w:p w14:paraId="28EC438D" w14:textId="77777777" w:rsidR="00902165" w:rsidRDefault="00902165" w:rsidP="00902165">
            <w:r w:rsidRPr="00CE14ED">
              <w:rPr>
                <w:b/>
                <w:bCs/>
              </w:rPr>
              <w:t xml:space="preserve">Address : </w:t>
            </w:r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read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 Thailand 50300</w:t>
            </w:r>
          </w:p>
          <w:p w14:paraId="0AE83332" w14:textId="1E82F159" w:rsidR="00902165" w:rsidRDefault="00902165" w:rsidP="00902165">
            <w:r w:rsidRPr="005E158D">
              <w:rPr>
                <w:b/>
                <w:bCs/>
              </w:rPr>
              <w:t xml:space="preserve">Username </w:t>
            </w:r>
            <w:r w:rsidRPr="00902165">
              <w:rPr>
                <w:b/>
                <w:bCs/>
                <w:color w:val="0BD0D9" w:themeColor="accent3"/>
              </w:rPr>
              <w:t>:</w:t>
            </w:r>
            <w:r w:rsidRPr="00902165">
              <w:rPr>
                <w:color w:val="0BD0D9" w:themeColor="accent3"/>
              </w:rPr>
              <w:t xml:space="preserve">cus01 </w:t>
            </w:r>
          </w:p>
          <w:p w14:paraId="0900B6C5" w14:textId="636C9A9B" w:rsidR="00902165" w:rsidRDefault="00902165" w:rsidP="00902165">
            <w:r w:rsidRPr="005E158D">
              <w:rPr>
                <w:b/>
                <w:bCs/>
              </w:rPr>
              <w:t>Password :</w:t>
            </w:r>
            <w:r>
              <w:t xml:space="preserve"> 5678</w:t>
            </w:r>
          </w:p>
          <w:p w14:paraId="7B70607B" w14:textId="1E3B171B" w:rsidR="00902165" w:rsidRDefault="00902165" w:rsidP="00902165">
            <w:r w:rsidRPr="005E158D">
              <w:rPr>
                <w:b/>
                <w:bCs/>
              </w:rPr>
              <w:t>Picture :</w:t>
            </w:r>
            <w:r>
              <w:t xml:space="preserve"> cus_01.jpg</w:t>
            </w:r>
            <w:r>
              <w:rPr>
                <w:b/>
                <w:bCs/>
              </w:rPr>
              <w:tab/>
            </w:r>
          </w:p>
          <w:p w14:paraId="21324260" w14:textId="77777777" w:rsidR="00902165" w:rsidRDefault="00902165" w:rsidP="00902165"/>
        </w:tc>
        <w:tc>
          <w:tcPr>
            <w:tcW w:w="1560" w:type="dxa"/>
          </w:tcPr>
          <w:p w14:paraId="202921BD" w14:textId="19F0B1DF" w:rsidR="00902165" w:rsidRDefault="00372E08" w:rsidP="00902165">
            <w:r w:rsidRPr="00372E08">
              <w:t>The system shall display the error message “The username is already exist”.</w:t>
            </w:r>
          </w:p>
        </w:tc>
        <w:tc>
          <w:tcPr>
            <w:tcW w:w="1842" w:type="dxa"/>
          </w:tcPr>
          <w:p w14:paraId="6500005D" w14:textId="77777777" w:rsidR="00902165" w:rsidRDefault="00902165" w:rsidP="00902165"/>
        </w:tc>
      </w:tr>
    </w:tbl>
    <w:p w14:paraId="7AAD8D70" w14:textId="77777777" w:rsidR="00902165" w:rsidRDefault="00902165" w:rsidP="00F12063">
      <w:pPr>
        <w:rPr>
          <w:sz w:val="20"/>
          <w:szCs w:val="20"/>
        </w:rPr>
      </w:pPr>
    </w:p>
    <w:p w14:paraId="479E2BC9" w14:textId="77777777" w:rsidR="00902165" w:rsidRDefault="00902165" w:rsidP="00F12063">
      <w:pPr>
        <w:rPr>
          <w:sz w:val="20"/>
          <w:szCs w:val="20"/>
        </w:rPr>
      </w:pPr>
    </w:p>
    <w:p w14:paraId="75EF36CF" w14:textId="77777777" w:rsidR="00902165" w:rsidRDefault="00902165" w:rsidP="00F12063">
      <w:pPr>
        <w:rPr>
          <w:sz w:val="20"/>
          <w:szCs w:val="20"/>
        </w:rPr>
      </w:pPr>
    </w:p>
    <w:p w14:paraId="5F6AB38D" w14:textId="77777777" w:rsidR="00902165" w:rsidRDefault="00902165" w:rsidP="00F12063">
      <w:pPr>
        <w:rPr>
          <w:sz w:val="20"/>
          <w:szCs w:val="20"/>
        </w:rPr>
      </w:pPr>
    </w:p>
    <w:p w14:paraId="07DB8631" w14:textId="77777777" w:rsidR="00902165" w:rsidRDefault="00902165" w:rsidP="00F12063">
      <w:pPr>
        <w:rPr>
          <w:sz w:val="20"/>
          <w:szCs w:val="20"/>
        </w:rPr>
      </w:pPr>
    </w:p>
    <w:p w14:paraId="28124390" w14:textId="77777777" w:rsidR="00902165" w:rsidRDefault="00902165" w:rsidP="00F12063">
      <w:pPr>
        <w:rPr>
          <w:sz w:val="20"/>
          <w:szCs w:val="20"/>
        </w:rPr>
      </w:pPr>
    </w:p>
    <w:p w14:paraId="3F9FB6B8" w14:textId="77777777" w:rsidR="00902165" w:rsidRDefault="00902165" w:rsidP="00F12063">
      <w:pPr>
        <w:rPr>
          <w:sz w:val="20"/>
          <w:szCs w:val="20"/>
        </w:rPr>
      </w:pPr>
    </w:p>
    <w:p w14:paraId="0B1AD013" w14:textId="77777777" w:rsidR="00902165" w:rsidRDefault="00902165" w:rsidP="00F12063">
      <w:pPr>
        <w:rPr>
          <w:sz w:val="20"/>
          <w:szCs w:val="20"/>
        </w:rPr>
      </w:pPr>
    </w:p>
    <w:p w14:paraId="22EC8494" w14:textId="77777777" w:rsidR="00902165" w:rsidRDefault="00902165" w:rsidP="00F12063">
      <w:pPr>
        <w:rPr>
          <w:sz w:val="20"/>
          <w:szCs w:val="20"/>
        </w:rPr>
      </w:pPr>
    </w:p>
    <w:p w14:paraId="7EDFBAA2" w14:textId="77777777" w:rsidR="00902165" w:rsidRDefault="00902165" w:rsidP="00F12063">
      <w:pPr>
        <w:rPr>
          <w:sz w:val="20"/>
          <w:szCs w:val="20"/>
        </w:rPr>
      </w:pPr>
    </w:p>
    <w:p w14:paraId="45DB5716" w14:textId="77777777" w:rsidR="00902165" w:rsidRDefault="00902165" w:rsidP="00902165">
      <w:pPr>
        <w:pStyle w:val="2"/>
        <w:rPr>
          <w:b/>
          <w:bCs/>
          <w:lang w:bidi="th-TH"/>
        </w:rPr>
      </w:pPr>
      <w:bookmarkStart w:id="31" w:name="_Toc381493997"/>
      <w:r>
        <w:rPr>
          <w:b/>
          <w:bCs/>
          <w:lang w:bidi="th-TH"/>
        </w:rPr>
        <w:lastRenderedPageBreak/>
        <w:t>UAT_TC 02</w:t>
      </w:r>
      <w:bookmarkEnd w:id="31"/>
    </w:p>
    <w:p w14:paraId="0AA8BB11" w14:textId="77777777" w:rsidR="00902165" w:rsidRPr="00902165" w:rsidRDefault="00902165" w:rsidP="00902165">
      <w:pPr>
        <w:rPr>
          <w:lang w:bidi="th-TH"/>
        </w:rPr>
      </w:pPr>
    </w:p>
    <w:p w14:paraId="061D2703" w14:textId="77777777" w:rsidR="00902165" w:rsidRPr="005E5F54" w:rsidRDefault="00902165" w:rsidP="00902165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A56555">
        <w:rPr>
          <w:color w:val="0F6FC6" w:themeColor="accent1"/>
          <w:sz w:val="22"/>
          <w:szCs w:val="22"/>
        </w:rPr>
        <w:t>URS-02: The user log in as customer</w:t>
      </w:r>
      <w:r>
        <w:rPr>
          <w:color w:val="0F6FC6" w:themeColor="accent1"/>
          <w:sz w:val="22"/>
          <w:szCs w:val="22"/>
        </w:rPr>
        <w:t>.</w:t>
      </w:r>
    </w:p>
    <w:p w14:paraId="276E5B88" w14:textId="7936CFD6" w:rsidR="00902165" w:rsidRPr="005E5F54" w:rsidRDefault="00902165" w:rsidP="00902165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customer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FBA4826" w14:textId="77777777" w:rsidR="00902165" w:rsidRPr="005E5F54" w:rsidRDefault="00902165" w:rsidP="00902165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386EA82E" w14:textId="301B2BD9" w:rsidR="00902165" w:rsidRPr="00CE14ED" w:rsidRDefault="006F1372" w:rsidP="00902165">
      <w:pPr>
        <w:pStyle w:val="af7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open login page</w:t>
      </w:r>
      <w:r w:rsidR="00902165" w:rsidRPr="00CE14ED">
        <w:rPr>
          <w:sz w:val="18"/>
          <w:szCs w:val="18"/>
        </w:rPr>
        <w:t>.</w:t>
      </w:r>
    </w:p>
    <w:p w14:paraId="0836C667" w14:textId="6FBAB72D" w:rsidR="00902165" w:rsidRPr="00CE14ED" w:rsidRDefault="006F1372" w:rsidP="00902165">
      <w:pPr>
        <w:pStyle w:val="af7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902165">
        <w:rPr>
          <w:sz w:val="18"/>
          <w:szCs w:val="18"/>
        </w:rPr>
        <w:t xml:space="preserve"> enter username and password</w:t>
      </w:r>
      <w:r w:rsidR="00E80AA2">
        <w:rPr>
          <w:sz w:val="18"/>
          <w:szCs w:val="18"/>
        </w:rPr>
        <w:t xml:space="preserve"> for system login</w:t>
      </w:r>
      <w:r w:rsidR="00902165">
        <w:rPr>
          <w:sz w:val="18"/>
          <w:szCs w:val="18"/>
        </w:rPr>
        <w:t>.</w:t>
      </w:r>
    </w:p>
    <w:p w14:paraId="38662127" w14:textId="77777777" w:rsidR="00902165" w:rsidRPr="005E5F54" w:rsidRDefault="00902165" w:rsidP="00902165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12B6CD" w14:textId="77777777" w:rsidR="00902165" w:rsidRDefault="00902165" w:rsidP="00902165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902165" w14:paraId="61EACBBA" w14:textId="77777777" w:rsidTr="00902165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5FBA3F4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21CD7413" w14:textId="142FE701" w:rsidR="00902165" w:rsidRDefault="004A096F" w:rsidP="00902165">
            <w:r>
              <w:t>cus02</w:t>
            </w:r>
          </w:p>
        </w:tc>
      </w:tr>
      <w:tr w:rsidR="00902165" w14:paraId="394FCF81" w14:textId="77777777" w:rsidTr="00902165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7967BB6" w14:textId="77777777" w:rsidR="00902165" w:rsidRPr="00A56555" w:rsidRDefault="00902165" w:rsidP="00902165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3314A021" w14:textId="102EC8C4" w:rsidR="00902165" w:rsidRDefault="004A096F" w:rsidP="00902165">
            <w:r>
              <w:t>5678</w:t>
            </w:r>
          </w:p>
        </w:tc>
      </w:tr>
    </w:tbl>
    <w:p w14:paraId="45D86693" w14:textId="77777777" w:rsidR="00902165" w:rsidRDefault="00902165" w:rsidP="00902165">
      <w:pPr>
        <w:rPr>
          <w:b/>
          <w:bCs/>
          <w:sz w:val="20"/>
          <w:szCs w:val="20"/>
        </w:rPr>
      </w:pPr>
    </w:p>
    <w:p w14:paraId="19E3DFA9" w14:textId="77777777" w:rsidR="00902165" w:rsidRPr="005E5F54" w:rsidRDefault="00902165" w:rsidP="00902165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459856BD" w14:textId="12B28AD1" w:rsidR="004A096F" w:rsidRDefault="004A096F" w:rsidP="004A096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32A2A">
        <w:rPr>
          <w:b/>
          <w:bCs/>
        </w:rPr>
        <w:t>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00446017" w14:textId="122292B0" w:rsidR="004A096F" w:rsidRDefault="004A096F" w:rsidP="004A096F">
      <w:pPr>
        <w:ind w:left="1440" w:firstLine="720"/>
      </w:pPr>
      <w:r>
        <w:t xml:space="preserve"> - Username: cus03</w:t>
      </w:r>
    </w:p>
    <w:p w14:paraId="114E1611" w14:textId="101035DC" w:rsidR="004A096F" w:rsidRDefault="004A096F" w:rsidP="004A096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7BB13EFF" w14:textId="05179CF6" w:rsidR="004A096F" w:rsidRDefault="004A096F" w:rsidP="004A096F">
      <w:pPr>
        <w:ind w:left="1440" w:firstLine="720"/>
      </w:pPr>
      <w:r>
        <w:rPr>
          <w:b/>
          <w:bCs/>
        </w:rPr>
        <w:t xml:space="preserve"> </w:t>
      </w:r>
      <w:r w:rsidR="006F1372">
        <w:t>- Password</w:t>
      </w:r>
      <w:r>
        <w:t>: 1111</w:t>
      </w:r>
    </w:p>
    <w:p w14:paraId="4DD8C337" w14:textId="002025D3" w:rsidR="004A096F" w:rsidRPr="005E5F54" w:rsidRDefault="004A096F" w:rsidP="004A096F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4A096F" w14:paraId="1D218DB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9CAC0B7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124FDEC3" w14:textId="77777777" w:rsidR="004A096F" w:rsidRDefault="004A096F" w:rsidP="00E80AA2">
            <w:r>
              <w:t xml:space="preserve">Panupak Wichaidit </w:t>
            </w:r>
          </w:p>
        </w:tc>
      </w:tr>
      <w:tr w:rsidR="004A096F" w14:paraId="3DB842D0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B47A6FD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DE0023" w14:textId="77777777" w:rsidR="004A096F" w:rsidRDefault="004A096F" w:rsidP="00E80AA2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Thailand 50300</w:t>
            </w:r>
          </w:p>
        </w:tc>
      </w:tr>
      <w:tr w:rsidR="004A096F" w14:paraId="7565C29F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0E80864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4096D492" w14:textId="77777777" w:rsidR="004A096F" w:rsidRDefault="004A096F" w:rsidP="00E80AA2">
            <w:r>
              <w:t>cus02</w:t>
            </w:r>
          </w:p>
        </w:tc>
      </w:tr>
      <w:tr w:rsidR="004A096F" w14:paraId="22A4682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BE848F1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79433710" w14:textId="77777777" w:rsidR="004A096F" w:rsidRDefault="004A096F" w:rsidP="00E80AA2">
            <w:r>
              <w:t>5678</w:t>
            </w:r>
          </w:p>
        </w:tc>
      </w:tr>
      <w:tr w:rsidR="004A096F" w14:paraId="2B58D7B9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83BBBFE" w14:textId="77777777" w:rsidR="004A096F" w:rsidRPr="00A56555" w:rsidRDefault="004A096F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6A7B85E" w14:textId="77777777" w:rsidR="004A096F" w:rsidRDefault="004A096F" w:rsidP="00E80AA2">
            <w:r>
              <w:t>cus_02.jpg</w:t>
            </w:r>
          </w:p>
        </w:tc>
      </w:tr>
    </w:tbl>
    <w:p w14:paraId="6FFA17A6" w14:textId="77777777" w:rsidR="004A096F" w:rsidRDefault="004A096F" w:rsidP="004A096F">
      <w:pPr>
        <w:ind w:left="1440" w:firstLine="720"/>
      </w:pPr>
    </w:p>
    <w:p w14:paraId="133D6630" w14:textId="77777777" w:rsidR="004A096F" w:rsidRDefault="004A096F" w:rsidP="004A096F">
      <w:pPr>
        <w:ind w:left="1440" w:firstLine="720"/>
      </w:pPr>
    </w:p>
    <w:p w14:paraId="3585F563" w14:textId="77777777" w:rsidR="004A096F" w:rsidRDefault="004A096F" w:rsidP="004A096F">
      <w:pPr>
        <w:ind w:left="1440" w:firstLine="720"/>
      </w:pPr>
    </w:p>
    <w:p w14:paraId="6F23A869" w14:textId="77777777" w:rsidR="004A096F" w:rsidRDefault="004A096F" w:rsidP="004A096F">
      <w:pPr>
        <w:ind w:left="1440" w:firstLine="720"/>
      </w:pPr>
    </w:p>
    <w:p w14:paraId="4600AEFE" w14:textId="77777777" w:rsidR="004A096F" w:rsidRDefault="004A096F" w:rsidP="004A096F">
      <w:pPr>
        <w:ind w:left="1440" w:firstLine="720"/>
      </w:pPr>
    </w:p>
    <w:p w14:paraId="23462104" w14:textId="77777777" w:rsidR="004A096F" w:rsidRDefault="004A096F" w:rsidP="004A096F">
      <w:pPr>
        <w:ind w:left="1440" w:firstLine="720"/>
      </w:pPr>
    </w:p>
    <w:p w14:paraId="546D48A7" w14:textId="77777777" w:rsidR="004A096F" w:rsidRDefault="004A096F" w:rsidP="004A096F">
      <w:pPr>
        <w:ind w:left="1440" w:firstLine="720"/>
      </w:pPr>
    </w:p>
    <w:p w14:paraId="7F892354" w14:textId="77777777" w:rsidR="004A096F" w:rsidRDefault="004A096F" w:rsidP="004A096F">
      <w:pPr>
        <w:ind w:left="1440" w:firstLine="720"/>
      </w:pPr>
    </w:p>
    <w:p w14:paraId="5BE402B9" w14:textId="77777777" w:rsidR="00EA3E7E" w:rsidRDefault="00EA3E7E" w:rsidP="00EA3E7E">
      <w:pPr>
        <w:rPr>
          <w:b/>
          <w:bCs/>
          <w:color w:val="0F6FC6" w:themeColor="accent1"/>
          <w:sz w:val="22"/>
          <w:szCs w:val="22"/>
        </w:rPr>
      </w:pPr>
    </w:p>
    <w:p w14:paraId="4E2748E9" w14:textId="1E94CC64" w:rsidR="004A096F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02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54250103" w14:textId="77777777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F561303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AA4BF4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D4B1C47" w14:textId="288CF6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5889195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345C70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6F1902B" w14:textId="0135600C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C348AAD" w14:textId="53C9E801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6B8EC83" w14:textId="03D6473B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52B8B161" w14:textId="77777777" w:rsidTr="00E80AA2">
        <w:tc>
          <w:tcPr>
            <w:tcW w:w="851" w:type="dxa"/>
          </w:tcPr>
          <w:p w14:paraId="3424477C" w14:textId="429915E3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6ED74160" w14:textId="63FA06E1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52F3FE34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756BF451" w14:textId="687E4EC5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4988C90D" w14:textId="77777777" w:rsidR="004A096F" w:rsidRDefault="004A096F" w:rsidP="00E80AA2"/>
        </w:tc>
        <w:tc>
          <w:tcPr>
            <w:tcW w:w="1560" w:type="dxa"/>
          </w:tcPr>
          <w:p w14:paraId="1F95DADB" w14:textId="06122261" w:rsidR="004A096F" w:rsidRDefault="006F1372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52F9C2F2" w14:textId="77777777" w:rsidR="004A096F" w:rsidRDefault="004A096F" w:rsidP="00E80AA2"/>
        </w:tc>
      </w:tr>
      <w:tr w:rsidR="004A096F" w14:paraId="6AF34374" w14:textId="77777777" w:rsidTr="00E80AA2">
        <w:tc>
          <w:tcPr>
            <w:tcW w:w="851" w:type="dxa"/>
          </w:tcPr>
          <w:p w14:paraId="1279AC8F" w14:textId="77777777" w:rsidR="004A096F" w:rsidRDefault="004A096F" w:rsidP="00E80AA2"/>
        </w:tc>
        <w:tc>
          <w:tcPr>
            <w:tcW w:w="1690" w:type="dxa"/>
          </w:tcPr>
          <w:p w14:paraId="60DDA704" w14:textId="77777777" w:rsidR="004A096F" w:rsidRDefault="004A096F" w:rsidP="00E80AA2"/>
        </w:tc>
        <w:tc>
          <w:tcPr>
            <w:tcW w:w="708" w:type="dxa"/>
          </w:tcPr>
          <w:p w14:paraId="325D1FB8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9969276" w14:textId="0EE98AF0" w:rsidR="004A096F" w:rsidRDefault="00232A2A" w:rsidP="00E80AA2">
            <w:r w:rsidRPr="00232A2A">
              <w:rPr>
                <w:sz w:val="18"/>
                <w:szCs w:val="18"/>
              </w:rPr>
              <w:t xml:space="preserve">A user enter username and password for system login. </w:t>
            </w:r>
          </w:p>
        </w:tc>
        <w:tc>
          <w:tcPr>
            <w:tcW w:w="2304" w:type="dxa"/>
          </w:tcPr>
          <w:p w14:paraId="7DF020E1" w14:textId="461ECB07" w:rsidR="004A096F" w:rsidRPr="004A096F" w:rsidRDefault="004A096F" w:rsidP="004A096F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7296A418" w14:textId="265F9918" w:rsidR="004A096F" w:rsidRDefault="004A096F" w:rsidP="004A096F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67B34856" w14:textId="47ECCB13" w:rsidR="00F62505" w:rsidRPr="00F62505" w:rsidRDefault="00F62505" w:rsidP="00F62505">
            <w:r w:rsidRPr="00F62505">
              <w:t xml:space="preserve"> The system shall provide catalog page that consist with product name, product description and product picture.</w:t>
            </w:r>
          </w:p>
          <w:p w14:paraId="182227C1" w14:textId="572CAB45" w:rsidR="004A096F" w:rsidRDefault="004A096F" w:rsidP="00E80AA2"/>
        </w:tc>
        <w:tc>
          <w:tcPr>
            <w:tcW w:w="1842" w:type="dxa"/>
          </w:tcPr>
          <w:p w14:paraId="715BD47A" w14:textId="77777777" w:rsidR="004A096F" w:rsidRDefault="004A096F" w:rsidP="00E80AA2"/>
        </w:tc>
      </w:tr>
    </w:tbl>
    <w:p w14:paraId="116FB227" w14:textId="002A515A" w:rsidR="004A096F" w:rsidRPr="00EE1E39" w:rsidRDefault="004A096F" w:rsidP="004A096F"/>
    <w:p w14:paraId="05124322" w14:textId="08BAA2F6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="00232A2A">
        <w:rPr>
          <w:b/>
          <w:bCs/>
          <w:sz w:val="20"/>
          <w:szCs w:val="20"/>
        </w:rPr>
        <w:t>put 1:</w:t>
      </w:r>
      <w:r w:rsidR="00F62505" w:rsidRPr="00F62505">
        <w:t xml:space="preserve"> </w:t>
      </w:r>
      <w:r w:rsidR="00232A2A" w:rsidRPr="00232A2A">
        <w:rPr>
          <w:b/>
          <w:bCs/>
          <w:sz w:val="20"/>
          <w:szCs w:val="20"/>
        </w:rPr>
        <w:t>A user input wrong username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4A096F" w14:paraId="41BC9D02" w14:textId="77777777" w:rsidTr="00E80AA2">
        <w:tc>
          <w:tcPr>
            <w:tcW w:w="851" w:type="dxa"/>
            <w:shd w:val="clear" w:color="auto" w:fill="5FF2CA" w:themeFill="accent4" w:themeFillTint="99"/>
          </w:tcPr>
          <w:p w14:paraId="28A63556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58F0BF" w14:textId="77B25E2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189451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FFEEBD3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1A9D5FE" w14:textId="766B915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B835108" w14:textId="363FBBD8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7C87EFD" w14:textId="46161267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3A69E1C" w14:textId="77777777" w:rsidTr="00E80AA2">
        <w:tc>
          <w:tcPr>
            <w:tcW w:w="851" w:type="dxa"/>
          </w:tcPr>
          <w:p w14:paraId="7BE01B2F" w14:textId="7CD8D100" w:rsidR="004A096F" w:rsidRDefault="00D61D41" w:rsidP="00E80AA2">
            <w:r>
              <w:t>UAT_TC 02</w:t>
            </w:r>
          </w:p>
        </w:tc>
        <w:tc>
          <w:tcPr>
            <w:tcW w:w="1690" w:type="dxa"/>
          </w:tcPr>
          <w:p w14:paraId="5F7FC286" w14:textId="5895E4E0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4356709C" w14:textId="77777777" w:rsidR="004A096F" w:rsidRDefault="004A096F" w:rsidP="00E80AA2">
            <w:r>
              <w:t>1</w:t>
            </w:r>
          </w:p>
        </w:tc>
        <w:tc>
          <w:tcPr>
            <w:tcW w:w="1677" w:type="dxa"/>
          </w:tcPr>
          <w:p w14:paraId="662AFA05" w14:textId="2C9AAC9A" w:rsidR="004A096F" w:rsidRDefault="006F1372" w:rsidP="00E80AA2">
            <w:r w:rsidRPr="006F1372">
              <w:t>A user open login page.</w:t>
            </w:r>
          </w:p>
        </w:tc>
        <w:tc>
          <w:tcPr>
            <w:tcW w:w="2304" w:type="dxa"/>
          </w:tcPr>
          <w:p w14:paraId="19C67A7E" w14:textId="77777777" w:rsidR="004A096F" w:rsidRDefault="004A096F" w:rsidP="00E80AA2"/>
        </w:tc>
        <w:tc>
          <w:tcPr>
            <w:tcW w:w="1560" w:type="dxa"/>
          </w:tcPr>
          <w:p w14:paraId="6E560418" w14:textId="07ABE48C" w:rsidR="004A096F" w:rsidRDefault="006F1372" w:rsidP="00E80AA2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74E80221" w14:textId="77777777" w:rsidR="004A096F" w:rsidRDefault="004A096F" w:rsidP="00E80AA2"/>
        </w:tc>
      </w:tr>
      <w:tr w:rsidR="004A096F" w14:paraId="383429A3" w14:textId="77777777" w:rsidTr="00E80AA2">
        <w:tc>
          <w:tcPr>
            <w:tcW w:w="851" w:type="dxa"/>
          </w:tcPr>
          <w:p w14:paraId="2A0C3DDD" w14:textId="77777777" w:rsidR="004A096F" w:rsidRDefault="004A096F" w:rsidP="00E80AA2"/>
        </w:tc>
        <w:tc>
          <w:tcPr>
            <w:tcW w:w="1690" w:type="dxa"/>
          </w:tcPr>
          <w:p w14:paraId="32AE08C6" w14:textId="77777777" w:rsidR="004A096F" w:rsidRDefault="004A096F" w:rsidP="00E80AA2"/>
        </w:tc>
        <w:tc>
          <w:tcPr>
            <w:tcW w:w="708" w:type="dxa"/>
          </w:tcPr>
          <w:p w14:paraId="59936454" w14:textId="77777777" w:rsidR="004A096F" w:rsidRDefault="004A096F" w:rsidP="00E80AA2">
            <w:r>
              <w:t>2</w:t>
            </w:r>
          </w:p>
        </w:tc>
        <w:tc>
          <w:tcPr>
            <w:tcW w:w="1677" w:type="dxa"/>
          </w:tcPr>
          <w:p w14:paraId="3083CA1E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 username and password for system login.</w:t>
            </w:r>
          </w:p>
          <w:p w14:paraId="067CC08A" w14:textId="4AEDABD4" w:rsidR="004A096F" w:rsidRDefault="00232A2A" w:rsidP="00232A2A">
            <w:r>
              <w:t xml:space="preserve"> </w:t>
            </w:r>
          </w:p>
        </w:tc>
        <w:tc>
          <w:tcPr>
            <w:tcW w:w="2304" w:type="dxa"/>
          </w:tcPr>
          <w:p w14:paraId="2C31C0B0" w14:textId="7A96C8AB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6497DA9" w14:textId="0BB9F429" w:rsidR="004A096F" w:rsidRDefault="006F1372" w:rsidP="006F1372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3C669988" w14:textId="2F29B27E" w:rsidR="004A096F" w:rsidRDefault="006F1372" w:rsidP="00E80AA2">
            <w:r>
              <w:t>The username or password is invalid</w:t>
            </w:r>
          </w:p>
        </w:tc>
        <w:tc>
          <w:tcPr>
            <w:tcW w:w="1842" w:type="dxa"/>
          </w:tcPr>
          <w:p w14:paraId="471CD56A" w14:textId="77777777" w:rsidR="004A096F" w:rsidRDefault="004A096F" w:rsidP="00E80AA2"/>
        </w:tc>
      </w:tr>
    </w:tbl>
    <w:p w14:paraId="1829590F" w14:textId="6F396B40" w:rsidR="004A096F" w:rsidRDefault="00232A2A" w:rsidP="004A096F">
      <w:r>
        <w:tab/>
      </w:r>
    </w:p>
    <w:p w14:paraId="054A4F46" w14:textId="4EDBA6FB" w:rsidR="004A096F" w:rsidRPr="00EE5DA1" w:rsidRDefault="004A096F" w:rsidP="004A09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232A2A">
        <w:rPr>
          <w:b/>
          <w:bCs/>
          <w:sz w:val="20"/>
          <w:szCs w:val="20"/>
        </w:rPr>
        <w:t xml:space="preserve"> 2</w:t>
      </w:r>
      <w:r w:rsidRPr="00EE5DA1">
        <w:rPr>
          <w:b/>
          <w:bCs/>
          <w:sz w:val="20"/>
          <w:szCs w:val="20"/>
        </w:rPr>
        <w:t xml:space="preserve">: </w:t>
      </w:r>
      <w:r w:rsidR="00232A2A" w:rsidRPr="00232A2A">
        <w:t xml:space="preserve"> </w:t>
      </w:r>
      <w:r w:rsidR="00232A2A" w:rsidRPr="00232A2A">
        <w:rPr>
          <w:b/>
          <w:bCs/>
          <w:sz w:val="20"/>
          <w:szCs w:val="20"/>
        </w:rPr>
        <w:t>A user input wrong password</w:t>
      </w:r>
    </w:p>
    <w:tbl>
      <w:tblPr>
        <w:tblStyle w:val="af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4A096F" w14:paraId="7666F0A9" w14:textId="77777777" w:rsidTr="00E80AA2">
        <w:tc>
          <w:tcPr>
            <w:tcW w:w="842" w:type="dxa"/>
            <w:shd w:val="clear" w:color="auto" w:fill="5FF2CA" w:themeFill="accent4" w:themeFillTint="99"/>
          </w:tcPr>
          <w:p w14:paraId="0ECFD419" w14:textId="77777777" w:rsidR="004A096F" w:rsidRDefault="004A096F" w:rsidP="00DE2F3F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5608883D" w14:textId="17B2DB1F" w:rsidR="004A096F" w:rsidRDefault="004A096F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05F7F1A" w14:textId="77777777" w:rsidR="004A096F" w:rsidRDefault="004A096F" w:rsidP="00DE2F3F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A9BD45A" w14:textId="77777777" w:rsidR="004A096F" w:rsidRDefault="004A096F" w:rsidP="00DE2F3F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172E3440" w14:textId="5EA5E422" w:rsidR="004A096F" w:rsidRDefault="00DE2F3F" w:rsidP="00DE2F3F">
            <w:pPr>
              <w:jc w:val="center"/>
            </w:pPr>
            <w:r>
              <w:t>Input</w:t>
            </w:r>
            <w:r w:rsidR="004A096F">
              <w:t xml:space="preserve">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2972D86" w14:textId="10E500DA" w:rsidR="004A096F" w:rsidRDefault="004A096F" w:rsidP="00DE2F3F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CBA694F" w14:textId="3C5E5D06" w:rsidR="004A096F" w:rsidRDefault="004A096F" w:rsidP="00DE2F3F">
            <w:pPr>
              <w:jc w:val="center"/>
            </w:pPr>
            <w:r>
              <w:t>Actual result</w:t>
            </w:r>
          </w:p>
        </w:tc>
      </w:tr>
      <w:tr w:rsidR="004A096F" w14:paraId="0F3A7308" w14:textId="77777777" w:rsidTr="00E80AA2">
        <w:tc>
          <w:tcPr>
            <w:tcW w:w="842" w:type="dxa"/>
          </w:tcPr>
          <w:p w14:paraId="662B71FD" w14:textId="6269E925" w:rsidR="004A096F" w:rsidRDefault="00D61D41" w:rsidP="00E80AA2">
            <w:r>
              <w:t>UAT_TC 02</w:t>
            </w:r>
          </w:p>
        </w:tc>
        <w:tc>
          <w:tcPr>
            <w:tcW w:w="1506" w:type="dxa"/>
          </w:tcPr>
          <w:p w14:paraId="2BC0D4A6" w14:textId="0E8E70DC" w:rsidR="004A096F" w:rsidRDefault="00D61D41" w:rsidP="00E80AA2">
            <w:r w:rsidRPr="00D61D41">
              <w:t>The user log in as customer.</w:t>
            </w:r>
          </w:p>
        </w:tc>
        <w:tc>
          <w:tcPr>
            <w:tcW w:w="708" w:type="dxa"/>
          </w:tcPr>
          <w:p w14:paraId="1FAAA0B3" w14:textId="77777777" w:rsidR="004A096F" w:rsidRDefault="004A096F" w:rsidP="00E80AA2">
            <w:r>
              <w:t>1</w:t>
            </w:r>
          </w:p>
        </w:tc>
        <w:tc>
          <w:tcPr>
            <w:tcW w:w="1906" w:type="dxa"/>
          </w:tcPr>
          <w:p w14:paraId="6FE3B5F0" w14:textId="7B6DC480" w:rsidR="004A096F" w:rsidRDefault="006F1372" w:rsidP="00E80AA2">
            <w:r w:rsidRPr="006F1372">
              <w:t>A user open login page.</w:t>
            </w:r>
          </w:p>
        </w:tc>
        <w:tc>
          <w:tcPr>
            <w:tcW w:w="2268" w:type="dxa"/>
          </w:tcPr>
          <w:p w14:paraId="0DC799E6" w14:textId="77777777" w:rsidR="004A096F" w:rsidRDefault="004A096F" w:rsidP="00E80AA2"/>
        </w:tc>
        <w:tc>
          <w:tcPr>
            <w:tcW w:w="1915" w:type="dxa"/>
          </w:tcPr>
          <w:p w14:paraId="3D67BAA3" w14:textId="4AB326E6" w:rsidR="004A096F" w:rsidRDefault="00232A2A" w:rsidP="00E80AA2">
            <w:r w:rsidRPr="00232A2A">
              <w:t>The system provides the login user interface which receive the user name and password.</w:t>
            </w:r>
          </w:p>
        </w:tc>
        <w:tc>
          <w:tcPr>
            <w:tcW w:w="1487" w:type="dxa"/>
          </w:tcPr>
          <w:p w14:paraId="4F6FCDE4" w14:textId="77777777" w:rsidR="004A096F" w:rsidRDefault="004A096F" w:rsidP="00E80AA2"/>
        </w:tc>
      </w:tr>
      <w:tr w:rsidR="004A096F" w14:paraId="6FDB7C3C" w14:textId="77777777" w:rsidTr="00E80AA2">
        <w:tc>
          <w:tcPr>
            <w:tcW w:w="842" w:type="dxa"/>
          </w:tcPr>
          <w:p w14:paraId="505BAD28" w14:textId="77777777" w:rsidR="004A096F" w:rsidRDefault="004A096F" w:rsidP="00E80AA2"/>
        </w:tc>
        <w:tc>
          <w:tcPr>
            <w:tcW w:w="1506" w:type="dxa"/>
          </w:tcPr>
          <w:p w14:paraId="680EBAA9" w14:textId="77777777" w:rsidR="004A096F" w:rsidRDefault="004A096F" w:rsidP="00E80AA2"/>
        </w:tc>
        <w:tc>
          <w:tcPr>
            <w:tcW w:w="708" w:type="dxa"/>
          </w:tcPr>
          <w:p w14:paraId="181BCB26" w14:textId="77777777" w:rsidR="004A096F" w:rsidRDefault="004A096F" w:rsidP="00E80AA2">
            <w:r>
              <w:t>2</w:t>
            </w:r>
          </w:p>
        </w:tc>
        <w:tc>
          <w:tcPr>
            <w:tcW w:w="1906" w:type="dxa"/>
          </w:tcPr>
          <w:p w14:paraId="271B6DA7" w14:textId="77777777" w:rsidR="00232A2A" w:rsidRPr="00232A2A" w:rsidRDefault="00232A2A" w:rsidP="00232A2A">
            <w:pPr>
              <w:rPr>
                <w:sz w:val="18"/>
                <w:szCs w:val="18"/>
              </w:rPr>
            </w:pPr>
            <w:r w:rsidRPr="00232A2A">
              <w:rPr>
                <w:sz w:val="18"/>
                <w:szCs w:val="18"/>
              </w:rPr>
              <w:t>A user enter username and password for system login.</w:t>
            </w:r>
          </w:p>
          <w:p w14:paraId="7D4D3DE7" w14:textId="3F1A5EB6" w:rsidR="004A096F" w:rsidRDefault="004A096F" w:rsidP="00E80AA2"/>
        </w:tc>
        <w:tc>
          <w:tcPr>
            <w:tcW w:w="2268" w:type="dxa"/>
          </w:tcPr>
          <w:p w14:paraId="4885D5C6" w14:textId="77777777" w:rsidR="006F1372" w:rsidRPr="004A096F" w:rsidRDefault="006F1372" w:rsidP="006F1372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19839BE3" w14:textId="48615874" w:rsidR="004A096F" w:rsidRDefault="006F1372" w:rsidP="006F1372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6900036B" w14:textId="79E45AD6" w:rsidR="004A096F" w:rsidRDefault="006F1372" w:rsidP="00E80AA2">
            <w:r>
              <w:t>The username or password is invalid</w:t>
            </w:r>
          </w:p>
        </w:tc>
        <w:tc>
          <w:tcPr>
            <w:tcW w:w="1487" w:type="dxa"/>
          </w:tcPr>
          <w:p w14:paraId="4090034D" w14:textId="77777777" w:rsidR="004A096F" w:rsidRDefault="004A096F" w:rsidP="00E80AA2"/>
        </w:tc>
      </w:tr>
    </w:tbl>
    <w:p w14:paraId="1FA195A2" w14:textId="72F33DDA" w:rsidR="006F1372" w:rsidRDefault="004A096F" w:rsidP="004A096F">
      <w:r>
        <w:tab/>
      </w:r>
    </w:p>
    <w:p w14:paraId="53A57DC1" w14:textId="4C9868BD" w:rsidR="00E80AA2" w:rsidRDefault="00E80AA2" w:rsidP="00E80AA2">
      <w:pPr>
        <w:pStyle w:val="2"/>
        <w:rPr>
          <w:b/>
          <w:bCs/>
          <w:lang w:bidi="th-TH"/>
        </w:rPr>
      </w:pPr>
      <w:bookmarkStart w:id="32" w:name="_Toc381493998"/>
      <w:r>
        <w:rPr>
          <w:b/>
          <w:bCs/>
          <w:lang w:bidi="th-TH"/>
        </w:rPr>
        <w:lastRenderedPageBreak/>
        <w:t>UAT_TC 03</w:t>
      </w:r>
      <w:bookmarkEnd w:id="32"/>
    </w:p>
    <w:p w14:paraId="434E62B9" w14:textId="4AD3C0B1" w:rsidR="00E80AA2" w:rsidRPr="005E5F54" w:rsidRDefault="00E80AA2" w:rsidP="00E80AA2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E80AA2">
        <w:rPr>
          <w:color w:val="0F6FC6" w:themeColor="accent1"/>
          <w:sz w:val="22"/>
          <w:szCs w:val="22"/>
        </w:rPr>
        <w:t>URS-03: The customer update their information</w:t>
      </w:r>
    </w:p>
    <w:p w14:paraId="312E28C7" w14:textId="2B34D5F1" w:rsidR="00E80AA2" w:rsidRPr="005E5F54" w:rsidRDefault="00E80AA2" w:rsidP="00E80AA2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update their information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52DF1E67" w14:textId="77777777" w:rsidR="00E80AA2" w:rsidRPr="005E5F54" w:rsidRDefault="00E80AA2" w:rsidP="00E80AA2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49E3387" w14:textId="4063C8F2" w:rsidR="00E80AA2" w:rsidRPr="00CE14ED" w:rsidRDefault="00DE2F3F" w:rsidP="00E80AA2">
      <w:pPr>
        <w:pStyle w:val="af7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open update information pages</w:t>
      </w:r>
      <w:r>
        <w:rPr>
          <w:sz w:val="18"/>
          <w:szCs w:val="18"/>
        </w:rPr>
        <w:t>.</w:t>
      </w:r>
    </w:p>
    <w:p w14:paraId="542BA147" w14:textId="3FA89EA8" w:rsidR="00E80AA2" w:rsidRPr="00CE14ED" w:rsidRDefault="00DE2F3F" w:rsidP="00E80AA2">
      <w:pPr>
        <w:pStyle w:val="af7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 customer</w:t>
      </w:r>
      <w:r w:rsidR="00E80AA2">
        <w:rPr>
          <w:sz w:val="18"/>
          <w:szCs w:val="18"/>
        </w:rPr>
        <w:t xml:space="preserve"> enter</w:t>
      </w:r>
      <w:r w:rsidR="00E80AA2" w:rsidRPr="00CE14ED">
        <w:rPr>
          <w:sz w:val="18"/>
          <w:szCs w:val="18"/>
        </w:rPr>
        <w:t xml:space="preserve"> name, address, picture username and password</w:t>
      </w:r>
      <w:r w:rsidR="00E80AA2">
        <w:rPr>
          <w:sz w:val="18"/>
          <w:szCs w:val="18"/>
        </w:rPr>
        <w:t xml:space="preserve"> for updating customer information.</w:t>
      </w:r>
    </w:p>
    <w:p w14:paraId="28D6F577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9939372" w14:textId="77777777" w:rsidR="00E80AA2" w:rsidRPr="005E5F54" w:rsidRDefault="00E80AA2" w:rsidP="00E80AA2">
      <w:pPr>
        <w:rPr>
          <w:b/>
          <w:bCs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2940E80" w14:textId="77777777" w:rsidTr="00E80AA2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D8C659E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5E2312C6" w14:textId="478FCA02" w:rsidR="00E80AA2" w:rsidRDefault="00DE2F3F" w:rsidP="00E80AA2"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  <w:r w:rsidRPr="00DE2F3F">
              <w:t xml:space="preserve"> </w:t>
            </w:r>
          </w:p>
        </w:tc>
      </w:tr>
      <w:tr w:rsidR="00E80AA2" w14:paraId="12B135FF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04FCEC7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76075768" w14:textId="58944EFB" w:rsidR="00E80AA2" w:rsidRDefault="00A20D09" w:rsidP="00E80AA2">
            <w:r>
              <w:t xml:space="preserve">At office </w:t>
            </w:r>
          </w:p>
        </w:tc>
      </w:tr>
      <w:tr w:rsidR="00E80AA2" w14:paraId="2D2EDF70" w14:textId="77777777" w:rsidTr="00E80AA2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1E50FA9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23A933A4" w14:textId="49C6CE78" w:rsidR="00E80AA2" w:rsidRDefault="00E80AA2" w:rsidP="00E80AA2">
            <w:r>
              <w:t>cus_03.jpg</w:t>
            </w:r>
          </w:p>
        </w:tc>
      </w:tr>
    </w:tbl>
    <w:p w14:paraId="7A3EA2C0" w14:textId="77777777" w:rsidR="00E80AA2" w:rsidRDefault="00E80AA2" w:rsidP="00E80AA2">
      <w:r>
        <w:tab/>
      </w:r>
    </w:p>
    <w:p w14:paraId="226CD3E8" w14:textId="77777777" w:rsidR="00E80AA2" w:rsidRDefault="00E80AA2" w:rsidP="00E80AA2"/>
    <w:p w14:paraId="440A3ADB" w14:textId="77777777" w:rsidR="00E80AA2" w:rsidRPr="005E5F54" w:rsidRDefault="00E80AA2" w:rsidP="00E80AA2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780B9A6" w14:textId="77777777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>
        <w:rPr>
          <w:b/>
          <w:bCs/>
        </w:rPr>
        <w:t xml:space="preserve"> name</w:t>
      </w:r>
      <w:r w:rsidRPr="003259A4">
        <w:rPr>
          <w:b/>
          <w:bCs/>
        </w:rPr>
        <w:t xml:space="preserve"> format</w:t>
      </w:r>
    </w:p>
    <w:p w14:paraId="005F0A32" w14:textId="77777777" w:rsidR="00E80AA2" w:rsidRDefault="00E80AA2" w:rsidP="00E80AA2">
      <w:pPr>
        <w:ind w:left="1440" w:firstLine="720"/>
      </w:pPr>
      <w:r>
        <w:t xml:space="preserve"> - Name: </w:t>
      </w:r>
      <w:r w:rsidRPr="00B07163">
        <w:t>55669965</w:t>
      </w:r>
    </w:p>
    <w:p w14:paraId="5916E16D" w14:textId="77777777" w:rsidR="00E80AA2" w:rsidRDefault="00E80AA2" w:rsidP="00E80AA2">
      <w:pPr>
        <w:ind w:left="1440" w:firstLine="720"/>
        <w:rPr>
          <w:b/>
          <w:bCs/>
        </w:rPr>
      </w:pPr>
      <w:r w:rsidRPr="00CB1AA3">
        <w:rPr>
          <w:b/>
          <w:bCs/>
        </w:rPr>
        <w:t xml:space="preserve">2. </w:t>
      </w:r>
      <w:r>
        <w:rPr>
          <w:b/>
          <w:bCs/>
        </w:rPr>
        <w:t>Customer input wrong address format</w:t>
      </w:r>
    </w:p>
    <w:p w14:paraId="5DD2F474" w14:textId="77777777" w:rsidR="00E80AA2" w:rsidRDefault="00E80AA2" w:rsidP="00E80AA2">
      <w:pPr>
        <w:ind w:left="1440" w:firstLine="720"/>
      </w:pPr>
      <w:r>
        <w:rPr>
          <w:b/>
          <w:bCs/>
        </w:rPr>
        <w:t xml:space="preserve"> </w:t>
      </w:r>
      <w:r>
        <w:t>- Address: **&amp;#^^@^^&amp;$</w:t>
      </w:r>
    </w:p>
    <w:p w14:paraId="007A62BF" w14:textId="5D040CCE" w:rsidR="00E80AA2" w:rsidRDefault="00E80AA2" w:rsidP="00E80AA2">
      <w:pPr>
        <w:ind w:left="1440" w:firstLine="720"/>
        <w:rPr>
          <w:b/>
          <w:bCs/>
        </w:rPr>
      </w:pPr>
      <w:r>
        <w:rPr>
          <w:b/>
          <w:bCs/>
        </w:rPr>
        <w:t>3. Customer input wrong picture file format</w:t>
      </w:r>
    </w:p>
    <w:p w14:paraId="722AE704" w14:textId="46EE31A9" w:rsidR="00E80AA2" w:rsidRDefault="00E80AA2" w:rsidP="00E80AA2">
      <w:pPr>
        <w:ind w:left="1440" w:firstLine="720"/>
      </w:pPr>
      <w:r>
        <w:rPr>
          <w:b/>
          <w:bCs/>
        </w:rPr>
        <w:t xml:space="preserve">- </w:t>
      </w:r>
      <w:r w:rsidR="00D61D41">
        <w:t>Picture: cus_03</w:t>
      </w:r>
      <w:r>
        <w:t>.docx</w:t>
      </w:r>
    </w:p>
    <w:p w14:paraId="6966B043" w14:textId="77777777" w:rsidR="00E80AA2" w:rsidRPr="005E5F54" w:rsidRDefault="00E80AA2" w:rsidP="00E80AA2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E80AA2" w14:paraId="01878BCD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384E830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3CCC37DA" w14:textId="77777777" w:rsidR="00E80AA2" w:rsidRDefault="00E80AA2" w:rsidP="00E80AA2">
            <w:r>
              <w:t xml:space="preserve">Panupak Wichaidit </w:t>
            </w:r>
          </w:p>
        </w:tc>
      </w:tr>
      <w:tr w:rsidR="00E80AA2" w14:paraId="3311FF13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480AF6A3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67A4A9C6" w14:textId="77777777" w:rsidR="00E80AA2" w:rsidRDefault="00E80AA2" w:rsidP="00E80AA2">
            <w:r>
              <w:t xml:space="preserve">75 </w:t>
            </w:r>
            <w:proofErr w:type="spellStart"/>
            <w:r>
              <w:t>Santisuk</w:t>
            </w:r>
            <w:proofErr w:type="spellEnd"/>
            <w:r>
              <w:t xml:space="preserve"> road </w:t>
            </w:r>
            <w:proofErr w:type="spellStart"/>
            <w:r>
              <w:t>Muang</w:t>
            </w:r>
            <w:proofErr w:type="spellEnd"/>
            <w:r>
              <w:t xml:space="preserve"> </w:t>
            </w:r>
            <w:proofErr w:type="spellStart"/>
            <w:r>
              <w:t>Chaingmai</w:t>
            </w:r>
            <w:proofErr w:type="spellEnd"/>
            <w:r>
              <w:t xml:space="preserve"> Thailand 50300</w:t>
            </w:r>
          </w:p>
        </w:tc>
      </w:tr>
      <w:tr w:rsidR="00E80AA2" w14:paraId="0F18A067" w14:textId="77777777" w:rsidTr="00E80AA2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4735631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67BE6AEB" w14:textId="77777777" w:rsidR="00E80AA2" w:rsidRDefault="00E80AA2" w:rsidP="00E80AA2">
            <w:r>
              <w:t>cus02</w:t>
            </w:r>
          </w:p>
        </w:tc>
      </w:tr>
      <w:tr w:rsidR="00E80AA2" w14:paraId="76A36F57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3ECE3987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0881CD08" w14:textId="77777777" w:rsidR="00E80AA2" w:rsidRDefault="00E80AA2" w:rsidP="00E80AA2">
            <w:r>
              <w:t>5678</w:t>
            </w:r>
          </w:p>
        </w:tc>
      </w:tr>
      <w:tr w:rsidR="00E80AA2" w14:paraId="3E2A43A6" w14:textId="77777777" w:rsidTr="00E80AA2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76F348B9" w14:textId="77777777" w:rsidR="00E80AA2" w:rsidRPr="00A56555" w:rsidRDefault="00E80AA2" w:rsidP="00E80AA2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6E39E59A" w14:textId="77777777" w:rsidR="00E80AA2" w:rsidRDefault="00E80AA2" w:rsidP="00E80AA2">
            <w:r>
              <w:t>cus_02.jpg</w:t>
            </w:r>
          </w:p>
        </w:tc>
      </w:tr>
    </w:tbl>
    <w:p w14:paraId="76721723" w14:textId="77777777" w:rsidR="00E80AA2" w:rsidRDefault="00E80AA2" w:rsidP="00E80AA2">
      <w:pPr>
        <w:ind w:left="1440" w:firstLine="720"/>
      </w:pPr>
    </w:p>
    <w:p w14:paraId="2780ADD1" w14:textId="527B86B8" w:rsidR="00E80AA2" w:rsidRDefault="00E80AA2" w:rsidP="00902165"/>
    <w:p w14:paraId="21F3F41D" w14:textId="77777777" w:rsidR="00D61D41" w:rsidRDefault="00D61D41" w:rsidP="00902165"/>
    <w:p w14:paraId="4F7E058A" w14:textId="77777777" w:rsidR="00D61D41" w:rsidRDefault="00D61D41" w:rsidP="00902165"/>
    <w:p w14:paraId="478C4E9D" w14:textId="77777777" w:rsidR="00EA3E7E" w:rsidRDefault="00EA3E7E" w:rsidP="00902165"/>
    <w:p w14:paraId="78BF73FA" w14:textId="374C7D7F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03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6B840592" w14:textId="4D82E50A" w:rsidR="00E80AA2" w:rsidRPr="00EE5DA1" w:rsidRDefault="00221F3A" w:rsidP="00221F3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E80AA2"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3DA2CCA5" w14:textId="77777777" w:rsidTr="00E80AA2">
        <w:tc>
          <w:tcPr>
            <w:tcW w:w="851" w:type="dxa"/>
            <w:shd w:val="clear" w:color="auto" w:fill="5FF2CA" w:themeFill="accent4" w:themeFillTint="99"/>
          </w:tcPr>
          <w:p w14:paraId="42D6B11E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155A823" w14:textId="0BA8FD9C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201132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7F4073C4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6A626C7" w14:textId="7E86A3BA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F2A94CF" w14:textId="36F5B838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F9B8DFB" w14:textId="6C0C8275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07A51BE5" w14:textId="77777777" w:rsidTr="00E80AA2">
        <w:tc>
          <w:tcPr>
            <w:tcW w:w="851" w:type="dxa"/>
          </w:tcPr>
          <w:p w14:paraId="2991B687" w14:textId="0B27A822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561411B0" w14:textId="41C58F40" w:rsidR="00E80AA2" w:rsidRDefault="00D61D41" w:rsidP="00E80AA2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5AF773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2061CC1" w14:textId="58FDF2EC" w:rsidR="00E80AA2" w:rsidRDefault="00DE2F3F" w:rsidP="00E80AA2">
            <w:r w:rsidRPr="00DE2F3F">
              <w:t xml:space="preserve"> A customer open update information pages.</w:t>
            </w:r>
          </w:p>
        </w:tc>
        <w:tc>
          <w:tcPr>
            <w:tcW w:w="2304" w:type="dxa"/>
          </w:tcPr>
          <w:p w14:paraId="1F8A0031" w14:textId="77777777" w:rsidR="00E80AA2" w:rsidRDefault="00E80AA2" w:rsidP="00E80AA2"/>
        </w:tc>
        <w:tc>
          <w:tcPr>
            <w:tcW w:w="1560" w:type="dxa"/>
          </w:tcPr>
          <w:p w14:paraId="6082B994" w14:textId="1F574FA0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0C3616BE" w14:textId="455B7420" w:rsidR="00E80AA2" w:rsidRDefault="00E80AA2" w:rsidP="00E80AA2"/>
        </w:tc>
        <w:tc>
          <w:tcPr>
            <w:tcW w:w="1842" w:type="dxa"/>
          </w:tcPr>
          <w:p w14:paraId="121340AE" w14:textId="77777777" w:rsidR="00E80AA2" w:rsidRDefault="00E80AA2" w:rsidP="00E80AA2"/>
        </w:tc>
      </w:tr>
      <w:tr w:rsidR="00E80AA2" w14:paraId="081F5749" w14:textId="77777777" w:rsidTr="00E80AA2">
        <w:tc>
          <w:tcPr>
            <w:tcW w:w="851" w:type="dxa"/>
          </w:tcPr>
          <w:p w14:paraId="642BDB02" w14:textId="77777777" w:rsidR="00E80AA2" w:rsidRDefault="00E80AA2" w:rsidP="00E80AA2"/>
        </w:tc>
        <w:tc>
          <w:tcPr>
            <w:tcW w:w="1690" w:type="dxa"/>
          </w:tcPr>
          <w:p w14:paraId="017DCC20" w14:textId="77777777" w:rsidR="00E80AA2" w:rsidRDefault="00E80AA2" w:rsidP="00E80AA2"/>
        </w:tc>
        <w:tc>
          <w:tcPr>
            <w:tcW w:w="708" w:type="dxa"/>
          </w:tcPr>
          <w:p w14:paraId="520C866B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66B867ED" w14:textId="452806A8" w:rsidR="00E80AA2" w:rsidRDefault="00DE2F3F" w:rsidP="00E80AA2">
            <w:r>
              <w:rPr>
                <w:sz w:val="18"/>
                <w:szCs w:val="18"/>
              </w:rPr>
              <w:t xml:space="preserve"> </w:t>
            </w:r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304" w:type="dxa"/>
          </w:tcPr>
          <w:p w14:paraId="3F04D56D" w14:textId="632790B6" w:rsidR="00A20D09" w:rsidRDefault="00A20D09" w:rsidP="00A20D09">
            <w:r w:rsidRPr="00CE14ED">
              <w:rPr>
                <w:b/>
                <w:bCs/>
              </w:rPr>
              <w:t>Name :</w:t>
            </w:r>
            <w: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444C6A1A" w14:textId="0DEB8A61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51F37C5A" w14:textId="0D603603" w:rsidR="00E80AA2" w:rsidRDefault="00E80AA2" w:rsidP="00E80AA2"/>
        </w:tc>
        <w:tc>
          <w:tcPr>
            <w:tcW w:w="1560" w:type="dxa"/>
          </w:tcPr>
          <w:p w14:paraId="04F670ED" w14:textId="77777777" w:rsidR="00E80AA2" w:rsidRPr="00F62505" w:rsidRDefault="00E80AA2" w:rsidP="00E80AA2">
            <w:r w:rsidRPr="00F62505">
              <w:t xml:space="preserve"> The system shall provide catalog page that consist with product name, product description and product picture.</w:t>
            </w:r>
          </w:p>
          <w:p w14:paraId="7D56DA9B" w14:textId="77777777" w:rsidR="00E80AA2" w:rsidRDefault="00E80AA2" w:rsidP="00E80AA2"/>
        </w:tc>
        <w:tc>
          <w:tcPr>
            <w:tcW w:w="1842" w:type="dxa"/>
          </w:tcPr>
          <w:p w14:paraId="080D7A74" w14:textId="77777777" w:rsidR="00E80AA2" w:rsidRDefault="00E80AA2" w:rsidP="00E80AA2"/>
        </w:tc>
      </w:tr>
    </w:tbl>
    <w:p w14:paraId="35644644" w14:textId="77777777" w:rsidR="00E80AA2" w:rsidRPr="00EE1E39" w:rsidRDefault="00E80AA2" w:rsidP="00E80AA2"/>
    <w:p w14:paraId="62E861C3" w14:textId="1E34AA66" w:rsidR="00E80AA2" w:rsidRPr="00EE5DA1" w:rsidRDefault="00E80AA2" w:rsidP="00E80AA2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1.</w:t>
      </w:r>
      <w:r w:rsidRPr="00F62505">
        <w:t xml:space="preserve"> </w:t>
      </w:r>
      <w:r w:rsidR="00A20D09" w:rsidRPr="00A20D09">
        <w:rPr>
          <w:b/>
          <w:bCs/>
          <w:sz w:val="20"/>
          <w:szCs w:val="20"/>
        </w:rPr>
        <w:t>Customer input wrong name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E80AA2" w14:paraId="16F5F94E" w14:textId="77777777" w:rsidTr="00E80AA2">
        <w:tc>
          <w:tcPr>
            <w:tcW w:w="851" w:type="dxa"/>
            <w:shd w:val="clear" w:color="auto" w:fill="5FF2CA" w:themeFill="accent4" w:themeFillTint="99"/>
          </w:tcPr>
          <w:p w14:paraId="07FB657D" w14:textId="77777777" w:rsidR="00E80AA2" w:rsidRDefault="00E80AA2" w:rsidP="00DE2F3F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2711240" w14:textId="0E440CCF" w:rsidR="00E80AA2" w:rsidRDefault="00E80AA2" w:rsidP="00DE2F3F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6D5F0AC" w14:textId="77777777" w:rsidR="00E80AA2" w:rsidRDefault="00E80AA2" w:rsidP="00DE2F3F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87EE500" w14:textId="77777777" w:rsidR="00E80AA2" w:rsidRDefault="00E80AA2" w:rsidP="00DE2F3F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7242E21" w14:textId="2BA5C5F0" w:rsidR="00E80AA2" w:rsidRDefault="00DE2F3F" w:rsidP="00DE2F3F">
            <w:pPr>
              <w:jc w:val="center"/>
            </w:pPr>
            <w:r>
              <w:t>Input</w:t>
            </w:r>
            <w:r w:rsidR="00E80AA2">
              <w:t xml:space="preserve">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20A8EDD" w14:textId="5F45589E" w:rsidR="00E80AA2" w:rsidRDefault="00E80AA2" w:rsidP="00DE2F3F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A179D30" w14:textId="02658649" w:rsidR="00E80AA2" w:rsidRDefault="00E80AA2" w:rsidP="00DE2F3F">
            <w:pPr>
              <w:jc w:val="center"/>
            </w:pPr>
            <w:r>
              <w:t>Actual result</w:t>
            </w:r>
          </w:p>
        </w:tc>
      </w:tr>
      <w:tr w:rsidR="00E80AA2" w14:paraId="3548B056" w14:textId="77777777" w:rsidTr="00A20D09">
        <w:trPr>
          <w:trHeight w:val="917"/>
        </w:trPr>
        <w:tc>
          <w:tcPr>
            <w:tcW w:w="851" w:type="dxa"/>
          </w:tcPr>
          <w:p w14:paraId="7569E805" w14:textId="51C65AC0" w:rsidR="00E80AA2" w:rsidRDefault="00D61D41" w:rsidP="00E80AA2">
            <w:r>
              <w:t>UAT_TC 03</w:t>
            </w:r>
          </w:p>
        </w:tc>
        <w:tc>
          <w:tcPr>
            <w:tcW w:w="1690" w:type="dxa"/>
          </w:tcPr>
          <w:p w14:paraId="7AF6FAFA" w14:textId="53154FB5" w:rsidR="00E80AA2" w:rsidRDefault="00D61D41" w:rsidP="00E80AA2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70075010" w14:textId="77777777" w:rsidR="00E80AA2" w:rsidRDefault="00E80AA2" w:rsidP="00E80AA2">
            <w:r>
              <w:t>1</w:t>
            </w:r>
          </w:p>
        </w:tc>
        <w:tc>
          <w:tcPr>
            <w:tcW w:w="1677" w:type="dxa"/>
          </w:tcPr>
          <w:p w14:paraId="639770C5" w14:textId="5F14DBEA" w:rsidR="00E80AA2" w:rsidRDefault="00A20D09" w:rsidP="00E80AA2">
            <w:r w:rsidRPr="00DE2F3F">
              <w:t>A customer open update information pages.</w:t>
            </w:r>
          </w:p>
        </w:tc>
        <w:tc>
          <w:tcPr>
            <w:tcW w:w="2304" w:type="dxa"/>
          </w:tcPr>
          <w:p w14:paraId="43CE1241" w14:textId="77777777" w:rsidR="00E80AA2" w:rsidRDefault="00E80AA2" w:rsidP="00E80AA2"/>
        </w:tc>
        <w:tc>
          <w:tcPr>
            <w:tcW w:w="1560" w:type="dxa"/>
          </w:tcPr>
          <w:p w14:paraId="6DED441F" w14:textId="1BED26F0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539F158A" w14:textId="73967401" w:rsidR="00E80AA2" w:rsidRDefault="00E80AA2" w:rsidP="00E80AA2"/>
        </w:tc>
        <w:tc>
          <w:tcPr>
            <w:tcW w:w="1842" w:type="dxa"/>
          </w:tcPr>
          <w:p w14:paraId="190A2561" w14:textId="77777777" w:rsidR="00E80AA2" w:rsidRDefault="00E80AA2" w:rsidP="00E80AA2"/>
        </w:tc>
      </w:tr>
      <w:tr w:rsidR="00E80AA2" w14:paraId="33D0740E" w14:textId="77777777" w:rsidTr="00E80AA2">
        <w:tc>
          <w:tcPr>
            <w:tcW w:w="851" w:type="dxa"/>
          </w:tcPr>
          <w:p w14:paraId="40A1B2A0" w14:textId="77777777" w:rsidR="00E80AA2" w:rsidRDefault="00E80AA2" w:rsidP="00E80AA2"/>
        </w:tc>
        <w:tc>
          <w:tcPr>
            <w:tcW w:w="1690" w:type="dxa"/>
          </w:tcPr>
          <w:p w14:paraId="164E86BC" w14:textId="77777777" w:rsidR="00E80AA2" w:rsidRDefault="00E80AA2" w:rsidP="00E80AA2"/>
        </w:tc>
        <w:tc>
          <w:tcPr>
            <w:tcW w:w="708" w:type="dxa"/>
          </w:tcPr>
          <w:p w14:paraId="5D938F45" w14:textId="77777777" w:rsidR="00E80AA2" w:rsidRDefault="00E80AA2" w:rsidP="00E80AA2">
            <w:r>
              <w:t>2</w:t>
            </w:r>
          </w:p>
        </w:tc>
        <w:tc>
          <w:tcPr>
            <w:tcW w:w="1677" w:type="dxa"/>
          </w:tcPr>
          <w:p w14:paraId="00EC3405" w14:textId="123C5F2A" w:rsidR="00E80AA2" w:rsidRDefault="00A20D09" w:rsidP="00E80AA2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304" w:type="dxa"/>
          </w:tcPr>
          <w:p w14:paraId="4D98BD3D" w14:textId="249B1190" w:rsidR="00A20D09" w:rsidRDefault="00A20D09" w:rsidP="00A20D09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55669965</w:t>
            </w:r>
          </w:p>
          <w:p w14:paraId="77A0A9EB" w14:textId="77777777" w:rsidR="00A20D09" w:rsidRDefault="00A20D09" w:rsidP="00A20D09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38F8BABF" w14:textId="77777777" w:rsidR="00E80AA2" w:rsidRDefault="00E80AA2" w:rsidP="00E80AA2"/>
        </w:tc>
        <w:tc>
          <w:tcPr>
            <w:tcW w:w="1560" w:type="dxa"/>
          </w:tcPr>
          <w:p w14:paraId="39210EE6" w14:textId="77777777" w:rsidR="00E80AA2" w:rsidRDefault="00E80AA2" w:rsidP="00E80AA2">
            <w:r>
              <w:t>System show message “The name must be only character ”</w:t>
            </w:r>
          </w:p>
        </w:tc>
        <w:tc>
          <w:tcPr>
            <w:tcW w:w="1842" w:type="dxa"/>
          </w:tcPr>
          <w:p w14:paraId="44455B68" w14:textId="77777777" w:rsidR="00E80AA2" w:rsidRDefault="00E80AA2" w:rsidP="00E80AA2"/>
        </w:tc>
      </w:tr>
    </w:tbl>
    <w:p w14:paraId="5F011DAB" w14:textId="77777777" w:rsidR="00E80AA2" w:rsidRDefault="00E80AA2" w:rsidP="00E80AA2">
      <w:r>
        <w:tab/>
      </w:r>
    </w:p>
    <w:p w14:paraId="48DC0821" w14:textId="77777777" w:rsidR="00E80AA2" w:rsidRDefault="00E80AA2" w:rsidP="00E80AA2"/>
    <w:p w14:paraId="57819F55" w14:textId="334E23F0" w:rsidR="0030180E" w:rsidRDefault="0030180E" w:rsidP="00E80AA2"/>
    <w:p w14:paraId="6CAD4EE9" w14:textId="5F3A8442" w:rsidR="0030180E" w:rsidRDefault="0030180E" w:rsidP="00E80AA2"/>
    <w:p w14:paraId="55A9F0E2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2.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address format</w:t>
      </w:r>
    </w:p>
    <w:tbl>
      <w:tblPr>
        <w:tblStyle w:val="af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2CED45C8" w14:textId="77777777" w:rsidTr="00F57E68">
        <w:tc>
          <w:tcPr>
            <w:tcW w:w="842" w:type="dxa"/>
            <w:shd w:val="clear" w:color="auto" w:fill="5FF2CA" w:themeFill="accent4" w:themeFillTint="99"/>
          </w:tcPr>
          <w:p w14:paraId="738AEF6E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34104D4B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071F34F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5E901F53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A0E9648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7CA82DE8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5AF610BF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F877759" w14:textId="77777777" w:rsidTr="00F57E68">
        <w:tc>
          <w:tcPr>
            <w:tcW w:w="842" w:type="dxa"/>
          </w:tcPr>
          <w:p w14:paraId="259ACDB1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ED1D671" w14:textId="77777777" w:rsidR="0030180E" w:rsidRDefault="0030180E" w:rsidP="00F57E68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131C9069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49DCBA13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33DB5201" w14:textId="77777777" w:rsidR="0030180E" w:rsidRDefault="0030180E" w:rsidP="00F57E68"/>
        </w:tc>
        <w:tc>
          <w:tcPr>
            <w:tcW w:w="1915" w:type="dxa"/>
          </w:tcPr>
          <w:p w14:paraId="14675FDE" w14:textId="37A932B1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7FE5C7CD" w14:textId="73FB8D44" w:rsidR="0030180E" w:rsidRDefault="0030180E" w:rsidP="00F57E68"/>
        </w:tc>
        <w:tc>
          <w:tcPr>
            <w:tcW w:w="1487" w:type="dxa"/>
          </w:tcPr>
          <w:p w14:paraId="2D2F02B4" w14:textId="77777777" w:rsidR="0030180E" w:rsidRDefault="0030180E" w:rsidP="00F57E68"/>
        </w:tc>
      </w:tr>
      <w:tr w:rsidR="0030180E" w14:paraId="14BDC631" w14:textId="77777777" w:rsidTr="00F57E68">
        <w:tc>
          <w:tcPr>
            <w:tcW w:w="842" w:type="dxa"/>
          </w:tcPr>
          <w:p w14:paraId="0AFA87DF" w14:textId="77777777" w:rsidR="0030180E" w:rsidRDefault="0030180E" w:rsidP="00F57E68"/>
        </w:tc>
        <w:tc>
          <w:tcPr>
            <w:tcW w:w="1506" w:type="dxa"/>
          </w:tcPr>
          <w:p w14:paraId="483B3746" w14:textId="77777777" w:rsidR="0030180E" w:rsidRDefault="0030180E" w:rsidP="00F57E68"/>
        </w:tc>
        <w:tc>
          <w:tcPr>
            <w:tcW w:w="708" w:type="dxa"/>
          </w:tcPr>
          <w:p w14:paraId="22C45A4A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61C884E6" w14:textId="77777777" w:rsidR="0030180E" w:rsidRDefault="0030180E" w:rsidP="00F57E68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268" w:type="dxa"/>
          </w:tcPr>
          <w:p w14:paraId="649F5859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500D44A5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 </w:t>
            </w:r>
            <w:r w:rsidRPr="00D61D41">
              <w:rPr>
                <w:color w:val="009DD9" w:themeColor="accent2"/>
              </w:rPr>
              <w:t>**&amp;#^^@^^&amp;$</w:t>
            </w:r>
          </w:p>
          <w:p w14:paraId="280F4084" w14:textId="77777777" w:rsidR="0030180E" w:rsidRDefault="0030180E" w:rsidP="00F57E68">
            <w:r w:rsidRPr="005E158D">
              <w:rPr>
                <w:b/>
                <w:bCs/>
              </w:rPr>
              <w:t>Picture :</w:t>
            </w:r>
            <w:r>
              <w:t xml:space="preserve"> cus_03.jpg</w:t>
            </w:r>
          </w:p>
          <w:p w14:paraId="6C2AC1DF" w14:textId="77777777" w:rsidR="0030180E" w:rsidRDefault="0030180E" w:rsidP="00F57E68"/>
        </w:tc>
        <w:tc>
          <w:tcPr>
            <w:tcW w:w="1915" w:type="dxa"/>
          </w:tcPr>
          <w:p w14:paraId="3F5C7183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587B7ED6" w14:textId="77777777" w:rsidR="0030180E" w:rsidRDefault="0030180E" w:rsidP="00F57E68"/>
        </w:tc>
      </w:tr>
    </w:tbl>
    <w:p w14:paraId="4F68EF3C" w14:textId="77777777" w:rsidR="0030180E" w:rsidRDefault="0030180E" w:rsidP="0030180E">
      <w:pPr>
        <w:rPr>
          <w:b/>
          <w:bCs/>
          <w:sz w:val="20"/>
          <w:szCs w:val="20"/>
        </w:rPr>
      </w:pPr>
    </w:p>
    <w:p w14:paraId="07AEBBCC" w14:textId="77777777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 xml:space="preserve">put: </w:t>
      </w:r>
      <w:r>
        <w:rPr>
          <w:b/>
          <w:bCs/>
          <w:sz w:val="20"/>
          <w:szCs w:val="20"/>
        </w:rPr>
        <w:t>3.</w:t>
      </w:r>
      <w:r w:rsidRPr="00A20D09">
        <w:t xml:space="preserve"> </w:t>
      </w:r>
      <w:r w:rsidRPr="00A20D09">
        <w:rPr>
          <w:b/>
          <w:bCs/>
          <w:sz w:val="20"/>
          <w:szCs w:val="20"/>
        </w:rPr>
        <w:t>Customer input wrong picture file format</w:t>
      </w:r>
    </w:p>
    <w:tbl>
      <w:tblPr>
        <w:tblStyle w:val="af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30180E" w14:paraId="04430403" w14:textId="77777777" w:rsidTr="00F57E68">
        <w:tc>
          <w:tcPr>
            <w:tcW w:w="842" w:type="dxa"/>
            <w:shd w:val="clear" w:color="auto" w:fill="5FF2CA" w:themeFill="accent4" w:themeFillTint="99"/>
          </w:tcPr>
          <w:p w14:paraId="55674345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758C96D0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82A738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0855DA5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60A65B5A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690B6F6C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76BE795E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D928CC2" w14:textId="77777777" w:rsidTr="00F57E68">
        <w:tc>
          <w:tcPr>
            <w:tcW w:w="842" w:type="dxa"/>
          </w:tcPr>
          <w:p w14:paraId="19FD9A1E" w14:textId="77777777" w:rsidR="0030180E" w:rsidRDefault="0030180E" w:rsidP="00F57E68">
            <w:r>
              <w:t>UAT_TC 03</w:t>
            </w:r>
          </w:p>
        </w:tc>
        <w:tc>
          <w:tcPr>
            <w:tcW w:w="1506" w:type="dxa"/>
          </w:tcPr>
          <w:p w14:paraId="310E3F20" w14:textId="77777777" w:rsidR="0030180E" w:rsidRDefault="0030180E" w:rsidP="00F57E68">
            <w:r w:rsidRPr="00D61D41">
              <w:t>The customer update their information</w:t>
            </w:r>
            <w:r>
              <w:t>.</w:t>
            </w:r>
          </w:p>
        </w:tc>
        <w:tc>
          <w:tcPr>
            <w:tcW w:w="708" w:type="dxa"/>
          </w:tcPr>
          <w:p w14:paraId="0A987A62" w14:textId="77777777" w:rsidR="0030180E" w:rsidRDefault="0030180E" w:rsidP="00F57E68">
            <w:r>
              <w:t>1</w:t>
            </w:r>
          </w:p>
        </w:tc>
        <w:tc>
          <w:tcPr>
            <w:tcW w:w="1906" w:type="dxa"/>
          </w:tcPr>
          <w:p w14:paraId="169BA738" w14:textId="77777777" w:rsidR="0030180E" w:rsidRDefault="0030180E" w:rsidP="00F57E68">
            <w:r w:rsidRPr="00DE2F3F">
              <w:t>A customer open update information pages.</w:t>
            </w:r>
          </w:p>
        </w:tc>
        <w:tc>
          <w:tcPr>
            <w:tcW w:w="2268" w:type="dxa"/>
          </w:tcPr>
          <w:p w14:paraId="6C6AC9DC" w14:textId="77777777" w:rsidR="0030180E" w:rsidRDefault="0030180E" w:rsidP="00F57E68"/>
        </w:tc>
        <w:tc>
          <w:tcPr>
            <w:tcW w:w="1915" w:type="dxa"/>
          </w:tcPr>
          <w:p w14:paraId="4A863252" w14:textId="1B803952" w:rsidR="006F1372" w:rsidRDefault="006F1372" w:rsidP="006F1372">
            <w:r>
              <w:t>The system provide an interface for update a customer information which receive name address and their picture.</w:t>
            </w:r>
          </w:p>
          <w:p w14:paraId="57CEF7CE" w14:textId="2B9692B0" w:rsidR="0030180E" w:rsidRDefault="0030180E" w:rsidP="00F57E68"/>
        </w:tc>
        <w:tc>
          <w:tcPr>
            <w:tcW w:w="1487" w:type="dxa"/>
          </w:tcPr>
          <w:p w14:paraId="3A056F7B" w14:textId="77777777" w:rsidR="0030180E" w:rsidRDefault="0030180E" w:rsidP="00F57E68"/>
        </w:tc>
      </w:tr>
      <w:tr w:rsidR="0030180E" w14:paraId="5CF31B76" w14:textId="77777777" w:rsidTr="00F57E68">
        <w:tc>
          <w:tcPr>
            <w:tcW w:w="842" w:type="dxa"/>
          </w:tcPr>
          <w:p w14:paraId="7A2EEED3" w14:textId="77777777" w:rsidR="0030180E" w:rsidRDefault="0030180E" w:rsidP="00F57E68"/>
        </w:tc>
        <w:tc>
          <w:tcPr>
            <w:tcW w:w="1506" w:type="dxa"/>
          </w:tcPr>
          <w:p w14:paraId="758D1AB2" w14:textId="77777777" w:rsidR="0030180E" w:rsidRDefault="0030180E" w:rsidP="00F57E68"/>
        </w:tc>
        <w:tc>
          <w:tcPr>
            <w:tcW w:w="708" w:type="dxa"/>
          </w:tcPr>
          <w:p w14:paraId="41461D38" w14:textId="77777777" w:rsidR="0030180E" w:rsidRDefault="0030180E" w:rsidP="00F57E68">
            <w:r>
              <w:t>2</w:t>
            </w:r>
          </w:p>
        </w:tc>
        <w:tc>
          <w:tcPr>
            <w:tcW w:w="1906" w:type="dxa"/>
          </w:tcPr>
          <w:p w14:paraId="39DBBF3E" w14:textId="77777777" w:rsidR="0030180E" w:rsidRDefault="0030180E" w:rsidP="00F57E68">
            <w:r w:rsidRPr="00DE2F3F">
              <w:rPr>
                <w:sz w:val="18"/>
                <w:szCs w:val="18"/>
              </w:rPr>
              <w:t>A customer enter name, address, picture username and password for updating customer information.</w:t>
            </w:r>
          </w:p>
        </w:tc>
        <w:tc>
          <w:tcPr>
            <w:tcW w:w="2268" w:type="dxa"/>
          </w:tcPr>
          <w:p w14:paraId="3E447574" w14:textId="77777777" w:rsidR="0030180E" w:rsidRDefault="0030180E" w:rsidP="00F57E68">
            <w:r w:rsidRPr="00CE14ED">
              <w:rPr>
                <w:b/>
                <w:bCs/>
              </w:rPr>
              <w:t>Name :</w:t>
            </w:r>
            <w:r w:rsidRPr="00A20D09">
              <w:rPr>
                <w:color w:val="009DD9" w:themeColor="accent2"/>
              </w:rPr>
              <w:t xml:space="preserve"> </w:t>
            </w:r>
            <w:proofErr w:type="spellStart"/>
            <w:r w:rsidRPr="00DE2F3F">
              <w:t>Maytat</w:t>
            </w:r>
            <w:proofErr w:type="spellEnd"/>
            <w:r w:rsidRPr="00DE2F3F">
              <w:t xml:space="preserve"> </w:t>
            </w:r>
            <w:proofErr w:type="spellStart"/>
            <w:r w:rsidRPr="00DE2F3F">
              <w:t>Siriangkul</w:t>
            </w:r>
            <w:proofErr w:type="spellEnd"/>
          </w:p>
          <w:p w14:paraId="635ACB5D" w14:textId="77777777" w:rsidR="0030180E" w:rsidRDefault="0030180E" w:rsidP="00F57E68">
            <w:r w:rsidRPr="00CE14ED">
              <w:rPr>
                <w:b/>
                <w:bCs/>
              </w:rPr>
              <w:t xml:space="preserve">Address </w:t>
            </w:r>
            <w:r>
              <w:t xml:space="preserve">At office </w:t>
            </w:r>
            <w:r w:rsidRPr="005E158D">
              <w:rPr>
                <w:b/>
                <w:bCs/>
              </w:rPr>
              <w:t>Picture :</w:t>
            </w:r>
            <w:r>
              <w:t xml:space="preserve"> </w:t>
            </w:r>
            <w:r w:rsidRPr="00D61D41">
              <w:rPr>
                <w:color w:val="009DD9" w:themeColor="accent2"/>
              </w:rPr>
              <w:t>cus_03.docx</w:t>
            </w:r>
          </w:p>
          <w:p w14:paraId="2D38A207" w14:textId="77777777" w:rsidR="0030180E" w:rsidRDefault="0030180E" w:rsidP="00F57E68"/>
        </w:tc>
        <w:tc>
          <w:tcPr>
            <w:tcW w:w="1915" w:type="dxa"/>
          </w:tcPr>
          <w:p w14:paraId="70ACA7F4" w14:textId="77777777" w:rsidR="0030180E" w:rsidRDefault="0030180E" w:rsidP="00F57E68">
            <w:r>
              <w:t>System show message “The address must be only character and number ”</w:t>
            </w:r>
          </w:p>
        </w:tc>
        <w:tc>
          <w:tcPr>
            <w:tcW w:w="1487" w:type="dxa"/>
          </w:tcPr>
          <w:p w14:paraId="2AB42B6F" w14:textId="77777777" w:rsidR="0030180E" w:rsidRDefault="0030180E" w:rsidP="00F57E68"/>
        </w:tc>
      </w:tr>
    </w:tbl>
    <w:p w14:paraId="75716B69" w14:textId="77777777" w:rsidR="0030180E" w:rsidRDefault="0030180E" w:rsidP="0030180E">
      <w:pPr>
        <w:rPr>
          <w:lang w:bidi="th-TH"/>
        </w:rPr>
      </w:pPr>
    </w:p>
    <w:p w14:paraId="2C0E7721" w14:textId="77777777" w:rsidR="00DE2F3F" w:rsidRDefault="00DE2F3F" w:rsidP="00E80AA2"/>
    <w:p w14:paraId="301442AA" w14:textId="43177C2E" w:rsidR="00D61D41" w:rsidRDefault="00D61D41" w:rsidP="00E80AA2"/>
    <w:p w14:paraId="35068DEB" w14:textId="77777777" w:rsidR="00D61D41" w:rsidRDefault="00D61D41" w:rsidP="00E80AA2"/>
    <w:p w14:paraId="3DF52995" w14:textId="26978764" w:rsidR="0030180E" w:rsidRDefault="0030180E" w:rsidP="00E80AA2"/>
    <w:p w14:paraId="5AF93C9F" w14:textId="77777777" w:rsidR="009E1865" w:rsidRDefault="009E1865" w:rsidP="00E80AA2"/>
    <w:p w14:paraId="33657FE6" w14:textId="77777777" w:rsidR="00221F3A" w:rsidRDefault="00221F3A" w:rsidP="00E80AA2"/>
    <w:p w14:paraId="62F0CCCA" w14:textId="68916D42" w:rsidR="00EA3E7E" w:rsidRDefault="00EA3E7E" w:rsidP="00E80AA2"/>
    <w:p w14:paraId="75A225CF" w14:textId="77777777" w:rsidR="00EA3E7E" w:rsidRDefault="00EA3E7E" w:rsidP="00E80AA2"/>
    <w:p w14:paraId="08BF16FA" w14:textId="77777777" w:rsidR="00EA3E7E" w:rsidRDefault="00EA3E7E" w:rsidP="00E80AA2"/>
    <w:p w14:paraId="7DEB2AAD" w14:textId="75E9EEEC" w:rsidR="00D61D41" w:rsidRDefault="00D61D41" w:rsidP="00D61D41">
      <w:pPr>
        <w:pStyle w:val="2"/>
        <w:rPr>
          <w:b/>
          <w:bCs/>
          <w:lang w:bidi="th-TH"/>
        </w:rPr>
      </w:pPr>
      <w:bookmarkStart w:id="33" w:name="_Toc381493999"/>
      <w:r>
        <w:rPr>
          <w:b/>
          <w:bCs/>
          <w:lang w:bidi="th-TH"/>
        </w:rPr>
        <w:lastRenderedPageBreak/>
        <w:t>UAT_TC 04</w:t>
      </w:r>
      <w:bookmarkEnd w:id="33"/>
    </w:p>
    <w:p w14:paraId="41D1181F" w14:textId="4CFFC0CE" w:rsidR="00D61D41" w:rsidRPr="005E5F54" w:rsidRDefault="00D61D41" w:rsidP="00D61D4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URS-04: The customer search product.</w:t>
      </w:r>
    </w:p>
    <w:p w14:paraId="0D973F0C" w14:textId="4C8A13B7" w:rsidR="00D61D41" w:rsidRPr="005E5F54" w:rsidRDefault="00D61D41" w:rsidP="00D61D4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</w:t>
      </w:r>
      <w:r w:rsidR="000462F3">
        <w:rPr>
          <w:color w:val="0F6FC6" w:themeColor="accent1"/>
          <w:sz w:val="22"/>
          <w:szCs w:val="22"/>
        </w:rPr>
        <w:t>search product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7E5A6468" w14:textId="77777777" w:rsidR="00D61D41" w:rsidRPr="005E5F54" w:rsidRDefault="00D61D41" w:rsidP="00D61D4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CADAB2" w14:textId="4F874C34" w:rsidR="00D61D41" w:rsidRPr="00CE14ED" w:rsidRDefault="00D61D41" w:rsidP="00D61D41">
      <w:pPr>
        <w:pStyle w:val="af7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 w:rsidR="000462F3">
        <w:t>search product page</w:t>
      </w:r>
      <w:r>
        <w:rPr>
          <w:sz w:val="18"/>
          <w:szCs w:val="18"/>
        </w:rPr>
        <w:t>.</w:t>
      </w:r>
    </w:p>
    <w:p w14:paraId="3D34D4AD" w14:textId="7602A7A9" w:rsidR="00D61D41" w:rsidRPr="00CE14ED" w:rsidRDefault="00D61D41" w:rsidP="00D61D41">
      <w:pPr>
        <w:pStyle w:val="af7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A customer enter</w:t>
      </w:r>
      <w:r w:rsidRPr="00CE14ED">
        <w:rPr>
          <w:sz w:val="18"/>
          <w:szCs w:val="18"/>
        </w:rPr>
        <w:t xml:space="preserve"> </w:t>
      </w:r>
      <w:r w:rsidR="000462F3">
        <w:t>product name for search a product in database.</w:t>
      </w:r>
    </w:p>
    <w:p w14:paraId="2ECFCDFC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51E0DEB" w14:textId="77777777" w:rsidR="00D61D41" w:rsidRDefault="00D61D41" w:rsidP="00D61D41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1A9D8775" w14:textId="2022F1F3" w:rsidR="00A164C5" w:rsidRPr="00A164C5" w:rsidRDefault="00A164C5" w:rsidP="00D61D41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D61D41" w14:paraId="442D7C7E" w14:textId="77777777" w:rsidTr="000462F3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1D08D441" w14:textId="5EE6F30E" w:rsidR="00D61D41" w:rsidRPr="00A56555" w:rsidRDefault="000462F3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D61D41"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76C37A08" w14:textId="7C6E5232" w:rsidR="00D61D41" w:rsidRDefault="000462F3" w:rsidP="00F57E68">
            <w:r>
              <w:t>Frozen</w:t>
            </w:r>
            <w:r w:rsidR="00D61D41" w:rsidRPr="00DE2F3F">
              <w:t xml:space="preserve"> </w:t>
            </w:r>
          </w:p>
        </w:tc>
      </w:tr>
    </w:tbl>
    <w:p w14:paraId="4FB7EE7E" w14:textId="1F96DE2A" w:rsidR="00D61D41" w:rsidRDefault="00D61D41" w:rsidP="00D61D41">
      <w:r>
        <w:tab/>
      </w:r>
      <w:r w:rsidR="00A164C5">
        <w:tab/>
      </w:r>
      <w:r w:rsidR="00A164C5">
        <w:tab/>
      </w:r>
    </w:p>
    <w:p w14:paraId="61A3062E" w14:textId="0D9E1576" w:rsidR="00A164C5" w:rsidRDefault="00A164C5" w:rsidP="00D61D41">
      <w:r>
        <w:tab/>
      </w:r>
      <w:r>
        <w:tab/>
      </w:r>
      <w:r>
        <w:tab/>
        <w:t>Valid Input 2: Man of Steel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A164C5" w14:paraId="13B77DA3" w14:textId="77777777" w:rsidTr="00A164C5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4630F82A" w14:textId="77777777" w:rsidR="00A164C5" w:rsidRPr="00A56555" w:rsidRDefault="00A164C5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753" w:type="dxa"/>
          </w:tcPr>
          <w:p w14:paraId="5FAD3AD9" w14:textId="3E880A0A" w:rsidR="00A164C5" w:rsidRDefault="00A164C5" w:rsidP="00F57E68">
            <w:r>
              <w:t>Man of Steel</w:t>
            </w:r>
          </w:p>
        </w:tc>
      </w:tr>
    </w:tbl>
    <w:p w14:paraId="5E452A1E" w14:textId="22B700B6" w:rsidR="00D61D41" w:rsidRDefault="00D61D41" w:rsidP="00D61D41"/>
    <w:p w14:paraId="1E6DB2A4" w14:textId="77777777" w:rsidR="00D61D41" w:rsidRPr="005E5F54" w:rsidRDefault="00D61D41" w:rsidP="00D61D4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716B0D13" w14:textId="7FD43727" w:rsidR="00D61D41" w:rsidRDefault="00D61D41" w:rsidP="00D61D4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Customer input wrong</w:t>
      </w:r>
      <w:r w:rsidR="00CB7232">
        <w:rPr>
          <w:b/>
          <w:bCs/>
        </w:rPr>
        <w:t xml:space="preserve"> product name</w:t>
      </w:r>
    </w:p>
    <w:p w14:paraId="32E18764" w14:textId="05B7BD90" w:rsidR="00D61D41" w:rsidRDefault="00D61D41" w:rsidP="00D61D41">
      <w:pPr>
        <w:ind w:left="1440" w:firstLine="720"/>
      </w:pPr>
      <w:r>
        <w:t xml:space="preserve"> - Name:</w:t>
      </w:r>
      <w:r w:rsidR="00CB7232" w:rsidRPr="00CB7232">
        <w:t xml:space="preserve"> </w:t>
      </w:r>
      <w:r w:rsidR="00CB7232">
        <w:t xml:space="preserve">Hobbit </w:t>
      </w:r>
      <w:r w:rsidR="00CB7232" w:rsidRPr="00CB7232">
        <w:t>an Unexpected Journey</w:t>
      </w:r>
    </w:p>
    <w:p w14:paraId="79043A07" w14:textId="77777777" w:rsidR="00A164C5" w:rsidRDefault="00A164C5" w:rsidP="00A164C5"/>
    <w:p w14:paraId="57B6AC61" w14:textId="77777777" w:rsidR="00D61D41" w:rsidRPr="005E5F54" w:rsidRDefault="00D61D41" w:rsidP="00D61D4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CB7232" w14:paraId="39A4CBE1" w14:textId="0C4B949C" w:rsidTr="0030180E">
        <w:tc>
          <w:tcPr>
            <w:tcW w:w="445" w:type="dxa"/>
            <w:shd w:val="clear" w:color="auto" w:fill="5FF2CA" w:themeFill="accent4" w:themeFillTint="99"/>
          </w:tcPr>
          <w:p w14:paraId="484EC039" w14:textId="0149EBD2" w:rsidR="00CB7232" w:rsidRDefault="00CB7232" w:rsidP="00D61D41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10312573" w14:textId="6DF6F7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48765EFB" w14:textId="19256FE1" w:rsidR="00CB7232" w:rsidRDefault="00CB7232" w:rsidP="00D61D41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0026917D" w14:textId="532DAEF3" w:rsidR="00CB7232" w:rsidRDefault="00CB7232" w:rsidP="00D61D41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62A814C4" w14:textId="4C41C09C" w:rsidR="00CB7232" w:rsidRDefault="00CB7232" w:rsidP="00D61D41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6531916C" w14:textId="637EBE8C" w:rsidR="00CB7232" w:rsidRDefault="00CB7232" w:rsidP="00D61D41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4A90D586" w14:textId="1060FE5E" w:rsidR="00CB7232" w:rsidRDefault="00CB7232" w:rsidP="00D61D41">
            <w:r>
              <w:t>Release Date</w:t>
            </w:r>
          </w:p>
        </w:tc>
      </w:tr>
      <w:tr w:rsidR="00CB7232" w14:paraId="16B75CF4" w14:textId="77777777" w:rsidTr="0030180E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1E953D01" w14:textId="1375B703" w:rsidR="00CB7232" w:rsidRDefault="00CB7232" w:rsidP="00D61D41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5E5201CA" w14:textId="25FAB4A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0B1B8597" w14:textId="1DF2085F" w:rsidR="00CB7232" w:rsidRDefault="00CB7232" w:rsidP="00D61D41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39E0B837" w14:textId="25CA142C" w:rsidR="00CB7232" w:rsidRDefault="00CB7232" w:rsidP="00D61D41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7D07DEF5" w14:textId="104F31AF" w:rsidR="00CB7232" w:rsidRDefault="00CB7232" w:rsidP="00D61D41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2015A0F" w14:textId="26D24C07" w:rsidR="00CB7232" w:rsidRDefault="00CB7232" w:rsidP="00D61D41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8E8D16E" w14:textId="6D9BB63B" w:rsidR="00CB7232" w:rsidRDefault="00CB7232" w:rsidP="00D61D41">
            <w:r w:rsidRPr="00CB7232">
              <w:t>20/03/2014</w:t>
            </w:r>
          </w:p>
        </w:tc>
      </w:tr>
      <w:tr w:rsidR="00CB7232" w14:paraId="47856704" w14:textId="77777777" w:rsidTr="0030180E">
        <w:tc>
          <w:tcPr>
            <w:tcW w:w="445" w:type="dxa"/>
            <w:shd w:val="clear" w:color="auto" w:fill="FFFFFF" w:themeFill="background1"/>
          </w:tcPr>
          <w:p w14:paraId="5F269C85" w14:textId="63CDED47" w:rsidR="00CB7232" w:rsidRDefault="00CB7232" w:rsidP="00D61D41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674F86CF" w14:textId="6E149B0D" w:rsidR="00CB7232" w:rsidRDefault="00CB7232" w:rsidP="00D61D41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70F3B400" w14:textId="278D2EE5" w:rsidR="00CB7232" w:rsidRDefault="00CB7232" w:rsidP="00D61D41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504D470E" w14:textId="1462189A" w:rsidR="00CB7232" w:rsidRDefault="00CB7232" w:rsidP="00D61D41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3FABC305" w14:textId="1256839F" w:rsidR="00CB7232" w:rsidRDefault="00CB7232" w:rsidP="00D61D41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3B6575FA" w14:textId="6CBB671B" w:rsidR="00CB7232" w:rsidRDefault="00CB7232" w:rsidP="00D61D41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3E6BC585" w14:textId="6C6F6A58" w:rsidR="00CB7232" w:rsidRPr="00CB7232" w:rsidRDefault="00CB7232" w:rsidP="00D61D41">
            <w:r>
              <w:t>12/11/2013</w:t>
            </w:r>
          </w:p>
        </w:tc>
      </w:tr>
    </w:tbl>
    <w:p w14:paraId="4EF58643" w14:textId="77777777" w:rsidR="00D61D41" w:rsidRDefault="00D61D41" w:rsidP="00D61D41">
      <w:pPr>
        <w:ind w:left="1440" w:firstLine="720"/>
      </w:pPr>
    </w:p>
    <w:p w14:paraId="3D3D90DC" w14:textId="77777777" w:rsidR="00D61D41" w:rsidRDefault="00D61D41" w:rsidP="00E80AA2"/>
    <w:p w14:paraId="19687A5D" w14:textId="77777777" w:rsidR="0030180E" w:rsidRDefault="0030180E" w:rsidP="00E80AA2"/>
    <w:p w14:paraId="582B03A5" w14:textId="77777777" w:rsidR="0030180E" w:rsidRDefault="0030180E" w:rsidP="00E80AA2"/>
    <w:p w14:paraId="0537C42F" w14:textId="77777777" w:rsidR="0030180E" w:rsidRDefault="0030180E" w:rsidP="00E80AA2"/>
    <w:p w14:paraId="476E007D" w14:textId="77777777" w:rsidR="0030180E" w:rsidRDefault="0030180E" w:rsidP="00E80AA2"/>
    <w:p w14:paraId="621584D7" w14:textId="77777777" w:rsidR="0030180E" w:rsidRDefault="0030180E" w:rsidP="00E80AA2"/>
    <w:p w14:paraId="6E96063E" w14:textId="77777777" w:rsidR="0030180E" w:rsidRDefault="0030180E" w:rsidP="00E80AA2"/>
    <w:p w14:paraId="0C7A6612" w14:textId="77777777" w:rsidR="0030180E" w:rsidRDefault="0030180E" w:rsidP="00E80AA2"/>
    <w:p w14:paraId="535D5A48" w14:textId="07892AE4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04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54049C58" w14:textId="3F5D6A27" w:rsidR="0030180E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30180E" w:rsidRPr="00EE5DA1">
        <w:rPr>
          <w:b/>
          <w:bCs/>
          <w:sz w:val="20"/>
          <w:szCs w:val="20"/>
        </w:rPr>
        <w:t>Valid Input</w:t>
      </w:r>
    </w:p>
    <w:p w14:paraId="759240BA" w14:textId="0EDF5212" w:rsidR="00F57E68" w:rsidRPr="00EE5DA1" w:rsidRDefault="00F57E68" w:rsidP="003018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30180E" w14:paraId="023A6CD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FEEC22C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59BE289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84E5F5D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1AD321A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3C67D594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76796933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2AC5D2F3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5F51C3BD" w14:textId="77777777" w:rsidTr="00F57E68">
        <w:tc>
          <w:tcPr>
            <w:tcW w:w="851" w:type="dxa"/>
          </w:tcPr>
          <w:p w14:paraId="166E9FFE" w14:textId="7F6D69E0" w:rsidR="0030180E" w:rsidRDefault="0030180E" w:rsidP="00F57E68">
            <w:r>
              <w:t>UAT_TC 04</w:t>
            </w:r>
          </w:p>
        </w:tc>
        <w:tc>
          <w:tcPr>
            <w:tcW w:w="1690" w:type="dxa"/>
          </w:tcPr>
          <w:p w14:paraId="2CFCA0FA" w14:textId="327358FB" w:rsidR="0030180E" w:rsidRDefault="0030180E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72B86F28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288D57A8" w14:textId="26916E3E" w:rsidR="0030180E" w:rsidRDefault="0030180E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16880E7" w14:textId="77777777" w:rsidR="0030180E" w:rsidRDefault="0030180E" w:rsidP="00F57E68"/>
        </w:tc>
        <w:tc>
          <w:tcPr>
            <w:tcW w:w="2070" w:type="dxa"/>
          </w:tcPr>
          <w:p w14:paraId="2D27781C" w14:textId="77777777" w:rsidR="0030180E" w:rsidRDefault="0030180E" w:rsidP="00F57E68">
            <w:r w:rsidRPr="0030180E">
              <w:t>The system shall provide search product page which receive product name for searching.</w:t>
            </w:r>
          </w:p>
          <w:p w14:paraId="3125F297" w14:textId="65955695" w:rsidR="0030180E" w:rsidRDefault="0030180E" w:rsidP="00F57E68"/>
        </w:tc>
        <w:tc>
          <w:tcPr>
            <w:tcW w:w="2196" w:type="dxa"/>
          </w:tcPr>
          <w:p w14:paraId="17D84813" w14:textId="77777777" w:rsidR="0030180E" w:rsidRDefault="0030180E" w:rsidP="00F57E68"/>
        </w:tc>
      </w:tr>
      <w:tr w:rsidR="0030180E" w14:paraId="794549B8" w14:textId="77777777" w:rsidTr="00F57E68">
        <w:tc>
          <w:tcPr>
            <w:tcW w:w="851" w:type="dxa"/>
          </w:tcPr>
          <w:p w14:paraId="5ECF0466" w14:textId="77777777" w:rsidR="0030180E" w:rsidRDefault="0030180E" w:rsidP="00F57E68"/>
        </w:tc>
        <w:tc>
          <w:tcPr>
            <w:tcW w:w="1690" w:type="dxa"/>
          </w:tcPr>
          <w:p w14:paraId="46E8959F" w14:textId="77777777" w:rsidR="0030180E" w:rsidRDefault="0030180E" w:rsidP="00F57E68"/>
        </w:tc>
        <w:tc>
          <w:tcPr>
            <w:tcW w:w="708" w:type="dxa"/>
          </w:tcPr>
          <w:p w14:paraId="63C0C30F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75080F88" w14:textId="05D60F07" w:rsidR="0030180E" w:rsidRDefault="0030180E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375E4178" w14:textId="46BC85F2" w:rsidR="0030180E" w:rsidRPr="0030180E" w:rsidRDefault="0030180E" w:rsidP="0030180E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</w:tc>
        <w:tc>
          <w:tcPr>
            <w:tcW w:w="2070" w:type="dxa"/>
          </w:tcPr>
          <w:p w14:paraId="496B6071" w14:textId="77777777" w:rsidR="0030180E" w:rsidRDefault="0030180E" w:rsidP="0030180E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Frozen</w:t>
            </w:r>
          </w:p>
          <w:p w14:paraId="53081E34" w14:textId="052CAD49" w:rsidR="0030180E" w:rsidRDefault="0030180E" w:rsidP="0030180E">
            <w:r w:rsidRPr="0030180E">
              <w:rPr>
                <w:b/>
                <w:bCs/>
              </w:rPr>
              <w:t>Media Type :</w:t>
            </w:r>
            <w:r w:rsidR="00F57E68">
              <w:t xml:space="preserve"> Blu-ray</w:t>
            </w:r>
          </w:p>
          <w:p w14:paraId="5110958B" w14:textId="77777777" w:rsidR="0030180E" w:rsidRDefault="0030180E" w:rsidP="0030180E">
            <w:r w:rsidRPr="0030180E">
              <w:rPr>
                <w:b/>
                <w:bCs/>
              </w:rPr>
              <w:t xml:space="preserve">Genre : </w:t>
            </w:r>
            <w:r>
              <w:t>Animation</w:t>
            </w:r>
          </w:p>
          <w:p w14:paraId="0601BE7A" w14:textId="77777777" w:rsidR="0030180E" w:rsidRDefault="0030180E" w:rsidP="0030180E">
            <w:r w:rsidRPr="0030180E">
              <w:rPr>
                <w:b/>
                <w:bCs/>
              </w:rPr>
              <w:t>Status :</w:t>
            </w:r>
            <w:r>
              <w:t xml:space="preserve"> Out of Stock</w:t>
            </w:r>
          </w:p>
          <w:p w14:paraId="3D5B97D9" w14:textId="77777777" w:rsidR="0030180E" w:rsidRDefault="0030180E" w:rsidP="0030180E">
            <w:r w:rsidRPr="0030180E">
              <w:rPr>
                <w:b/>
                <w:bCs/>
              </w:rPr>
              <w:t>Unit Price :</w:t>
            </w:r>
            <w:r>
              <w:t xml:space="preserve"> 699.00</w:t>
            </w:r>
          </w:p>
          <w:p w14:paraId="185CCD72" w14:textId="3CBBFAF5" w:rsidR="0030180E" w:rsidRPr="0030180E" w:rsidRDefault="0030180E" w:rsidP="0030180E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 w:rsidRPr="00CB7232">
              <w:t>20/03/2014</w:t>
            </w:r>
          </w:p>
        </w:tc>
        <w:tc>
          <w:tcPr>
            <w:tcW w:w="2196" w:type="dxa"/>
          </w:tcPr>
          <w:p w14:paraId="3B424B08" w14:textId="77777777" w:rsidR="0030180E" w:rsidRDefault="0030180E" w:rsidP="00F57E68"/>
        </w:tc>
      </w:tr>
    </w:tbl>
    <w:p w14:paraId="722A138C" w14:textId="0BF5076B" w:rsidR="0030180E" w:rsidRDefault="0030180E" w:rsidP="0030180E"/>
    <w:p w14:paraId="7C09A27A" w14:textId="365A9430" w:rsidR="00F57E68" w:rsidRDefault="00F57E68" w:rsidP="0030180E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F57E68" w14:paraId="61B11866" w14:textId="77777777" w:rsidTr="00F57E68">
        <w:tc>
          <w:tcPr>
            <w:tcW w:w="851" w:type="dxa"/>
            <w:shd w:val="clear" w:color="auto" w:fill="5FF2CA" w:themeFill="accent4" w:themeFillTint="99"/>
          </w:tcPr>
          <w:p w14:paraId="4A51B421" w14:textId="77777777" w:rsidR="00F57E68" w:rsidRDefault="00F57E68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B784183" w14:textId="77777777" w:rsidR="00F57E68" w:rsidRDefault="00F57E68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F760B2B" w14:textId="77777777" w:rsidR="00F57E68" w:rsidRDefault="00F57E68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973C86" w14:textId="77777777" w:rsidR="00F57E68" w:rsidRDefault="00F57E68" w:rsidP="00F57E68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4AF9BA98" w14:textId="77777777" w:rsidR="00F57E68" w:rsidRDefault="00F57E68" w:rsidP="00F57E68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697831DB" w14:textId="77777777" w:rsidR="00F57E68" w:rsidRDefault="00F57E68" w:rsidP="00F57E68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431D9A31" w14:textId="77777777" w:rsidR="00F57E68" w:rsidRDefault="00F57E68" w:rsidP="00F57E68">
            <w:pPr>
              <w:jc w:val="center"/>
            </w:pPr>
            <w:r>
              <w:t>Actual result</w:t>
            </w:r>
          </w:p>
        </w:tc>
      </w:tr>
      <w:tr w:rsidR="00F57E68" w14:paraId="6A6D72A9" w14:textId="77777777" w:rsidTr="00F57E68">
        <w:tc>
          <w:tcPr>
            <w:tcW w:w="851" w:type="dxa"/>
          </w:tcPr>
          <w:p w14:paraId="6201EFA6" w14:textId="77777777" w:rsidR="00F57E68" w:rsidRDefault="00F57E68" w:rsidP="00F57E68">
            <w:r>
              <w:t>UAT_TC 04</w:t>
            </w:r>
          </w:p>
        </w:tc>
        <w:tc>
          <w:tcPr>
            <w:tcW w:w="1690" w:type="dxa"/>
          </w:tcPr>
          <w:p w14:paraId="7F539109" w14:textId="77777777" w:rsidR="00F57E68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43F00F63" w14:textId="77777777" w:rsidR="00F57E68" w:rsidRDefault="00F57E68" w:rsidP="00F57E68">
            <w:r>
              <w:t>1</w:t>
            </w:r>
          </w:p>
        </w:tc>
        <w:tc>
          <w:tcPr>
            <w:tcW w:w="1677" w:type="dxa"/>
          </w:tcPr>
          <w:p w14:paraId="6B8B3263" w14:textId="77777777" w:rsidR="00F57E68" w:rsidRDefault="00F57E68" w:rsidP="00F57E68">
            <w:r w:rsidRPr="0030180E">
              <w:t>A customer open search product page.</w:t>
            </w:r>
          </w:p>
        </w:tc>
        <w:tc>
          <w:tcPr>
            <w:tcW w:w="1440" w:type="dxa"/>
          </w:tcPr>
          <w:p w14:paraId="5618EF9B" w14:textId="77777777" w:rsidR="00F57E68" w:rsidRDefault="00F57E68" w:rsidP="00F57E68"/>
        </w:tc>
        <w:tc>
          <w:tcPr>
            <w:tcW w:w="2070" w:type="dxa"/>
          </w:tcPr>
          <w:p w14:paraId="15AD0007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28E6C38B" w14:textId="77777777" w:rsidR="00F57E68" w:rsidRDefault="00F57E68" w:rsidP="00F57E68"/>
        </w:tc>
        <w:tc>
          <w:tcPr>
            <w:tcW w:w="2196" w:type="dxa"/>
          </w:tcPr>
          <w:p w14:paraId="37E86B69" w14:textId="77777777" w:rsidR="00F57E68" w:rsidRDefault="00F57E68" w:rsidP="00F57E68"/>
        </w:tc>
      </w:tr>
      <w:tr w:rsidR="00F57E68" w14:paraId="403C18B4" w14:textId="77777777" w:rsidTr="00F57E68">
        <w:tc>
          <w:tcPr>
            <w:tcW w:w="851" w:type="dxa"/>
          </w:tcPr>
          <w:p w14:paraId="03D49D3B" w14:textId="77777777" w:rsidR="00F57E68" w:rsidRDefault="00F57E68" w:rsidP="00F57E68"/>
        </w:tc>
        <w:tc>
          <w:tcPr>
            <w:tcW w:w="1690" w:type="dxa"/>
          </w:tcPr>
          <w:p w14:paraId="0EA0A020" w14:textId="77777777" w:rsidR="00F57E68" w:rsidRDefault="00F57E68" w:rsidP="00F57E68"/>
        </w:tc>
        <w:tc>
          <w:tcPr>
            <w:tcW w:w="708" w:type="dxa"/>
          </w:tcPr>
          <w:p w14:paraId="432BAE3D" w14:textId="77777777" w:rsidR="00F57E68" w:rsidRDefault="00F57E68" w:rsidP="00F57E68">
            <w:r>
              <w:t>2</w:t>
            </w:r>
          </w:p>
        </w:tc>
        <w:tc>
          <w:tcPr>
            <w:tcW w:w="1677" w:type="dxa"/>
          </w:tcPr>
          <w:p w14:paraId="7DC81FFD" w14:textId="77777777" w:rsidR="00F57E68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440" w:type="dxa"/>
          </w:tcPr>
          <w:p w14:paraId="01803835" w14:textId="4004F715" w:rsidR="00F57E68" w:rsidRPr="0030180E" w:rsidRDefault="00F57E68" w:rsidP="00F57E68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</w:tc>
        <w:tc>
          <w:tcPr>
            <w:tcW w:w="2070" w:type="dxa"/>
          </w:tcPr>
          <w:p w14:paraId="2EF8F025" w14:textId="3FED7C80" w:rsidR="00F57E68" w:rsidRDefault="00F57E68" w:rsidP="00F57E68">
            <w:r w:rsidRPr="0030180E">
              <w:rPr>
                <w:b/>
                <w:bCs/>
                <w:color w:val="000000" w:themeColor="text1"/>
              </w:rPr>
              <w:t xml:space="preserve">Title </w:t>
            </w:r>
            <w:r>
              <w:t>: Man of Steel</w:t>
            </w:r>
          </w:p>
          <w:p w14:paraId="1F217956" w14:textId="77777777" w:rsidR="00F57E68" w:rsidRDefault="00F57E68" w:rsidP="00F57E68">
            <w:r w:rsidRPr="0030180E">
              <w:rPr>
                <w:b/>
                <w:bCs/>
              </w:rPr>
              <w:t>Media Type :</w:t>
            </w:r>
            <w:r>
              <w:t xml:space="preserve"> DVD</w:t>
            </w:r>
          </w:p>
          <w:p w14:paraId="62389891" w14:textId="687FBB48" w:rsidR="00F57E68" w:rsidRDefault="00F57E68" w:rsidP="00F57E68">
            <w:r w:rsidRPr="0030180E">
              <w:rPr>
                <w:b/>
                <w:bCs/>
              </w:rPr>
              <w:t xml:space="preserve">Genre : </w:t>
            </w:r>
            <w:r>
              <w:t>Action</w:t>
            </w:r>
          </w:p>
          <w:p w14:paraId="3041DD56" w14:textId="21C55C71" w:rsidR="00F57E68" w:rsidRDefault="00F57E68" w:rsidP="00F57E68">
            <w:r w:rsidRPr="0030180E">
              <w:rPr>
                <w:b/>
                <w:bCs/>
              </w:rPr>
              <w:t>Status :</w:t>
            </w:r>
            <w:r>
              <w:t xml:space="preserve"> In-stock</w:t>
            </w:r>
          </w:p>
          <w:p w14:paraId="69D5088D" w14:textId="395AF6EE" w:rsidR="00F57E68" w:rsidRDefault="00F57E68" w:rsidP="00F57E68">
            <w:r w:rsidRPr="0030180E">
              <w:rPr>
                <w:b/>
                <w:bCs/>
              </w:rPr>
              <w:t>Unit Price :</w:t>
            </w:r>
            <w:r>
              <w:t xml:space="preserve"> 150.00</w:t>
            </w:r>
          </w:p>
          <w:p w14:paraId="2CB60109" w14:textId="5E0323DB" w:rsidR="00F57E68" w:rsidRPr="0030180E" w:rsidRDefault="00F57E68" w:rsidP="00F57E68">
            <w:pPr>
              <w:rPr>
                <w:b/>
                <w:bCs/>
              </w:rPr>
            </w:pPr>
            <w:r w:rsidRPr="0030180E">
              <w:rPr>
                <w:b/>
                <w:bCs/>
              </w:rPr>
              <w:t xml:space="preserve">Release Date : </w:t>
            </w:r>
            <w:r>
              <w:t>12/11/2013</w:t>
            </w:r>
          </w:p>
        </w:tc>
        <w:tc>
          <w:tcPr>
            <w:tcW w:w="2196" w:type="dxa"/>
          </w:tcPr>
          <w:p w14:paraId="5D527AC1" w14:textId="77777777" w:rsidR="00F57E68" w:rsidRDefault="00F57E68" w:rsidP="00F57E68"/>
        </w:tc>
      </w:tr>
    </w:tbl>
    <w:p w14:paraId="69E67CE1" w14:textId="77777777" w:rsidR="00F57E68" w:rsidRPr="00EE1E39" w:rsidRDefault="00F57E68" w:rsidP="0030180E"/>
    <w:p w14:paraId="533CDDDD" w14:textId="504CFF4E" w:rsidR="0030180E" w:rsidRPr="00EE5DA1" w:rsidRDefault="0030180E" w:rsidP="0030180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 w:rsidR="00F57E68"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="00F57E68" w:rsidRPr="00F57E68">
        <w:rPr>
          <w:b/>
          <w:bCs/>
          <w:sz w:val="20"/>
          <w:szCs w:val="20"/>
        </w:rPr>
        <w:t>Customer input wrong product name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30180E" w14:paraId="2B00B01A" w14:textId="77777777" w:rsidTr="00F57E68">
        <w:tc>
          <w:tcPr>
            <w:tcW w:w="851" w:type="dxa"/>
            <w:shd w:val="clear" w:color="auto" w:fill="5FF2CA" w:themeFill="accent4" w:themeFillTint="99"/>
          </w:tcPr>
          <w:p w14:paraId="611858CD" w14:textId="77777777" w:rsidR="0030180E" w:rsidRDefault="0030180E" w:rsidP="00F57E68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E13916D" w14:textId="77777777" w:rsidR="0030180E" w:rsidRDefault="0030180E" w:rsidP="00F57E68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FBF0473" w14:textId="77777777" w:rsidR="0030180E" w:rsidRDefault="0030180E" w:rsidP="00F57E68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E1A815F" w14:textId="77777777" w:rsidR="0030180E" w:rsidRDefault="0030180E" w:rsidP="00F57E68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9E2124D" w14:textId="77777777" w:rsidR="0030180E" w:rsidRDefault="0030180E" w:rsidP="00F57E68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0E4BFF5" w14:textId="77777777" w:rsidR="0030180E" w:rsidRDefault="0030180E" w:rsidP="00F57E68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2A4E562" w14:textId="77777777" w:rsidR="0030180E" w:rsidRDefault="0030180E" w:rsidP="00F57E68">
            <w:pPr>
              <w:jc w:val="center"/>
            </w:pPr>
            <w:r>
              <w:t>Actual result</w:t>
            </w:r>
          </w:p>
        </w:tc>
      </w:tr>
      <w:tr w:rsidR="0030180E" w14:paraId="718CF486" w14:textId="77777777" w:rsidTr="00F57E68">
        <w:trPr>
          <w:trHeight w:val="917"/>
        </w:trPr>
        <w:tc>
          <w:tcPr>
            <w:tcW w:w="851" w:type="dxa"/>
          </w:tcPr>
          <w:p w14:paraId="5470A492" w14:textId="03C41D18" w:rsidR="0030180E" w:rsidRDefault="0020441B" w:rsidP="00F57E68">
            <w:r>
              <w:t>UAT_TC 04</w:t>
            </w:r>
          </w:p>
        </w:tc>
        <w:tc>
          <w:tcPr>
            <w:tcW w:w="1690" w:type="dxa"/>
          </w:tcPr>
          <w:p w14:paraId="006647B0" w14:textId="5390B0FD" w:rsidR="0030180E" w:rsidRDefault="00F57E68" w:rsidP="00F57E68">
            <w:r w:rsidRPr="0030180E">
              <w:t>The customer search product.</w:t>
            </w:r>
          </w:p>
        </w:tc>
        <w:tc>
          <w:tcPr>
            <w:tcW w:w="708" w:type="dxa"/>
          </w:tcPr>
          <w:p w14:paraId="6ED8EBD3" w14:textId="77777777" w:rsidR="0030180E" w:rsidRDefault="0030180E" w:rsidP="00F57E68">
            <w:r>
              <w:t>1</w:t>
            </w:r>
          </w:p>
        </w:tc>
        <w:tc>
          <w:tcPr>
            <w:tcW w:w="1677" w:type="dxa"/>
          </w:tcPr>
          <w:p w14:paraId="12DBE309" w14:textId="516CB5C2" w:rsidR="0030180E" w:rsidRDefault="00F57E68" w:rsidP="00F57E68">
            <w:r w:rsidRPr="0030180E">
              <w:t>A customer open search product page.</w:t>
            </w:r>
          </w:p>
        </w:tc>
        <w:tc>
          <w:tcPr>
            <w:tcW w:w="2304" w:type="dxa"/>
          </w:tcPr>
          <w:p w14:paraId="18A188FE" w14:textId="77777777" w:rsidR="0030180E" w:rsidRDefault="0030180E" w:rsidP="00F57E68"/>
        </w:tc>
        <w:tc>
          <w:tcPr>
            <w:tcW w:w="1560" w:type="dxa"/>
          </w:tcPr>
          <w:p w14:paraId="5B1F42AF" w14:textId="77777777" w:rsidR="00F57E68" w:rsidRDefault="00F57E68" w:rsidP="00F57E68">
            <w:r w:rsidRPr="0030180E">
              <w:t>The system shall provide search product page which receive product name for searching.</w:t>
            </w:r>
          </w:p>
          <w:p w14:paraId="08113F02" w14:textId="4C0446DC" w:rsidR="0030180E" w:rsidRDefault="0030180E" w:rsidP="00F57E68"/>
        </w:tc>
        <w:tc>
          <w:tcPr>
            <w:tcW w:w="1842" w:type="dxa"/>
          </w:tcPr>
          <w:p w14:paraId="18AAF530" w14:textId="77777777" w:rsidR="0030180E" w:rsidRDefault="0030180E" w:rsidP="00F57E68"/>
        </w:tc>
      </w:tr>
      <w:tr w:rsidR="0030180E" w14:paraId="6B1467CE" w14:textId="77777777" w:rsidTr="00F57E68">
        <w:tc>
          <w:tcPr>
            <w:tcW w:w="851" w:type="dxa"/>
          </w:tcPr>
          <w:p w14:paraId="478D9A76" w14:textId="77777777" w:rsidR="0030180E" w:rsidRDefault="0030180E" w:rsidP="00F57E68"/>
        </w:tc>
        <w:tc>
          <w:tcPr>
            <w:tcW w:w="1690" w:type="dxa"/>
          </w:tcPr>
          <w:p w14:paraId="1E6B7C5B" w14:textId="77777777" w:rsidR="0030180E" w:rsidRDefault="0030180E" w:rsidP="00F57E68"/>
        </w:tc>
        <w:tc>
          <w:tcPr>
            <w:tcW w:w="708" w:type="dxa"/>
          </w:tcPr>
          <w:p w14:paraId="1C8E8095" w14:textId="77777777" w:rsidR="0030180E" w:rsidRDefault="0030180E" w:rsidP="00F57E68">
            <w:r>
              <w:t>2</w:t>
            </w:r>
          </w:p>
        </w:tc>
        <w:tc>
          <w:tcPr>
            <w:tcW w:w="1677" w:type="dxa"/>
          </w:tcPr>
          <w:p w14:paraId="21E79F95" w14:textId="27582725" w:rsidR="0030180E" w:rsidRDefault="00F57E68" w:rsidP="00F57E68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2304" w:type="dxa"/>
          </w:tcPr>
          <w:p w14:paraId="09C93A84" w14:textId="449D1D58" w:rsidR="0030180E" w:rsidRDefault="00F57E68" w:rsidP="00F57E68">
            <w:r>
              <w:rPr>
                <w:b/>
                <w:bCs/>
              </w:rPr>
              <w:t xml:space="preserve">Product Name : </w:t>
            </w:r>
            <w:r w:rsidRPr="00F57E68">
              <w:rPr>
                <w:color w:val="009DD9" w:themeColor="accent2"/>
              </w:rPr>
              <w:t>Hobbit an Unexpected Journey</w:t>
            </w:r>
          </w:p>
        </w:tc>
        <w:tc>
          <w:tcPr>
            <w:tcW w:w="1560" w:type="dxa"/>
          </w:tcPr>
          <w:p w14:paraId="39F30A51" w14:textId="77777777" w:rsidR="00F57E68" w:rsidRDefault="00F57E68" w:rsidP="00F57E68">
            <w:r>
              <w:t>The</w:t>
            </w:r>
            <w:r w:rsidRPr="00BE65C0">
              <w:t xml:space="preserve"> system shall dis</w:t>
            </w:r>
            <w:r>
              <w:t>play the error message “No Result found</w:t>
            </w:r>
            <w:r w:rsidRPr="00BE65C0">
              <w:t>”</w:t>
            </w:r>
            <w:r>
              <w:t>.</w:t>
            </w:r>
          </w:p>
          <w:p w14:paraId="07D69753" w14:textId="21A7B5B8" w:rsidR="0030180E" w:rsidRDefault="0030180E" w:rsidP="00F57E68"/>
        </w:tc>
        <w:tc>
          <w:tcPr>
            <w:tcW w:w="1842" w:type="dxa"/>
          </w:tcPr>
          <w:p w14:paraId="4E77F590" w14:textId="77777777" w:rsidR="0030180E" w:rsidRDefault="0030180E" w:rsidP="00F57E68"/>
        </w:tc>
      </w:tr>
    </w:tbl>
    <w:p w14:paraId="0C40F6F7" w14:textId="0A0342BE" w:rsidR="00F57E68" w:rsidRDefault="00F57E68" w:rsidP="00F57E68">
      <w:pPr>
        <w:pStyle w:val="2"/>
        <w:rPr>
          <w:b/>
          <w:bCs/>
          <w:lang w:bidi="th-TH"/>
        </w:rPr>
      </w:pPr>
      <w:bookmarkStart w:id="34" w:name="_Toc381494000"/>
      <w:r>
        <w:rPr>
          <w:b/>
          <w:bCs/>
          <w:lang w:bidi="th-TH"/>
        </w:rPr>
        <w:lastRenderedPageBreak/>
        <w:t>UAT_TC 05</w:t>
      </w:r>
      <w:bookmarkEnd w:id="34"/>
    </w:p>
    <w:p w14:paraId="334F1FFF" w14:textId="2AFF7E66" w:rsidR="00F57E68" w:rsidRPr="005E5F54" w:rsidRDefault="00F57E68" w:rsidP="00F57E6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 -05: The customer add product to a cart</w:t>
      </w:r>
    </w:p>
    <w:p w14:paraId="7D8B514D" w14:textId="06FDFF36" w:rsidR="00F57E68" w:rsidRPr="005E5F54" w:rsidRDefault="00F57E68" w:rsidP="00F57E6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add product to a cart</w:t>
      </w:r>
      <w:r w:rsidRPr="005E5F54">
        <w:rPr>
          <w:color w:val="0F6FC6" w:themeColor="accent1"/>
          <w:sz w:val="22"/>
          <w:szCs w:val="22"/>
        </w:rPr>
        <w:t xml:space="preserve"> function</w:t>
      </w:r>
      <w:r w:rsidR="00B63899"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4BAE4BE" w14:textId="77777777" w:rsidR="00F57E68" w:rsidRPr="005E5F54" w:rsidRDefault="00F57E68" w:rsidP="00F57E6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0E62AE8" w14:textId="554BAB66" w:rsidR="00F57E68" w:rsidRPr="00CE14ED" w:rsidRDefault="00F57E68" w:rsidP="00F57E68">
      <w:pPr>
        <w:pStyle w:val="af7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catalog page</w:t>
      </w:r>
      <w:r>
        <w:rPr>
          <w:sz w:val="18"/>
          <w:szCs w:val="18"/>
        </w:rPr>
        <w:t>.</w:t>
      </w:r>
    </w:p>
    <w:p w14:paraId="4908F6F9" w14:textId="24D6FAFB" w:rsidR="00F57E68" w:rsidRPr="00CE14ED" w:rsidRDefault="00F57E68" w:rsidP="00F57E68">
      <w:pPr>
        <w:pStyle w:val="af7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select </w:t>
      </w:r>
      <w:r w:rsidRPr="00CE14ED">
        <w:rPr>
          <w:sz w:val="18"/>
          <w:szCs w:val="18"/>
        </w:rPr>
        <w:t>product</w:t>
      </w:r>
      <w:r>
        <w:t xml:space="preserve"> name</w:t>
      </w:r>
      <w:r w:rsidR="005572D2">
        <w:t xml:space="preserve"> and quantity for</w:t>
      </w:r>
      <w:r>
        <w:t xml:space="preserve"> adding to a cart.</w:t>
      </w:r>
    </w:p>
    <w:p w14:paraId="77F78F7C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4890DD" w14:textId="77777777" w:rsidR="00F57E68" w:rsidRDefault="00F57E68" w:rsidP="00F57E6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4DEA6233" w14:textId="77777777" w:rsidR="00F57E68" w:rsidRPr="00A164C5" w:rsidRDefault="00F57E68" w:rsidP="00F57E6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A164C5">
        <w:t>Valid Input 1: Frozen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407D14AE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C6185E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51A19FD2" w14:textId="77777777" w:rsidR="00F57E68" w:rsidRDefault="00F57E68" w:rsidP="00F57E68">
            <w:r>
              <w:t>Frozen</w:t>
            </w:r>
            <w:r w:rsidRPr="00DE2F3F">
              <w:t xml:space="preserve"> </w:t>
            </w:r>
          </w:p>
        </w:tc>
      </w:tr>
      <w:tr w:rsidR="005572D2" w14:paraId="0077932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CE89B15" w14:textId="0655E08B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>Product quantity:</w:t>
            </w:r>
          </w:p>
        </w:tc>
        <w:tc>
          <w:tcPr>
            <w:tcW w:w="3573" w:type="dxa"/>
          </w:tcPr>
          <w:p w14:paraId="42924540" w14:textId="17E24D43" w:rsidR="005572D2" w:rsidRDefault="005572D2" w:rsidP="00F57E68">
            <w:r>
              <w:t>2</w:t>
            </w:r>
          </w:p>
        </w:tc>
      </w:tr>
    </w:tbl>
    <w:p w14:paraId="198F2570" w14:textId="77777777" w:rsidR="00F57E68" w:rsidRDefault="00F57E68" w:rsidP="00F57E68">
      <w:r>
        <w:tab/>
      </w:r>
      <w:r>
        <w:tab/>
      </w:r>
      <w:r>
        <w:tab/>
      </w:r>
    </w:p>
    <w:p w14:paraId="239C0571" w14:textId="77777777" w:rsidR="00F57E68" w:rsidRDefault="00F57E68" w:rsidP="00F57E68">
      <w:r>
        <w:tab/>
      </w:r>
      <w:r>
        <w:tab/>
      </w:r>
      <w:r>
        <w:tab/>
        <w:t>Valid Input 2: Man of Steel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F57E68" w14:paraId="77B52F1D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3898C07" w14:textId="77777777" w:rsidR="00F57E68" w:rsidRPr="00A56555" w:rsidRDefault="00F57E68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ECDC96D" w14:textId="77777777" w:rsidR="00F57E68" w:rsidRDefault="00F57E68" w:rsidP="00F57E68">
            <w:r>
              <w:t>Man of Steel</w:t>
            </w:r>
          </w:p>
        </w:tc>
      </w:tr>
      <w:tr w:rsidR="005572D2" w14:paraId="705D22DF" w14:textId="77777777" w:rsidTr="005572D2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41579115" w14:textId="400FA8BE" w:rsidR="005572D2" w:rsidRDefault="005572D2" w:rsidP="00F57E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quantity: </w:t>
            </w:r>
          </w:p>
        </w:tc>
        <w:tc>
          <w:tcPr>
            <w:tcW w:w="3573" w:type="dxa"/>
          </w:tcPr>
          <w:p w14:paraId="57659DA2" w14:textId="33C951DF" w:rsidR="005572D2" w:rsidRDefault="005572D2" w:rsidP="00F57E68">
            <w:r>
              <w:t>3</w:t>
            </w:r>
          </w:p>
        </w:tc>
      </w:tr>
    </w:tbl>
    <w:p w14:paraId="33F5EC6E" w14:textId="77777777" w:rsidR="00F57E68" w:rsidRDefault="00F57E68" w:rsidP="00F57E68"/>
    <w:p w14:paraId="7C7C03C9" w14:textId="77777777" w:rsidR="00F57E68" w:rsidRPr="005E5F54" w:rsidRDefault="00F57E68" w:rsidP="00F57E68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664"/>
        <w:gridCol w:w="1188"/>
        <w:gridCol w:w="1193"/>
        <w:gridCol w:w="1445"/>
        <w:gridCol w:w="856"/>
        <w:gridCol w:w="1119"/>
      </w:tblGrid>
      <w:tr w:rsidR="00F57E68" w14:paraId="1994E0B3" w14:textId="77777777" w:rsidTr="00F57E68">
        <w:tc>
          <w:tcPr>
            <w:tcW w:w="445" w:type="dxa"/>
            <w:shd w:val="clear" w:color="auto" w:fill="5FF2CA" w:themeFill="accent4" w:themeFillTint="99"/>
          </w:tcPr>
          <w:p w14:paraId="3CAA2F54" w14:textId="77777777" w:rsidR="00F57E68" w:rsidRDefault="00F57E68" w:rsidP="00F57E68">
            <w:r>
              <w:t>ID</w:t>
            </w:r>
          </w:p>
        </w:tc>
        <w:tc>
          <w:tcPr>
            <w:tcW w:w="1664" w:type="dxa"/>
            <w:shd w:val="clear" w:color="auto" w:fill="5FF2CA" w:themeFill="accent4" w:themeFillTint="99"/>
          </w:tcPr>
          <w:p w14:paraId="67E6865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1BD0690" w14:textId="77777777" w:rsidR="00F57E68" w:rsidRDefault="00F57E68" w:rsidP="00F57E68">
            <w:r>
              <w:t>Media Type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BB169F4" w14:textId="77777777" w:rsidR="00F57E68" w:rsidRDefault="00F57E68" w:rsidP="00F57E68">
            <w:r>
              <w:t xml:space="preserve">Genre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003A6C7E" w14:textId="77777777" w:rsidR="00F57E68" w:rsidRDefault="00F57E68" w:rsidP="00F57E68">
            <w:r>
              <w:t>Status</w:t>
            </w:r>
          </w:p>
        </w:tc>
        <w:tc>
          <w:tcPr>
            <w:tcW w:w="856" w:type="dxa"/>
            <w:shd w:val="clear" w:color="auto" w:fill="5FF2CA" w:themeFill="accent4" w:themeFillTint="99"/>
          </w:tcPr>
          <w:p w14:paraId="5C60CFC0" w14:textId="77777777" w:rsidR="00F57E68" w:rsidRDefault="00F57E68" w:rsidP="00F57E68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90ED883" w14:textId="77777777" w:rsidR="00F57E68" w:rsidRDefault="00F57E68" w:rsidP="00F57E68">
            <w:r>
              <w:t>Release Date</w:t>
            </w:r>
          </w:p>
        </w:tc>
      </w:tr>
      <w:tr w:rsidR="00F57E68" w14:paraId="06363135" w14:textId="77777777" w:rsidTr="00F57E68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F7CF4F6" w14:textId="77777777" w:rsidR="00F57E68" w:rsidRDefault="00F57E68" w:rsidP="00F57E68">
            <w:r>
              <w:t>1</w:t>
            </w:r>
          </w:p>
        </w:tc>
        <w:tc>
          <w:tcPr>
            <w:tcW w:w="1664" w:type="dxa"/>
            <w:shd w:val="clear" w:color="auto" w:fill="FFFFFF" w:themeFill="background1"/>
          </w:tcPr>
          <w:p w14:paraId="77CE7B92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1188" w:type="dxa"/>
            <w:shd w:val="clear" w:color="auto" w:fill="FFFFFF" w:themeFill="background1"/>
          </w:tcPr>
          <w:p w14:paraId="47679A22" w14:textId="77777777" w:rsidR="00F57E68" w:rsidRDefault="00F57E68" w:rsidP="00F57E68">
            <w:r>
              <w:t>Blu-ray</w:t>
            </w:r>
          </w:p>
        </w:tc>
        <w:tc>
          <w:tcPr>
            <w:tcW w:w="1193" w:type="dxa"/>
            <w:shd w:val="clear" w:color="auto" w:fill="FFFFFF" w:themeFill="background1"/>
          </w:tcPr>
          <w:p w14:paraId="6C90DB32" w14:textId="77777777" w:rsidR="00F57E68" w:rsidRDefault="00F57E68" w:rsidP="00F57E68">
            <w:r>
              <w:t xml:space="preserve">Animation </w:t>
            </w:r>
          </w:p>
        </w:tc>
        <w:tc>
          <w:tcPr>
            <w:tcW w:w="1445" w:type="dxa"/>
            <w:shd w:val="clear" w:color="auto" w:fill="FFFFFF" w:themeFill="background1"/>
          </w:tcPr>
          <w:p w14:paraId="0C360CFF" w14:textId="77777777" w:rsidR="00F57E68" w:rsidRDefault="00F57E68" w:rsidP="00F57E68">
            <w:r>
              <w:t>Out Of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109D419F" w14:textId="77777777" w:rsidR="00F57E68" w:rsidRDefault="00F57E68" w:rsidP="00F57E68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7BEB1FF7" w14:textId="77777777" w:rsidR="00F57E68" w:rsidRDefault="00F57E68" w:rsidP="00F57E68">
            <w:r w:rsidRPr="00CB7232">
              <w:t>20/03/2014</w:t>
            </w:r>
          </w:p>
        </w:tc>
      </w:tr>
      <w:tr w:rsidR="00F57E68" w14:paraId="74923BA7" w14:textId="77777777" w:rsidTr="00F57E68">
        <w:tc>
          <w:tcPr>
            <w:tcW w:w="445" w:type="dxa"/>
            <w:shd w:val="clear" w:color="auto" w:fill="FFFFFF" w:themeFill="background1"/>
          </w:tcPr>
          <w:p w14:paraId="680A7613" w14:textId="77777777" w:rsidR="00F57E68" w:rsidRDefault="00F57E68" w:rsidP="00F57E68">
            <w:r>
              <w:t>2</w:t>
            </w:r>
          </w:p>
        </w:tc>
        <w:tc>
          <w:tcPr>
            <w:tcW w:w="1664" w:type="dxa"/>
            <w:shd w:val="clear" w:color="auto" w:fill="FFFFFF" w:themeFill="background1"/>
          </w:tcPr>
          <w:p w14:paraId="74609D1A" w14:textId="77777777" w:rsidR="00F57E68" w:rsidRDefault="00F57E68" w:rsidP="00F57E68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1188" w:type="dxa"/>
            <w:shd w:val="clear" w:color="auto" w:fill="FFFFFF" w:themeFill="background1"/>
          </w:tcPr>
          <w:p w14:paraId="3977E55B" w14:textId="77777777" w:rsidR="00F57E68" w:rsidRDefault="00F57E68" w:rsidP="00F57E68">
            <w:r>
              <w:t>DVD</w:t>
            </w:r>
          </w:p>
        </w:tc>
        <w:tc>
          <w:tcPr>
            <w:tcW w:w="1193" w:type="dxa"/>
            <w:shd w:val="clear" w:color="auto" w:fill="FFFFFF" w:themeFill="background1"/>
          </w:tcPr>
          <w:p w14:paraId="47A6B816" w14:textId="77777777" w:rsidR="00F57E68" w:rsidRDefault="00F57E68" w:rsidP="00F57E68">
            <w:r>
              <w:t>Action</w:t>
            </w:r>
          </w:p>
        </w:tc>
        <w:tc>
          <w:tcPr>
            <w:tcW w:w="1445" w:type="dxa"/>
            <w:shd w:val="clear" w:color="auto" w:fill="FFFFFF" w:themeFill="background1"/>
          </w:tcPr>
          <w:p w14:paraId="61F110A3" w14:textId="77777777" w:rsidR="00F57E68" w:rsidRDefault="00F57E68" w:rsidP="00F57E68">
            <w:r>
              <w:t>In- Stock</w:t>
            </w:r>
          </w:p>
        </w:tc>
        <w:tc>
          <w:tcPr>
            <w:tcW w:w="856" w:type="dxa"/>
            <w:shd w:val="clear" w:color="auto" w:fill="FFFFFF" w:themeFill="background1"/>
          </w:tcPr>
          <w:p w14:paraId="78182596" w14:textId="77777777" w:rsidR="00F57E68" w:rsidRDefault="00F57E68" w:rsidP="00F57E68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166ECAB" w14:textId="77777777" w:rsidR="00F57E68" w:rsidRPr="00CB7232" w:rsidRDefault="00F57E68" w:rsidP="00F57E68">
            <w:r>
              <w:t>12/11/2013</w:t>
            </w:r>
          </w:p>
        </w:tc>
      </w:tr>
    </w:tbl>
    <w:p w14:paraId="4C534868" w14:textId="77777777" w:rsidR="005572D2" w:rsidRDefault="005572D2" w:rsidP="005572D2"/>
    <w:p w14:paraId="1BE8F8DD" w14:textId="77777777" w:rsidR="00F57E68" w:rsidRDefault="00F57E68" w:rsidP="00F57E68"/>
    <w:p w14:paraId="46AA27B7" w14:textId="77777777" w:rsidR="005572D2" w:rsidRDefault="005572D2" w:rsidP="00F57E68"/>
    <w:p w14:paraId="08C26D21" w14:textId="77777777" w:rsidR="005572D2" w:rsidRDefault="005572D2" w:rsidP="00F57E68"/>
    <w:p w14:paraId="25E12FB4" w14:textId="77777777" w:rsidR="005572D2" w:rsidRDefault="005572D2" w:rsidP="00F57E68"/>
    <w:p w14:paraId="4AEFE661" w14:textId="77777777" w:rsidR="005572D2" w:rsidRDefault="005572D2" w:rsidP="00F57E68"/>
    <w:p w14:paraId="7065F6D8" w14:textId="77777777" w:rsidR="005572D2" w:rsidRDefault="005572D2" w:rsidP="00F57E68"/>
    <w:p w14:paraId="12BBB3FC" w14:textId="77777777" w:rsidR="005572D2" w:rsidRDefault="005572D2" w:rsidP="00F57E68"/>
    <w:p w14:paraId="45F4733C" w14:textId="77777777" w:rsidR="005572D2" w:rsidRDefault="005572D2" w:rsidP="00F57E68"/>
    <w:p w14:paraId="4DF59079" w14:textId="77777777" w:rsidR="005572D2" w:rsidRDefault="005572D2" w:rsidP="00F57E68"/>
    <w:p w14:paraId="60B45D54" w14:textId="77777777" w:rsidR="005572D2" w:rsidRDefault="005572D2" w:rsidP="00F57E68"/>
    <w:p w14:paraId="026D4486" w14:textId="77777777" w:rsidR="005572D2" w:rsidRDefault="005572D2" w:rsidP="00F57E68"/>
    <w:p w14:paraId="5BCD4BCF" w14:textId="4580AB65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05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160E6362" w14:textId="6DE22D9F" w:rsidR="005572D2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5572D2" w:rsidRPr="00EE5DA1">
        <w:rPr>
          <w:b/>
          <w:bCs/>
          <w:sz w:val="20"/>
          <w:szCs w:val="20"/>
        </w:rPr>
        <w:t>Valid Input</w:t>
      </w:r>
    </w:p>
    <w:p w14:paraId="4107714E" w14:textId="77777777" w:rsidR="005572D2" w:rsidRPr="00EE5DA1" w:rsidRDefault="005572D2" w:rsidP="005572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Frozen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800"/>
        <w:gridCol w:w="1710"/>
        <w:gridCol w:w="2196"/>
      </w:tblGrid>
      <w:tr w:rsidR="005572D2" w14:paraId="52621EF0" w14:textId="77777777" w:rsidTr="00EE4C56">
        <w:tc>
          <w:tcPr>
            <w:tcW w:w="851" w:type="dxa"/>
            <w:shd w:val="clear" w:color="auto" w:fill="5FF2CA" w:themeFill="accent4" w:themeFillTint="99"/>
          </w:tcPr>
          <w:p w14:paraId="55929AD8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44B44AE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96BCD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D7B190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0C3CE41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22CC97DD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EAC3B1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3809A3B2" w14:textId="77777777" w:rsidTr="00EE4C56">
        <w:tc>
          <w:tcPr>
            <w:tcW w:w="851" w:type="dxa"/>
          </w:tcPr>
          <w:p w14:paraId="1949BB86" w14:textId="58064BB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3CABD175" w14:textId="3437ACC5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68F3DD0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04312E7" w14:textId="1EC0E2EB" w:rsidR="005572D2" w:rsidRDefault="00423AA1" w:rsidP="00423AA1">
            <w:r w:rsidRPr="00423AA1">
              <w:t>A customer open catalog page.</w:t>
            </w:r>
          </w:p>
        </w:tc>
        <w:tc>
          <w:tcPr>
            <w:tcW w:w="1800" w:type="dxa"/>
          </w:tcPr>
          <w:p w14:paraId="0839068E" w14:textId="77777777" w:rsidR="005572D2" w:rsidRDefault="005572D2" w:rsidP="00423AA1"/>
        </w:tc>
        <w:tc>
          <w:tcPr>
            <w:tcW w:w="1710" w:type="dxa"/>
          </w:tcPr>
          <w:p w14:paraId="0C3BA133" w14:textId="4AE83202" w:rsidR="005572D2" w:rsidRDefault="00423AA1" w:rsidP="00423AA1">
            <w:r w:rsidRPr="00423AA1">
              <w:t>The system shall provide catalog page that consist with product name, product description and product picture.</w:t>
            </w:r>
          </w:p>
        </w:tc>
        <w:tc>
          <w:tcPr>
            <w:tcW w:w="2196" w:type="dxa"/>
          </w:tcPr>
          <w:p w14:paraId="66A3E15D" w14:textId="77777777" w:rsidR="005572D2" w:rsidRDefault="005572D2" w:rsidP="00423AA1"/>
        </w:tc>
      </w:tr>
      <w:tr w:rsidR="005572D2" w14:paraId="30D70730" w14:textId="77777777" w:rsidTr="00EE4C56">
        <w:tc>
          <w:tcPr>
            <w:tcW w:w="851" w:type="dxa"/>
          </w:tcPr>
          <w:p w14:paraId="64D9C79E" w14:textId="77777777" w:rsidR="005572D2" w:rsidRDefault="005572D2" w:rsidP="00423AA1"/>
        </w:tc>
        <w:tc>
          <w:tcPr>
            <w:tcW w:w="1690" w:type="dxa"/>
          </w:tcPr>
          <w:p w14:paraId="11CBDE14" w14:textId="77777777" w:rsidR="005572D2" w:rsidRDefault="005572D2" w:rsidP="00423AA1"/>
        </w:tc>
        <w:tc>
          <w:tcPr>
            <w:tcW w:w="708" w:type="dxa"/>
          </w:tcPr>
          <w:p w14:paraId="55136B66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650C027E" w14:textId="349F6283" w:rsidR="005572D2" w:rsidRDefault="00423AA1" w:rsidP="00423AA1">
            <w:r w:rsidRPr="00423AA1">
              <w:rPr>
                <w:sz w:val="18"/>
                <w:szCs w:val="18"/>
              </w:rPr>
              <w:t>A customer select product name and quantity for adding to a cart.</w:t>
            </w:r>
          </w:p>
        </w:tc>
        <w:tc>
          <w:tcPr>
            <w:tcW w:w="1800" w:type="dxa"/>
          </w:tcPr>
          <w:p w14:paraId="7B5CB46D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Frozen</w:t>
            </w:r>
          </w:p>
          <w:p w14:paraId="18C87ED5" w14:textId="24F1440E" w:rsidR="005572D2" w:rsidRPr="005572D2" w:rsidRDefault="005572D2" w:rsidP="00423AA1">
            <w:r>
              <w:rPr>
                <w:b/>
                <w:bCs/>
              </w:rPr>
              <w:t>Product quantity:</w:t>
            </w:r>
            <w:r>
              <w:t>2</w:t>
            </w:r>
          </w:p>
        </w:tc>
        <w:tc>
          <w:tcPr>
            <w:tcW w:w="1710" w:type="dxa"/>
          </w:tcPr>
          <w:p w14:paraId="0E9B1C5F" w14:textId="77777777" w:rsidR="005572D2" w:rsidRDefault="005572D2" w:rsidP="005572D2">
            <w:r w:rsidRPr="009A3ABB">
              <w:t>Th</w:t>
            </w:r>
            <w:r>
              <w:t>e system shall display the alert</w:t>
            </w:r>
            <w:r w:rsidRPr="009A3ABB">
              <w:t xml:space="preserve"> message “</w:t>
            </w:r>
            <w:r>
              <w:t>The product has been add to a cart</w:t>
            </w:r>
            <w:r w:rsidRPr="009A3ABB">
              <w:t>”.</w:t>
            </w:r>
          </w:p>
          <w:p w14:paraId="507F67A6" w14:textId="6354C8D9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42B83BB3" w14:textId="77777777" w:rsidR="005572D2" w:rsidRDefault="005572D2" w:rsidP="00423AA1"/>
        </w:tc>
      </w:tr>
    </w:tbl>
    <w:p w14:paraId="443B8904" w14:textId="77777777" w:rsidR="005572D2" w:rsidRDefault="005572D2" w:rsidP="005572D2"/>
    <w:p w14:paraId="3B042A5B" w14:textId="77777777" w:rsidR="005572D2" w:rsidRDefault="005572D2" w:rsidP="005572D2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Man of Steel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710"/>
        <w:gridCol w:w="1800"/>
        <w:gridCol w:w="2196"/>
      </w:tblGrid>
      <w:tr w:rsidR="005572D2" w14:paraId="0EC57D59" w14:textId="77777777" w:rsidTr="00EE4C56">
        <w:tc>
          <w:tcPr>
            <w:tcW w:w="851" w:type="dxa"/>
            <w:shd w:val="clear" w:color="auto" w:fill="5FF2CA" w:themeFill="accent4" w:themeFillTint="99"/>
          </w:tcPr>
          <w:p w14:paraId="29D9BEF9" w14:textId="77777777" w:rsidR="005572D2" w:rsidRDefault="005572D2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1802F19" w14:textId="77777777" w:rsidR="005572D2" w:rsidRDefault="005572D2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4D9BA75A" w14:textId="77777777" w:rsidR="005572D2" w:rsidRDefault="005572D2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76FF64B" w14:textId="77777777" w:rsidR="005572D2" w:rsidRDefault="005572D2" w:rsidP="00423AA1">
            <w:pPr>
              <w:jc w:val="center"/>
            </w:pPr>
            <w:r>
              <w:t>Execution test steps</w:t>
            </w:r>
          </w:p>
        </w:tc>
        <w:tc>
          <w:tcPr>
            <w:tcW w:w="1710" w:type="dxa"/>
            <w:shd w:val="clear" w:color="auto" w:fill="5FF2CA" w:themeFill="accent4" w:themeFillTint="99"/>
          </w:tcPr>
          <w:p w14:paraId="4D4889D7" w14:textId="77777777" w:rsidR="005572D2" w:rsidRDefault="005572D2" w:rsidP="00423AA1">
            <w:pPr>
              <w:jc w:val="center"/>
            </w:pPr>
            <w:r>
              <w:t>Input Data</w:t>
            </w:r>
          </w:p>
        </w:tc>
        <w:tc>
          <w:tcPr>
            <w:tcW w:w="1800" w:type="dxa"/>
            <w:shd w:val="clear" w:color="auto" w:fill="5FF2CA" w:themeFill="accent4" w:themeFillTint="99"/>
          </w:tcPr>
          <w:p w14:paraId="72DCDAD7" w14:textId="77777777" w:rsidR="005572D2" w:rsidRDefault="005572D2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1DC44CDD" w14:textId="77777777" w:rsidR="005572D2" w:rsidRDefault="005572D2" w:rsidP="00423AA1">
            <w:pPr>
              <w:jc w:val="center"/>
            </w:pPr>
            <w:r>
              <w:t>Actual result</w:t>
            </w:r>
          </w:p>
        </w:tc>
      </w:tr>
      <w:tr w:rsidR="005572D2" w14:paraId="2331218A" w14:textId="77777777" w:rsidTr="00EE4C56">
        <w:tc>
          <w:tcPr>
            <w:tcW w:w="851" w:type="dxa"/>
          </w:tcPr>
          <w:p w14:paraId="4966889D" w14:textId="38084C94" w:rsidR="005572D2" w:rsidRDefault="00423AA1" w:rsidP="00423AA1">
            <w:r>
              <w:t>UAT_TC 05</w:t>
            </w:r>
          </w:p>
        </w:tc>
        <w:tc>
          <w:tcPr>
            <w:tcW w:w="1690" w:type="dxa"/>
          </w:tcPr>
          <w:p w14:paraId="7D93BB3C" w14:textId="713D380D" w:rsidR="005572D2" w:rsidRDefault="00423AA1" w:rsidP="00423AA1">
            <w:r w:rsidRPr="00423AA1">
              <w:t>The customer add product to a cart</w:t>
            </w:r>
            <w:r>
              <w:t>.</w:t>
            </w:r>
          </w:p>
        </w:tc>
        <w:tc>
          <w:tcPr>
            <w:tcW w:w="708" w:type="dxa"/>
          </w:tcPr>
          <w:p w14:paraId="2782E296" w14:textId="77777777" w:rsidR="005572D2" w:rsidRDefault="005572D2" w:rsidP="00423AA1">
            <w:r>
              <w:t>1</w:t>
            </w:r>
          </w:p>
        </w:tc>
        <w:tc>
          <w:tcPr>
            <w:tcW w:w="1677" w:type="dxa"/>
          </w:tcPr>
          <w:p w14:paraId="633B5CA5" w14:textId="77777777" w:rsidR="005572D2" w:rsidRDefault="005572D2" w:rsidP="00423AA1">
            <w:r w:rsidRPr="0030180E">
              <w:t>A customer open search product page.</w:t>
            </w:r>
          </w:p>
        </w:tc>
        <w:tc>
          <w:tcPr>
            <w:tcW w:w="1710" w:type="dxa"/>
          </w:tcPr>
          <w:p w14:paraId="775E2312" w14:textId="77777777" w:rsidR="005572D2" w:rsidRDefault="005572D2" w:rsidP="00423AA1"/>
        </w:tc>
        <w:tc>
          <w:tcPr>
            <w:tcW w:w="1800" w:type="dxa"/>
          </w:tcPr>
          <w:p w14:paraId="7174506A" w14:textId="04736B63" w:rsidR="005572D2" w:rsidRDefault="00EE4C56" w:rsidP="00423AA1">
            <w:r w:rsidRPr="00423AA1">
              <w:t>The system shall provide catalog page that consist with product name, product description and product picture.</w:t>
            </w:r>
          </w:p>
          <w:p w14:paraId="163DDB7C" w14:textId="77777777" w:rsidR="005572D2" w:rsidRDefault="005572D2" w:rsidP="00423AA1"/>
        </w:tc>
        <w:tc>
          <w:tcPr>
            <w:tcW w:w="2196" w:type="dxa"/>
          </w:tcPr>
          <w:p w14:paraId="5E19E9F4" w14:textId="77777777" w:rsidR="005572D2" w:rsidRDefault="005572D2" w:rsidP="00423AA1"/>
        </w:tc>
      </w:tr>
      <w:tr w:rsidR="005572D2" w14:paraId="32F9D1CE" w14:textId="77777777" w:rsidTr="00EE4C56">
        <w:tc>
          <w:tcPr>
            <w:tcW w:w="851" w:type="dxa"/>
          </w:tcPr>
          <w:p w14:paraId="2EE07430" w14:textId="77777777" w:rsidR="005572D2" w:rsidRDefault="005572D2" w:rsidP="00423AA1"/>
        </w:tc>
        <w:tc>
          <w:tcPr>
            <w:tcW w:w="1690" w:type="dxa"/>
          </w:tcPr>
          <w:p w14:paraId="73D63318" w14:textId="77777777" w:rsidR="005572D2" w:rsidRDefault="005572D2" w:rsidP="00423AA1"/>
        </w:tc>
        <w:tc>
          <w:tcPr>
            <w:tcW w:w="708" w:type="dxa"/>
          </w:tcPr>
          <w:p w14:paraId="7B7321DE" w14:textId="77777777" w:rsidR="005572D2" w:rsidRDefault="005572D2" w:rsidP="00423AA1">
            <w:r>
              <w:t>2</w:t>
            </w:r>
          </w:p>
        </w:tc>
        <w:tc>
          <w:tcPr>
            <w:tcW w:w="1677" w:type="dxa"/>
          </w:tcPr>
          <w:p w14:paraId="0AE72F1F" w14:textId="77777777" w:rsidR="005572D2" w:rsidRDefault="005572D2" w:rsidP="00423AA1">
            <w:r w:rsidRPr="0030180E">
              <w:rPr>
                <w:sz w:val="18"/>
                <w:szCs w:val="18"/>
              </w:rPr>
              <w:t>A customer enter product name for search a product in database.</w:t>
            </w:r>
          </w:p>
        </w:tc>
        <w:tc>
          <w:tcPr>
            <w:tcW w:w="1710" w:type="dxa"/>
          </w:tcPr>
          <w:p w14:paraId="5B8A4F06" w14:textId="77777777" w:rsidR="005572D2" w:rsidRDefault="005572D2" w:rsidP="00423AA1">
            <w:r>
              <w:rPr>
                <w:b/>
                <w:bCs/>
              </w:rPr>
              <w:t xml:space="preserve">Product Name : </w:t>
            </w:r>
            <w:r>
              <w:t>Man of Steel</w:t>
            </w:r>
          </w:p>
          <w:p w14:paraId="62077A46" w14:textId="2255A966" w:rsidR="005572D2" w:rsidRPr="0030180E" w:rsidRDefault="005572D2" w:rsidP="00423AA1">
            <w:r>
              <w:rPr>
                <w:b/>
                <w:bCs/>
              </w:rPr>
              <w:t>Product quantity:</w:t>
            </w:r>
            <w:r>
              <w:t xml:space="preserve"> 3</w:t>
            </w:r>
          </w:p>
        </w:tc>
        <w:tc>
          <w:tcPr>
            <w:tcW w:w="1800" w:type="dxa"/>
          </w:tcPr>
          <w:p w14:paraId="553AAFF1" w14:textId="6F5630C6" w:rsidR="005572D2" w:rsidRDefault="005572D2" w:rsidP="005572D2">
            <w:r w:rsidRPr="009A3ABB">
              <w:t xml:space="preserve"> “</w:t>
            </w:r>
            <w:r>
              <w:t>The product has been add to a cart</w:t>
            </w:r>
            <w:r w:rsidRPr="009A3ABB">
              <w:t>”.</w:t>
            </w:r>
          </w:p>
          <w:p w14:paraId="7D8D8F72" w14:textId="6F9C2B6C" w:rsidR="005572D2" w:rsidRPr="0030180E" w:rsidRDefault="005572D2" w:rsidP="00423AA1">
            <w:pPr>
              <w:rPr>
                <w:b/>
                <w:bCs/>
              </w:rPr>
            </w:pPr>
          </w:p>
        </w:tc>
        <w:tc>
          <w:tcPr>
            <w:tcW w:w="2196" w:type="dxa"/>
          </w:tcPr>
          <w:p w14:paraId="3AC50266" w14:textId="77777777" w:rsidR="005572D2" w:rsidRDefault="005572D2" w:rsidP="00423AA1"/>
        </w:tc>
      </w:tr>
    </w:tbl>
    <w:p w14:paraId="08DF4984" w14:textId="77777777" w:rsidR="0030180E" w:rsidRDefault="0030180E" w:rsidP="0030180E"/>
    <w:p w14:paraId="79141435" w14:textId="77777777" w:rsidR="0030180E" w:rsidRDefault="0030180E" w:rsidP="0030180E"/>
    <w:p w14:paraId="12582B7E" w14:textId="77777777" w:rsidR="0030180E" w:rsidRDefault="0030180E" w:rsidP="0030180E"/>
    <w:p w14:paraId="5B894C86" w14:textId="77777777" w:rsidR="0030180E" w:rsidRDefault="0030180E" w:rsidP="0030180E"/>
    <w:p w14:paraId="3D49A305" w14:textId="77777777" w:rsidR="0030180E" w:rsidRDefault="0030180E" w:rsidP="0030180E"/>
    <w:p w14:paraId="4CFFD7B3" w14:textId="77777777" w:rsidR="0030180E" w:rsidRDefault="0030180E" w:rsidP="0030180E"/>
    <w:p w14:paraId="0EE0DB76" w14:textId="5DFA226A" w:rsidR="0030180E" w:rsidRDefault="0030180E" w:rsidP="00E80AA2"/>
    <w:p w14:paraId="17922DF7" w14:textId="77777777" w:rsidR="00EA3E7E" w:rsidRDefault="00EA3E7E" w:rsidP="00E80AA2"/>
    <w:p w14:paraId="1CCE30CD" w14:textId="4A46D62E" w:rsidR="00B63899" w:rsidRDefault="00B63899" w:rsidP="00B63899">
      <w:pPr>
        <w:pStyle w:val="2"/>
        <w:rPr>
          <w:b/>
          <w:bCs/>
          <w:lang w:bidi="th-TH"/>
        </w:rPr>
      </w:pPr>
      <w:bookmarkStart w:id="35" w:name="_Toc381494001"/>
      <w:r>
        <w:rPr>
          <w:b/>
          <w:bCs/>
          <w:lang w:bidi="th-TH"/>
        </w:rPr>
        <w:lastRenderedPageBreak/>
        <w:t>UAT_TC 06</w:t>
      </w:r>
      <w:bookmarkEnd w:id="35"/>
    </w:p>
    <w:p w14:paraId="2D32DE33" w14:textId="034731EE" w:rsidR="00B63899" w:rsidRPr="005E5F54" w:rsidRDefault="00B63899" w:rsidP="00B63899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="00C26178" w:rsidRPr="00C26178">
        <w:rPr>
          <w:color w:val="0F6FC6" w:themeColor="accent1"/>
          <w:sz w:val="22"/>
          <w:szCs w:val="22"/>
        </w:rPr>
        <w:t>URS-06: The customer check out for purchase the product.</w:t>
      </w:r>
    </w:p>
    <w:p w14:paraId="13830713" w14:textId="5CE94042" w:rsidR="00B63899" w:rsidRPr="005E5F54" w:rsidRDefault="00B63899" w:rsidP="00B63899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check out for </w:t>
      </w:r>
      <w:r w:rsidRPr="00B63899">
        <w:rPr>
          <w:color w:val="0F6FC6" w:themeColor="accent1"/>
          <w:sz w:val="22"/>
          <w:szCs w:val="22"/>
        </w:rPr>
        <w:t>purchase the product</w:t>
      </w:r>
      <w:r w:rsidRPr="005E5F54">
        <w:rPr>
          <w:color w:val="0F6FC6" w:themeColor="accent1"/>
          <w:sz w:val="22"/>
          <w:szCs w:val="22"/>
        </w:rPr>
        <w:t xml:space="preserve"> function </w:t>
      </w:r>
      <w:r>
        <w:rPr>
          <w:color w:val="0F6FC6" w:themeColor="accent1"/>
          <w:sz w:val="22"/>
          <w:szCs w:val="22"/>
        </w:rPr>
        <w:t xml:space="preserve">working </w:t>
      </w:r>
      <w:r w:rsidRPr="005E5F54">
        <w:rPr>
          <w:color w:val="0F6FC6" w:themeColor="accent1"/>
          <w:sz w:val="22"/>
          <w:szCs w:val="22"/>
        </w:rPr>
        <w:t xml:space="preserve">correctly. </w:t>
      </w:r>
    </w:p>
    <w:p w14:paraId="24B30E64" w14:textId="77777777" w:rsidR="00B63899" w:rsidRPr="005E5F54" w:rsidRDefault="00B63899" w:rsidP="00B63899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043BC56F" w14:textId="14ECC0CE" w:rsidR="00B63899" w:rsidRPr="00CE14ED" w:rsidRDefault="00B63899" w:rsidP="00B63899">
      <w:pPr>
        <w:pStyle w:val="af7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check out page</w:t>
      </w:r>
      <w:r>
        <w:rPr>
          <w:sz w:val="18"/>
          <w:szCs w:val="18"/>
        </w:rPr>
        <w:t>.</w:t>
      </w:r>
    </w:p>
    <w:p w14:paraId="0411E229" w14:textId="360D7DEA" w:rsidR="00B63899" w:rsidRPr="00C26178" w:rsidRDefault="00B63899" w:rsidP="00B63899">
      <w:pPr>
        <w:pStyle w:val="af7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select </w:t>
      </w:r>
      <w:r w:rsidR="00C26178">
        <w:rPr>
          <w:sz w:val="18"/>
          <w:szCs w:val="18"/>
        </w:rPr>
        <w:t>check out button</w:t>
      </w:r>
      <w:r>
        <w:t>.</w:t>
      </w:r>
    </w:p>
    <w:p w14:paraId="3EA45AF7" w14:textId="42429138" w:rsidR="00C26178" w:rsidRPr="00CE14ED" w:rsidRDefault="00C26178" w:rsidP="00B63899">
      <w:pPr>
        <w:pStyle w:val="af7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A customer select method for payment.</w:t>
      </w:r>
    </w:p>
    <w:p w14:paraId="3D1DE02A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418FAC18" w14:textId="51E69588" w:rsidR="0047686F" w:rsidRPr="0047686F" w:rsidRDefault="00B63899" w:rsidP="0047686F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47686F" w14:paraId="77A98449" w14:textId="77777777" w:rsidTr="00025134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FC9E63E" w14:textId="2B202075" w:rsidR="0047686F" w:rsidRPr="00A56555" w:rsidRDefault="0047686F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573" w:type="dxa"/>
          </w:tcPr>
          <w:p w14:paraId="3F92A3FA" w14:textId="294AD850" w:rsidR="0047686F" w:rsidRDefault="0047686F" w:rsidP="00025134">
            <w:r>
              <w:t>Visa</w:t>
            </w:r>
          </w:p>
        </w:tc>
      </w:tr>
    </w:tbl>
    <w:p w14:paraId="41A1C784" w14:textId="62827357" w:rsidR="00B63899" w:rsidRDefault="00B63899" w:rsidP="0047686F"/>
    <w:p w14:paraId="2427CF27" w14:textId="431EB21E" w:rsidR="0047686F" w:rsidRPr="005E5F54" w:rsidRDefault="0047686F" w:rsidP="0047686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642D3C6" w14:textId="7AEA693F" w:rsidR="0047686F" w:rsidRDefault="0047686F" w:rsidP="0047686F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>
        <w:rPr>
          <w:b/>
          <w:bCs/>
        </w:rPr>
        <w:t>A customer don’t input any payment method</w:t>
      </w:r>
      <w:r w:rsidRPr="003259A4">
        <w:rPr>
          <w:b/>
          <w:bCs/>
        </w:rPr>
        <w:t xml:space="preserve"> </w:t>
      </w:r>
    </w:p>
    <w:p w14:paraId="6CC32D24" w14:textId="21E51E9D" w:rsidR="0047686F" w:rsidRDefault="0047686F" w:rsidP="0047686F">
      <w:pPr>
        <w:ind w:left="1440" w:firstLine="720"/>
      </w:pPr>
      <w:r>
        <w:t xml:space="preserve"> - Payment method: none</w:t>
      </w:r>
    </w:p>
    <w:p w14:paraId="2C1A596D" w14:textId="690FF49B" w:rsidR="0047686F" w:rsidRDefault="0047686F" w:rsidP="0047686F"/>
    <w:p w14:paraId="766FE1ED" w14:textId="77777777" w:rsidR="00B63899" w:rsidRPr="005E5F54" w:rsidRDefault="00B63899" w:rsidP="00B63899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0A348B3C" w14:textId="7EB0AA98" w:rsidR="00B63899" w:rsidRDefault="0047686F" w:rsidP="00E80AA2">
      <w:r>
        <w:tab/>
      </w:r>
      <w:r>
        <w:tab/>
        <w:t>None</w:t>
      </w:r>
    </w:p>
    <w:p w14:paraId="64FD8B27" w14:textId="77777777" w:rsidR="00EA3E7E" w:rsidRDefault="00EA3E7E" w:rsidP="00E80AA2"/>
    <w:p w14:paraId="6FBCC0C4" w14:textId="77777777" w:rsidR="00EA3E7E" w:rsidRDefault="00EA3E7E" w:rsidP="00E80AA2"/>
    <w:p w14:paraId="672B9AB7" w14:textId="77777777" w:rsidR="00EA3E7E" w:rsidRDefault="00EA3E7E" w:rsidP="00E80AA2"/>
    <w:p w14:paraId="0EDB588B" w14:textId="77777777" w:rsidR="00EA3E7E" w:rsidRDefault="00EA3E7E" w:rsidP="00E80AA2"/>
    <w:p w14:paraId="0FE07BDB" w14:textId="77777777" w:rsidR="00EA3E7E" w:rsidRDefault="00EA3E7E" w:rsidP="00E80AA2"/>
    <w:p w14:paraId="31FC2C3E" w14:textId="77777777" w:rsidR="00EA3E7E" w:rsidRDefault="00EA3E7E" w:rsidP="00E80AA2"/>
    <w:p w14:paraId="323A1C64" w14:textId="77777777" w:rsidR="00EA3E7E" w:rsidRDefault="00EA3E7E" w:rsidP="00E80AA2"/>
    <w:p w14:paraId="7A60084F" w14:textId="77777777" w:rsidR="00EA3E7E" w:rsidRDefault="00EA3E7E" w:rsidP="00E80AA2"/>
    <w:p w14:paraId="512BB2B0" w14:textId="77777777" w:rsidR="00EA3E7E" w:rsidRDefault="00EA3E7E" w:rsidP="00E80AA2"/>
    <w:p w14:paraId="1472EAAC" w14:textId="77777777" w:rsidR="00EA3E7E" w:rsidRDefault="00EA3E7E" w:rsidP="00E80AA2"/>
    <w:p w14:paraId="17A18F12" w14:textId="77777777" w:rsidR="00EA3E7E" w:rsidRDefault="00EA3E7E" w:rsidP="00E80AA2"/>
    <w:p w14:paraId="2BFA5D10" w14:textId="77777777" w:rsidR="00EA3E7E" w:rsidRDefault="00EA3E7E" w:rsidP="00E80AA2"/>
    <w:p w14:paraId="683F71CC" w14:textId="1882E33B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06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134066A9" w14:textId="77777777" w:rsidR="00EA3E7E" w:rsidRDefault="00EA3E7E" w:rsidP="00E80AA2"/>
    <w:p w14:paraId="12FE7F1D" w14:textId="77777777" w:rsidR="0047686F" w:rsidRPr="00EE5DA1" w:rsidRDefault="0047686F" w:rsidP="004768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746"/>
        <w:gridCol w:w="1656"/>
      </w:tblGrid>
      <w:tr w:rsidR="0047686F" w14:paraId="0AE580BB" w14:textId="77777777" w:rsidTr="0047686F">
        <w:tc>
          <w:tcPr>
            <w:tcW w:w="851" w:type="dxa"/>
            <w:shd w:val="clear" w:color="auto" w:fill="5FF2CA" w:themeFill="accent4" w:themeFillTint="99"/>
          </w:tcPr>
          <w:p w14:paraId="485F2DF6" w14:textId="77777777" w:rsidR="0047686F" w:rsidRDefault="0047686F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6731993" w14:textId="77777777" w:rsidR="0047686F" w:rsidRDefault="0047686F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8A8E2C4" w14:textId="77777777" w:rsidR="0047686F" w:rsidRDefault="0047686F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2101BD2" w14:textId="77777777" w:rsidR="0047686F" w:rsidRDefault="0047686F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F081DFB" w14:textId="77777777" w:rsidR="0047686F" w:rsidRDefault="0047686F" w:rsidP="00025134">
            <w:pPr>
              <w:jc w:val="center"/>
            </w:pPr>
            <w:r>
              <w:t>Input Data</w:t>
            </w:r>
          </w:p>
        </w:tc>
        <w:tc>
          <w:tcPr>
            <w:tcW w:w="1746" w:type="dxa"/>
            <w:shd w:val="clear" w:color="auto" w:fill="5FF2CA" w:themeFill="accent4" w:themeFillTint="99"/>
          </w:tcPr>
          <w:p w14:paraId="05730619" w14:textId="77777777" w:rsidR="0047686F" w:rsidRDefault="0047686F" w:rsidP="00025134">
            <w:pPr>
              <w:jc w:val="center"/>
            </w:pPr>
            <w:r>
              <w:t>Expect result</w:t>
            </w:r>
          </w:p>
        </w:tc>
        <w:tc>
          <w:tcPr>
            <w:tcW w:w="1656" w:type="dxa"/>
            <w:shd w:val="clear" w:color="auto" w:fill="5FF2CA" w:themeFill="accent4" w:themeFillTint="99"/>
          </w:tcPr>
          <w:p w14:paraId="28BD8D61" w14:textId="77777777" w:rsidR="0047686F" w:rsidRDefault="0047686F" w:rsidP="00025134">
            <w:pPr>
              <w:jc w:val="center"/>
            </w:pPr>
            <w:r>
              <w:t>Actual result</w:t>
            </w:r>
          </w:p>
        </w:tc>
      </w:tr>
      <w:tr w:rsidR="0047686F" w14:paraId="76A33FCB" w14:textId="77777777" w:rsidTr="0047686F">
        <w:tc>
          <w:tcPr>
            <w:tcW w:w="851" w:type="dxa"/>
          </w:tcPr>
          <w:p w14:paraId="21884C25" w14:textId="12A1DD04" w:rsidR="0047686F" w:rsidRDefault="0047686F" w:rsidP="00025134">
            <w:r>
              <w:t>UAT_TC 06</w:t>
            </w:r>
          </w:p>
        </w:tc>
        <w:tc>
          <w:tcPr>
            <w:tcW w:w="1690" w:type="dxa"/>
          </w:tcPr>
          <w:p w14:paraId="04DDE27D" w14:textId="037599ED" w:rsidR="0047686F" w:rsidRDefault="0047686F" w:rsidP="00025134">
            <w:r w:rsidRPr="0047686F">
              <w:t>The customer check out for purchase the product.</w:t>
            </w:r>
          </w:p>
        </w:tc>
        <w:tc>
          <w:tcPr>
            <w:tcW w:w="708" w:type="dxa"/>
          </w:tcPr>
          <w:p w14:paraId="4F468DFB" w14:textId="77777777" w:rsidR="0047686F" w:rsidRDefault="0047686F" w:rsidP="00025134">
            <w:r>
              <w:t>1</w:t>
            </w:r>
          </w:p>
        </w:tc>
        <w:tc>
          <w:tcPr>
            <w:tcW w:w="1677" w:type="dxa"/>
          </w:tcPr>
          <w:p w14:paraId="60C1B557" w14:textId="3BED5CF5" w:rsidR="0047686F" w:rsidRDefault="0047686F" w:rsidP="00025134">
            <w:r w:rsidRPr="0047686F">
              <w:t>A customer open check out page.</w:t>
            </w:r>
          </w:p>
        </w:tc>
        <w:tc>
          <w:tcPr>
            <w:tcW w:w="2304" w:type="dxa"/>
          </w:tcPr>
          <w:p w14:paraId="0256BEAC" w14:textId="77777777" w:rsidR="0047686F" w:rsidRDefault="0047686F" w:rsidP="00025134"/>
        </w:tc>
        <w:tc>
          <w:tcPr>
            <w:tcW w:w="1746" w:type="dxa"/>
          </w:tcPr>
          <w:p w14:paraId="062D53C5" w14:textId="77777777" w:rsidR="0047686F" w:rsidRDefault="0047686F" w:rsidP="0047686F">
            <w:r>
              <w:t>The system shall provide interface for check out to purchase the product.</w:t>
            </w:r>
          </w:p>
          <w:p w14:paraId="54DD8DD2" w14:textId="46535694" w:rsidR="0047686F" w:rsidRDefault="0047686F" w:rsidP="00025134"/>
        </w:tc>
        <w:tc>
          <w:tcPr>
            <w:tcW w:w="1656" w:type="dxa"/>
          </w:tcPr>
          <w:p w14:paraId="52969A1E" w14:textId="77777777" w:rsidR="0047686F" w:rsidRDefault="0047686F" w:rsidP="00025134"/>
        </w:tc>
      </w:tr>
      <w:tr w:rsidR="0047686F" w14:paraId="765EDD24" w14:textId="77777777" w:rsidTr="0047686F">
        <w:tc>
          <w:tcPr>
            <w:tcW w:w="851" w:type="dxa"/>
          </w:tcPr>
          <w:p w14:paraId="6FD35936" w14:textId="77777777" w:rsidR="0047686F" w:rsidRDefault="0047686F" w:rsidP="00025134"/>
        </w:tc>
        <w:tc>
          <w:tcPr>
            <w:tcW w:w="1690" w:type="dxa"/>
          </w:tcPr>
          <w:p w14:paraId="1A12603C" w14:textId="77777777" w:rsidR="0047686F" w:rsidRDefault="0047686F" w:rsidP="00025134"/>
        </w:tc>
        <w:tc>
          <w:tcPr>
            <w:tcW w:w="708" w:type="dxa"/>
          </w:tcPr>
          <w:p w14:paraId="4E029BC3" w14:textId="77777777" w:rsidR="0047686F" w:rsidRDefault="0047686F" w:rsidP="00025134">
            <w:r>
              <w:t>2</w:t>
            </w:r>
          </w:p>
        </w:tc>
        <w:tc>
          <w:tcPr>
            <w:tcW w:w="1677" w:type="dxa"/>
          </w:tcPr>
          <w:p w14:paraId="0AD53388" w14:textId="493188CF" w:rsidR="0047686F" w:rsidRDefault="0047686F" w:rsidP="00025134">
            <w:r w:rsidRPr="0047686F">
              <w:rPr>
                <w:sz w:val="18"/>
                <w:szCs w:val="18"/>
              </w:rPr>
              <w:t>A customer select check out button.</w:t>
            </w:r>
          </w:p>
        </w:tc>
        <w:tc>
          <w:tcPr>
            <w:tcW w:w="2304" w:type="dxa"/>
          </w:tcPr>
          <w:p w14:paraId="5495DA81" w14:textId="0C5A38A8" w:rsidR="0047686F" w:rsidRDefault="0047686F" w:rsidP="00025134"/>
        </w:tc>
        <w:tc>
          <w:tcPr>
            <w:tcW w:w="1746" w:type="dxa"/>
          </w:tcPr>
          <w:p w14:paraId="13EC71B7" w14:textId="277247F1" w:rsidR="0047686F" w:rsidRPr="00F62505" w:rsidRDefault="0047686F" w:rsidP="00025134">
            <w:r w:rsidRPr="00F62505">
              <w:t xml:space="preserve"> </w:t>
            </w:r>
            <w:r>
              <w:t>The system shall provide payment method interface.</w:t>
            </w:r>
          </w:p>
          <w:p w14:paraId="70D32DB4" w14:textId="77777777" w:rsidR="0047686F" w:rsidRDefault="0047686F" w:rsidP="00025134"/>
        </w:tc>
        <w:tc>
          <w:tcPr>
            <w:tcW w:w="1656" w:type="dxa"/>
          </w:tcPr>
          <w:p w14:paraId="708D4361" w14:textId="77777777" w:rsidR="0047686F" w:rsidRDefault="0047686F" w:rsidP="00025134"/>
        </w:tc>
      </w:tr>
      <w:tr w:rsidR="0047686F" w14:paraId="170FF1EA" w14:textId="77777777" w:rsidTr="0047686F">
        <w:tc>
          <w:tcPr>
            <w:tcW w:w="851" w:type="dxa"/>
          </w:tcPr>
          <w:p w14:paraId="2A801ED4" w14:textId="77777777" w:rsidR="0047686F" w:rsidRDefault="0047686F" w:rsidP="00025134"/>
        </w:tc>
        <w:tc>
          <w:tcPr>
            <w:tcW w:w="1690" w:type="dxa"/>
          </w:tcPr>
          <w:p w14:paraId="102B8515" w14:textId="77777777" w:rsidR="0047686F" w:rsidRDefault="0047686F" w:rsidP="00025134"/>
        </w:tc>
        <w:tc>
          <w:tcPr>
            <w:tcW w:w="708" w:type="dxa"/>
          </w:tcPr>
          <w:p w14:paraId="709D36D7" w14:textId="59C062CA" w:rsidR="0047686F" w:rsidRDefault="0047686F" w:rsidP="00025134">
            <w:r>
              <w:t>3</w:t>
            </w:r>
          </w:p>
        </w:tc>
        <w:tc>
          <w:tcPr>
            <w:tcW w:w="1677" w:type="dxa"/>
          </w:tcPr>
          <w:p w14:paraId="5A4DC97E" w14:textId="6AC2E227" w:rsidR="0047686F" w:rsidRPr="0047686F" w:rsidRDefault="0047686F" w:rsidP="00025134">
            <w:pPr>
              <w:rPr>
                <w:sz w:val="18"/>
                <w:szCs w:val="18"/>
              </w:rPr>
            </w:pPr>
            <w:r w:rsidRPr="0047686F">
              <w:rPr>
                <w:sz w:val="18"/>
                <w:szCs w:val="18"/>
              </w:rPr>
              <w:t>A customer select method for payment.</w:t>
            </w:r>
          </w:p>
        </w:tc>
        <w:tc>
          <w:tcPr>
            <w:tcW w:w="2304" w:type="dxa"/>
          </w:tcPr>
          <w:p w14:paraId="7537DC7C" w14:textId="5A8AB7EB" w:rsidR="0047686F" w:rsidRDefault="0047686F" w:rsidP="00025134"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  <w:r>
              <w:t xml:space="preserve"> Visa</w:t>
            </w:r>
          </w:p>
        </w:tc>
        <w:tc>
          <w:tcPr>
            <w:tcW w:w="1746" w:type="dxa"/>
          </w:tcPr>
          <w:p w14:paraId="7B126898" w14:textId="661C7B90" w:rsidR="0047686F" w:rsidRPr="00F62505" w:rsidRDefault="0047686F" w:rsidP="00025134">
            <w:r w:rsidRPr="0047686F">
              <w:t>The system shall provide the successful purchasing page after purchase is complete.</w:t>
            </w:r>
          </w:p>
        </w:tc>
        <w:tc>
          <w:tcPr>
            <w:tcW w:w="1656" w:type="dxa"/>
          </w:tcPr>
          <w:p w14:paraId="0C4390A0" w14:textId="77777777" w:rsidR="0047686F" w:rsidRDefault="0047686F" w:rsidP="00025134"/>
        </w:tc>
      </w:tr>
    </w:tbl>
    <w:p w14:paraId="3056A67D" w14:textId="77777777" w:rsidR="0047686F" w:rsidRDefault="0047686F" w:rsidP="0047686F"/>
    <w:p w14:paraId="59CD4BA2" w14:textId="77777777" w:rsidR="00EA3E7E" w:rsidRPr="00EE1E39" w:rsidRDefault="00EA3E7E" w:rsidP="0047686F"/>
    <w:p w14:paraId="073DDF5B" w14:textId="63E18EA8" w:rsidR="0047686F" w:rsidRPr="00EE5DA1" w:rsidRDefault="0047686F" w:rsidP="0047686F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47686F">
        <w:rPr>
          <w:b/>
          <w:bCs/>
          <w:sz w:val="20"/>
          <w:szCs w:val="20"/>
        </w:rPr>
        <w:t>A customer don’t input any payment method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746"/>
        <w:gridCol w:w="1656"/>
      </w:tblGrid>
      <w:tr w:rsidR="0047686F" w14:paraId="0D36A332" w14:textId="77777777" w:rsidTr="00025134">
        <w:tc>
          <w:tcPr>
            <w:tcW w:w="851" w:type="dxa"/>
            <w:shd w:val="clear" w:color="auto" w:fill="5FF2CA" w:themeFill="accent4" w:themeFillTint="99"/>
          </w:tcPr>
          <w:p w14:paraId="3009735A" w14:textId="77777777" w:rsidR="0047686F" w:rsidRDefault="0047686F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59B06D4" w14:textId="77777777" w:rsidR="0047686F" w:rsidRDefault="0047686F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761E9A0" w14:textId="77777777" w:rsidR="0047686F" w:rsidRDefault="0047686F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24C8DA4" w14:textId="77777777" w:rsidR="0047686F" w:rsidRDefault="0047686F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E2C9B6" w14:textId="77777777" w:rsidR="0047686F" w:rsidRDefault="0047686F" w:rsidP="00025134">
            <w:pPr>
              <w:jc w:val="center"/>
            </w:pPr>
            <w:r>
              <w:t>Input Data</w:t>
            </w:r>
          </w:p>
        </w:tc>
        <w:tc>
          <w:tcPr>
            <w:tcW w:w="1746" w:type="dxa"/>
            <w:shd w:val="clear" w:color="auto" w:fill="5FF2CA" w:themeFill="accent4" w:themeFillTint="99"/>
          </w:tcPr>
          <w:p w14:paraId="70610BA1" w14:textId="77777777" w:rsidR="0047686F" w:rsidRDefault="0047686F" w:rsidP="00025134">
            <w:pPr>
              <w:jc w:val="center"/>
            </w:pPr>
            <w:r>
              <w:t>Expect result</w:t>
            </w:r>
          </w:p>
        </w:tc>
        <w:tc>
          <w:tcPr>
            <w:tcW w:w="1656" w:type="dxa"/>
            <w:shd w:val="clear" w:color="auto" w:fill="5FF2CA" w:themeFill="accent4" w:themeFillTint="99"/>
          </w:tcPr>
          <w:p w14:paraId="56080863" w14:textId="77777777" w:rsidR="0047686F" w:rsidRDefault="0047686F" w:rsidP="00025134">
            <w:pPr>
              <w:jc w:val="center"/>
            </w:pPr>
            <w:r>
              <w:t>Actual result</w:t>
            </w:r>
          </w:p>
        </w:tc>
      </w:tr>
      <w:tr w:rsidR="0047686F" w14:paraId="3AA1D1EB" w14:textId="77777777" w:rsidTr="00025134">
        <w:tc>
          <w:tcPr>
            <w:tcW w:w="851" w:type="dxa"/>
          </w:tcPr>
          <w:p w14:paraId="041F77DB" w14:textId="77777777" w:rsidR="0047686F" w:rsidRDefault="0047686F" w:rsidP="00025134">
            <w:r>
              <w:t>UAT_TC 06</w:t>
            </w:r>
          </w:p>
        </w:tc>
        <w:tc>
          <w:tcPr>
            <w:tcW w:w="1690" w:type="dxa"/>
          </w:tcPr>
          <w:p w14:paraId="4645B2FF" w14:textId="77777777" w:rsidR="0047686F" w:rsidRDefault="0047686F" w:rsidP="00025134">
            <w:r w:rsidRPr="0047686F">
              <w:t>The customer check out for purchase the product.</w:t>
            </w:r>
          </w:p>
        </w:tc>
        <w:tc>
          <w:tcPr>
            <w:tcW w:w="708" w:type="dxa"/>
          </w:tcPr>
          <w:p w14:paraId="7AF0C171" w14:textId="77777777" w:rsidR="0047686F" w:rsidRDefault="0047686F" w:rsidP="00025134">
            <w:r>
              <w:t>1</w:t>
            </w:r>
          </w:p>
        </w:tc>
        <w:tc>
          <w:tcPr>
            <w:tcW w:w="1677" w:type="dxa"/>
          </w:tcPr>
          <w:p w14:paraId="0139FFF8" w14:textId="77777777" w:rsidR="0047686F" w:rsidRDefault="0047686F" w:rsidP="00025134">
            <w:r w:rsidRPr="0047686F">
              <w:t>A customer open check out page.</w:t>
            </w:r>
          </w:p>
        </w:tc>
        <w:tc>
          <w:tcPr>
            <w:tcW w:w="2304" w:type="dxa"/>
          </w:tcPr>
          <w:p w14:paraId="291D8092" w14:textId="77777777" w:rsidR="0047686F" w:rsidRDefault="0047686F" w:rsidP="00025134"/>
        </w:tc>
        <w:tc>
          <w:tcPr>
            <w:tcW w:w="1746" w:type="dxa"/>
          </w:tcPr>
          <w:p w14:paraId="6BDA32B6" w14:textId="77777777" w:rsidR="0047686F" w:rsidRDefault="0047686F" w:rsidP="00025134">
            <w:r>
              <w:t>The system shall provide interface for check out to purchase the product.</w:t>
            </w:r>
          </w:p>
          <w:p w14:paraId="2CD85502" w14:textId="77777777" w:rsidR="0047686F" w:rsidRDefault="0047686F" w:rsidP="00025134"/>
        </w:tc>
        <w:tc>
          <w:tcPr>
            <w:tcW w:w="1656" w:type="dxa"/>
          </w:tcPr>
          <w:p w14:paraId="02420AB7" w14:textId="77777777" w:rsidR="0047686F" w:rsidRDefault="0047686F" w:rsidP="00025134"/>
        </w:tc>
      </w:tr>
      <w:tr w:rsidR="0047686F" w14:paraId="094CC21E" w14:textId="77777777" w:rsidTr="00025134">
        <w:tc>
          <w:tcPr>
            <w:tcW w:w="851" w:type="dxa"/>
          </w:tcPr>
          <w:p w14:paraId="6CFEEA21" w14:textId="77777777" w:rsidR="0047686F" w:rsidRDefault="0047686F" w:rsidP="00025134"/>
        </w:tc>
        <w:tc>
          <w:tcPr>
            <w:tcW w:w="1690" w:type="dxa"/>
          </w:tcPr>
          <w:p w14:paraId="0A68E8F4" w14:textId="77777777" w:rsidR="0047686F" w:rsidRDefault="0047686F" w:rsidP="00025134"/>
        </w:tc>
        <w:tc>
          <w:tcPr>
            <w:tcW w:w="708" w:type="dxa"/>
          </w:tcPr>
          <w:p w14:paraId="75BDA0F2" w14:textId="77777777" w:rsidR="0047686F" w:rsidRDefault="0047686F" w:rsidP="00025134">
            <w:r>
              <w:t>2</w:t>
            </w:r>
          </w:p>
        </w:tc>
        <w:tc>
          <w:tcPr>
            <w:tcW w:w="1677" w:type="dxa"/>
          </w:tcPr>
          <w:p w14:paraId="06D4489F" w14:textId="77777777" w:rsidR="0047686F" w:rsidRDefault="0047686F" w:rsidP="00025134">
            <w:r w:rsidRPr="0047686F">
              <w:rPr>
                <w:sz w:val="18"/>
                <w:szCs w:val="18"/>
              </w:rPr>
              <w:t>A customer select check out button.</w:t>
            </w:r>
          </w:p>
        </w:tc>
        <w:tc>
          <w:tcPr>
            <w:tcW w:w="2304" w:type="dxa"/>
          </w:tcPr>
          <w:p w14:paraId="18F2B409" w14:textId="77777777" w:rsidR="0047686F" w:rsidRDefault="0047686F" w:rsidP="00025134"/>
        </w:tc>
        <w:tc>
          <w:tcPr>
            <w:tcW w:w="1746" w:type="dxa"/>
          </w:tcPr>
          <w:p w14:paraId="31F1808E" w14:textId="77777777" w:rsidR="0047686F" w:rsidRPr="00F62505" w:rsidRDefault="0047686F" w:rsidP="00025134">
            <w:r w:rsidRPr="00F62505">
              <w:t xml:space="preserve"> </w:t>
            </w:r>
            <w:r>
              <w:t>The system shall provide payment method interface.</w:t>
            </w:r>
          </w:p>
          <w:p w14:paraId="18DDA5C6" w14:textId="77777777" w:rsidR="0047686F" w:rsidRDefault="0047686F" w:rsidP="00025134"/>
        </w:tc>
        <w:tc>
          <w:tcPr>
            <w:tcW w:w="1656" w:type="dxa"/>
          </w:tcPr>
          <w:p w14:paraId="0A2D5CC6" w14:textId="77777777" w:rsidR="0047686F" w:rsidRDefault="0047686F" w:rsidP="00025134"/>
        </w:tc>
      </w:tr>
      <w:tr w:rsidR="0047686F" w14:paraId="187131D9" w14:textId="77777777" w:rsidTr="00025134">
        <w:tc>
          <w:tcPr>
            <w:tcW w:w="851" w:type="dxa"/>
          </w:tcPr>
          <w:p w14:paraId="60BFB67D" w14:textId="77777777" w:rsidR="0047686F" w:rsidRDefault="0047686F" w:rsidP="00025134"/>
        </w:tc>
        <w:tc>
          <w:tcPr>
            <w:tcW w:w="1690" w:type="dxa"/>
          </w:tcPr>
          <w:p w14:paraId="35C8BF17" w14:textId="77777777" w:rsidR="0047686F" w:rsidRDefault="0047686F" w:rsidP="00025134"/>
        </w:tc>
        <w:tc>
          <w:tcPr>
            <w:tcW w:w="708" w:type="dxa"/>
          </w:tcPr>
          <w:p w14:paraId="71579B7C" w14:textId="77777777" w:rsidR="0047686F" w:rsidRDefault="0047686F" w:rsidP="00025134">
            <w:r>
              <w:t>3</w:t>
            </w:r>
          </w:p>
        </w:tc>
        <w:tc>
          <w:tcPr>
            <w:tcW w:w="1677" w:type="dxa"/>
          </w:tcPr>
          <w:p w14:paraId="48F4E4D9" w14:textId="77777777" w:rsidR="0047686F" w:rsidRPr="0047686F" w:rsidRDefault="0047686F" w:rsidP="00025134">
            <w:pPr>
              <w:rPr>
                <w:sz w:val="18"/>
                <w:szCs w:val="18"/>
              </w:rPr>
            </w:pPr>
            <w:r w:rsidRPr="0047686F">
              <w:rPr>
                <w:sz w:val="18"/>
                <w:szCs w:val="18"/>
              </w:rPr>
              <w:t>A customer select method for payment.</w:t>
            </w:r>
          </w:p>
        </w:tc>
        <w:tc>
          <w:tcPr>
            <w:tcW w:w="2304" w:type="dxa"/>
          </w:tcPr>
          <w:p w14:paraId="75FC3BF6" w14:textId="7CAC54E6" w:rsidR="0047686F" w:rsidRDefault="0047686F" w:rsidP="00025134">
            <w:r>
              <w:rPr>
                <w:b/>
                <w:bCs/>
              </w:rPr>
              <w:t xml:space="preserve">Payment method  </w:t>
            </w:r>
            <w:r w:rsidRPr="00A56555">
              <w:rPr>
                <w:b/>
                <w:bCs/>
              </w:rPr>
              <w:t>Name:</w:t>
            </w:r>
            <w:r>
              <w:t xml:space="preserve"> N</w:t>
            </w:r>
          </w:p>
        </w:tc>
        <w:tc>
          <w:tcPr>
            <w:tcW w:w="1746" w:type="dxa"/>
          </w:tcPr>
          <w:p w14:paraId="6895321E" w14:textId="77777777" w:rsidR="0047686F" w:rsidRPr="00F62505" w:rsidRDefault="0047686F" w:rsidP="00025134">
            <w:r w:rsidRPr="0047686F">
              <w:t>The system shall provide the successful purchasing page after purchase is complete.</w:t>
            </w:r>
          </w:p>
        </w:tc>
        <w:tc>
          <w:tcPr>
            <w:tcW w:w="1656" w:type="dxa"/>
          </w:tcPr>
          <w:p w14:paraId="3EB09C83" w14:textId="77777777" w:rsidR="0047686F" w:rsidRDefault="0047686F" w:rsidP="00025134"/>
        </w:tc>
      </w:tr>
    </w:tbl>
    <w:p w14:paraId="6DD42587" w14:textId="77777777" w:rsidR="0047686F" w:rsidRDefault="0047686F" w:rsidP="00E80AA2"/>
    <w:p w14:paraId="634FF649" w14:textId="77777777" w:rsidR="0030180E" w:rsidRDefault="0030180E" w:rsidP="00E80AA2"/>
    <w:p w14:paraId="0DA8461C" w14:textId="77777777" w:rsidR="0030180E" w:rsidRDefault="0030180E" w:rsidP="00E80AA2"/>
    <w:p w14:paraId="0B964FC1" w14:textId="77777777" w:rsidR="0030180E" w:rsidRDefault="0030180E" w:rsidP="00E80AA2"/>
    <w:p w14:paraId="1D71A480" w14:textId="3ED0F924" w:rsidR="00EA3E7E" w:rsidRDefault="00EA3E7E" w:rsidP="00E80AA2"/>
    <w:p w14:paraId="029DB521" w14:textId="21E721DB" w:rsidR="00C26178" w:rsidRDefault="00C26178" w:rsidP="00C26178">
      <w:pPr>
        <w:pStyle w:val="2"/>
        <w:rPr>
          <w:b/>
          <w:bCs/>
          <w:lang w:bidi="th-TH"/>
        </w:rPr>
      </w:pPr>
      <w:bookmarkStart w:id="36" w:name="_Toc381494002"/>
      <w:r>
        <w:rPr>
          <w:b/>
          <w:bCs/>
          <w:lang w:bidi="th-TH"/>
        </w:rPr>
        <w:lastRenderedPageBreak/>
        <w:t>UAT_TC 07</w:t>
      </w:r>
      <w:bookmarkEnd w:id="36"/>
    </w:p>
    <w:p w14:paraId="773A5899" w14:textId="113B3D30" w:rsidR="00C26178" w:rsidRPr="005E5F54" w:rsidRDefault="00C26178" w:rsidP="00C26178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C26178">
        <w:rPr>
          <w:color w:val="0F6FC6" w:themeColor="accent1"/>
          <w:sz w:val="22"/>
          <w:szCs w:val="22"/>
        </w:rPr>
        <w:t>URS-07: The customer view their history.</w:t>
      </w:r>
    </w:p>
    <w:p w14:paraId="1465ECD5" w14:textId="7A13ED0B" w:rsidR="00C26178" w:rsidRPr="005E5F54" w:rsidRDefault="00C26178" w:rsidP="00C26178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customer view their history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253B6C8A" w14:textId="77777777" w:rsidR="00C26178" w:rsidRPr="005E5F54" w:rsidRDefault="00C26178" w:rsidP="00C26178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73BFB6B5" w14:textId="4CEC72B5" w:rsidR="00C26178" w:rsidRPr="00CE14ED" w:rsidRDefault="00C26178" w:rsidP="00C26178">
      <w:pPr>
        <w:pStyle w:val="af7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A customer open </w:t>
      </w:r>
      <w:r>
        <w:t>history page</w:t>
      </w:r>
      <w:r>
        <w:rPr>
          <w:sz w:val="18"/>
          <w:szCs w:val="18"/>
        </w:rPr>
        <w:t>.</w:t>
      </w:r>
    </w:p>
    <w:p w14:paraId="1CD13006" w14:textId="2F284199" w:rsidR="00C26178" w:rsidRPr="00CE14ED" w:rsidRDefault="00C26178" w:rsidP="00C26178">
      <w:pPr>
        <w:pStyle w:val="af7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 customer select order id</w:t>
      </w:r>
      <w:r>
        <w:t xml:space="preserve"> for see a detail.</w:t>
      </w:r>
    </w:p>
    <w:p w14:paraId="202C09CF" w14:textId="77777777" w:rsidR="00C26178" w:rsidRPr="005E5F54" w:rsidRDefault="00C26178" w:rsidP="00C26178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4810372" w14:textId="77777777" w:rsidR="00C26178" w:rsidRDefault="00C26178" w:rsidP="00C26178">
      <w:pPr>
        <w:rPr>
          <w:b/>
          <w:bCs/>
          <w:sz w:val="20"/>
          <w:szCs w:val="20"/>
        </w:rPr>
      </w:pPr>
      <w:r>
        <w:tab/>
      </w:r>
      <w:r>
        <w:tab/>
      </w:r>
      <w:r w:rsidRPr="005E5F54">
        <w:rPr>
          <w:b/>
          <w:bCs/>
          <w:sz w:val="20"/>
          <w:szCs w:val="20"/>
        </w:rPr>
        <w:t>Valid Input:</w:t>
      </w:r>
    </w:p>
    <w:p w14:paraId="746DFD8F" w14:textId="0A380593" w:rsidR="00C26178" w:rsidRPr="00A164C5" w:rsidRDefault="00C26178" w:rsidP="00C26178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 xml:space="preserve">Valid Input 1: </w:t>
      </w:r>
      <w:r w:rsidR="00B03213">
        <w:t>Order Id = 1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463A8B17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3AA54C4A" w14:textId="53E1EB82" w:rsidR="00C26178" w:rsidRPr="00A56555" w:rsidRDefault="00B03213" w:rsidP="00B03213">
            <w:pPr>
              <w:rPr>
                <w:b/>
                <w:bCs/>
              </w:rPr>
            </w:pPr>
            <w:r>
              <w:rPr>
                <w:b/>
                <w:bCs/>
              </w:rPr>
              <w:t>Order Id :</w:t>
            </w:r>
          </w:p>
        </w:tc>
        <w:tc>
          <w:tcPr>
            <w:tcW w:w="3573" w:type="dxa"/>
          </w:tcPr>
          <w:p w14:paraId="726C77BD" w14:textId="33F66B97" w:rsidR="00C26178" w:rsidRDefault="00B03213" w:rsidP="00423AA1">
            <w:r>
              <w:t>1</w:t>
            </w:r>
          </w:p>
        </w:tc>
      </w:tr>
    </w:tbl>
    <w:p w14:paraId="78AF8AF3" w14:textId="77777777" w:rsidR="00C26178" w:rsidRDefault="00C26178" w:rsidP="00C26178">
      <w:r>
        <w:tab/>
      </w:r>
      <w:r>
        <w:tab/>
      </w:r>
      <w:r>
        <w:tab/>
      </w:r>
    </w:p>
    <w:p w14:paraId="017279AD" w14:textId="4541A5A5" w:rsidR="00C26178" w:rsidRDefault="00C26178" w:rsidP="00C26178">
      <w:r>
        <w:tab/>
      </w:r>
      <w:r>
        <w:tab/>
      </w:r>
      <w:r>
        <w:tab/>
        <w:t xml:space="preserve">Valid Input 2: </w:t>
      </w:r>
      <w:r w:rsidR="00B03213">
        <w:t>Order Id value = 2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73"/>
      </w:tblGrid>
      <w:tr w:rsidR="00C26178" w14:paraId="2CB87A9C" w14:textId="77777777" w:rsidTr="00423AA1">
        <w:trPr>
          <w:trHeight w:val="270"/>
          <w:jc w:val="center"/>
        </w:trPr>
        <w:tc>
          <w:tcPr>
            <w:tcW w:w="1705" w:type="dxa"/>
            <w:shd w:val="clear" w:color="auto" w:fill="5FF2CA" w:themeFill="accent4" w:themeFillTint="99"/>
          </w:tcPr>
          <w:p w14:paraId="1FB29CD2" w14:textId="4ECE1AAB" w:rsidR="00C26178" w:rsidRPr="00A56555" w:rsidRDefault="00B03213" w:rsidP="00423AA1">
            <w:pPr>
              <w:rPr>
                <w:b/>
                <w:bCs/>
              </w:rPr>
            </w:pPr>
            <w:r>
              <w:rPr>
                <w:b/>
                <w:bCs/>
              </w:rPr>
              <w:t>Order Id:</w:t>
            </w:r>
          </w:p>
        </w:tc>
        <w:tc>
          <w:tcPr>
            <w:tcW w:w="3573" w:type="dxa"/>
          </w:tcPr>
          <w:p w14:paraId="2236D5E5" w14:textId="0CD8FCFD" w:rsidR="00C26178" w:rsidRDefault="00B03213" w:rsidP="00423AA1">
            <w:r>
              <w:t>2</w:t>
            </w:r>
          </w:p>
        </w:tc>
      </w:tr>
    </w:tbl>
    <w:p w14:paraId="2343AFE0" w14:textId="4C970C38" w:rsidR="00C26178" w:rsidRDefault="00423AA1" w:rsidP="00C26178">
      <w:r>
        <w:tab/>
      </w:r>
      <w:r>
        <w:tab/>
      </w:r>
    </w:p>
    <w:p w14:paraId="5AE9C045" w14:textId="77777777" w:rsidR="00423AA1" w:rsidRPr="005E5F54" w:rsidRDefault="00423AA1" w:rsidP="00423AA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5481EFEE" w14:textId="3FEAD01E" w:rsidR="00423AA1" w:rsidRDefault="00423AA1" w:rsidP="00423AA1">
      <w:pPr>
        <w:ind w:left="1440" w:firstLine="720"/>
        <w:rPr>
          <w:b/>
          <w:bCs/>
        </w:rPr>
      </w:pPr>
      <w:r>
        <w:rPr>
          <w:b/>
          <w:bCs/>
        </w:rPr>
        <w:t>1.</w:t>
      </w:r>
      <w:r w:rsidRPr="003259A4">
        <w:rPr>
          <w:b/>
          <w:bCs/>
        </w:rPr>
        <w:t xml:space="preserve"> </w:t>
      </w:r>
      <w:r w:rsidR="0020441B">
        <w:rPr>
          <w:b/>
          <w:bCs/>
        </w:rPr>
        <w:t>A c</w:t>
      </w:r>
      <w:r w:rsidRPr="003259A4">
        <w:rPr>
          <w:b/>
          <w:bCs/>
        </w:rPr>
        <w:t>ustomer input wrong</w:t>
      </w:r>
      <w:r>
        <w:rPr>
          <w:b/>
          <w:bCs/>
        </w:rPr>
        <w:t xml:space="preserve"> order Id</w:t>
      </w:r>
    </w:p>
    <w:p w14:paraId="17DE67A3" w14:textId="60842DF0" w:rsidR="00423AA1" w:rsidRDefault="00423AA1" w:rsidP="00423AA1">
      <w:pPr>
        <w:ind w:left="1440" w:firstLine="720"/>
      </w:pPr>
      <w:r>
        <w:t xml:space="preserve"> - Order Id: 3</w:t>
      </w:r>
    </w:p>
    <w:p w14:paraId="5BAB1024" w14:textId="77777777" w:rsidR="00423AA1" w:rsidRDefault="00423AA1" w:rsidP="00C26178"/>
    <w:p w14:paraId="0842FCA5" w14:textId="7F4565B3" w:rsidR="00EE4C56" w:rsidRDefault="00C26178" w:rsidP="00EE4C56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2BBFFC79" w14:textId="5A6EDF5B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193"/>
        <w:gridCol w:w="1445"/>
      </w:tblGrid>
      <w:tr w:rsidR="00F768D0" w14:paraId="3CA4689D" w14:textId="4A8E7B5F" w:rsidTr="00946F02">
        <w:tc>
          <w:tcPr>
            <w:tcW w:w="445" w:type="dxa"/>
            <w:shd w:val="clear" w:color="auto" w:fill="5FF2CA" w:themeFill="accent4" w:themeFillTint="99"/>
          </w:tcPr>
          <w:p w14:paraId="1517B917" w14:textId="2A2D90EE" w:rsidR="00F768D0" w:rsidRDefault="00F768D0" w:rsidP="00423AA1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722A531D" w14:textId="60D77147" w:rsidR="00F768D0" w:rsidRDefault="00F768D0" w:rsidP="00423AA1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183A68D8" w14:textId="616B99F8" w:rsidR="00F768D0" w:rsidRDefault="00F768D0" w:rsidP="00423AA1">
            <w:r>
              <w:t xml:space="preserve">Customer username 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5CC3777E" w14:textId="6EC860E7" w:rsidR="00F768D0" w:rsidRDefault="00F768D0" w:rsidP="00423AA1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51CC15A2" w14:textId="77777777" w:rsidR="00F768D0" w:rsidRDefault="00F768D0" w:rsidP="00423AA1">
            <w:r>
              <w:t>Status</w:t>
            </w:r>
          </w:p>
        </w:tc>
      </w:tr>
      <w:tr w:rsidR="00F768D0" w14:paraId="71F527C2" w14:textId="7564F277" w:rsidTr="00946F02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0A4E1AA4" w14:textId="77777777" w:rsidR="00F768D0" w:rsidRDefault="00F768D0" w:rsidP="00423AA1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283D6D86" w14:textId="088A4137" w:rsidR="00F768D0" w:rsidRDefault="00F768D0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5511226A" w14:textId="38254AEB" w:rsidR="00F768D0" w:rsidRDefault="00F768D0" w:rsidP="00423AA1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579F8186" w14:textId="2F045A83" w:rsidR="00F768D0" w:rsidRDefault="00F768D0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D38D556" w14:textId="517C16A3" w:rsidR="00F768D0" w:rsidRDefault="00F768D0" w:rsidP="00423AA1">
            <w:r>
              <w:t>Purchased</w:t>
            </w:r>
          </w:p>
        </w:tc>
      </w:tr>
      <w:tr w:rsidR="00F768D0" w14:paraId="5F17A971" w14:textId="702E4E7D" w:rsidTr="00946F02">
        <w:tc>
          <w:tcPr>
            <w:tcW w:w="445" w:type="dxa"/>
            <w:shd w:val="clear" w:color="auto" w:fill="FFFFFF" w:themeFill="background1"/>
          </w:tcPr>
          <w:p w14:paraId="65032E9E" w14:textId="77777777" w:rsidR="00F768D0" w:rsidRDefault="00F768D0" w:rsidP="00423AA1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5F780C35" w14:textId="7496FDFD" w:rsidR="00F768D0" w:rsidRDefault="00F768D0" w:rsidP="00423AA1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6305FC42" w14:textId="03EBF81A" w:rsidR="00F768D0" w:rsidRDefault="00F768D0" w:rsidP="00423AA1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1B793B07" w14:textId="1FD900F2" w:rsidR="00F768D0" w:rsidRDefault="00F768D0" w:rsidP="00423AA1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14DA32FE" w14:textId="48084A86" w:rsidR="00F768D0" w:rsidRDefault="00F768D0" w:rsidP="00423AA1">
            <w:r>
              <w:t>Purchased</w:t>
            </w:r>
          </w:p>
        </w:tc>
      </w:tr>
    </w:tbl>
    <w:p w14:paraId="73BD917C" w14:textId="77777777" w:rsidR="0030180E" w:rsidRDefault="0030180E" w:rsidP="00E80AA2"/>
    <w:p w14:paraId="0BE9AAB1" w14:textId="0BECC7E2" w:rsidR="00EE4C56" w:rsidRPr="00EE4C56" w:rsidRDefault="00EE4C56" w:rsidP="00EE4C56">
      <w:pPr>
        <w:ind w:left="72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Order detail 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080"/>
        <w:gridCol w:w="1772"/>
        <w:gridCol w:w="1193"/>
        <w:gridCol w:w="1445"/>
      </w:tblGrid>
      <w:tr w:rsidR="00EE4C56" w14:paraId="2743CA38" w14:textId="77777777" w:rsidTr="00EE4C56">
        <w:tc>
          <w:tcPr>
            <w:tcW w:w="445" w:type="dxa"/>
            <w:shd w:val="clear" w:color="auto" w:fill="5FF2CA" w:themeFill="accent4" w:themeFillTint="99"/>
          </w:tcPr>
          <w:p w14:paraId="1E460166" w14:textId="77777777" w:rsidR="00EE4C56" w:rsidRDefault="00EE4C56" w:rsidP="007E2F99">
            <w:r>
              <w:t>ID</w:t>
            </w:r>
          </w:p>
        </w:tc>
        <w:tc>
          <w:tcPr>
            <w:tcW w:w="1080" w:type="dxa"/>
            <w:shd w:val="clear" w:color="auto" w:fill="5FF2CA" w:themeFill="accent4" w:themeFillTint="99"/>
          </w:tcPr>
          <w:p w14:paraId="7EB06943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 xml:space="preserve">Order ID </w:t>
            </w:r>
          </w:p>
        </w:tc>
        <w:tc>
          <w:tcPr>
            <w:tcW w:w="1772" w:type="dxa"/>
            <w:shd w:val="clear" w:color="auto" w:fill="5FF2CA" w:themeFill="accent4" w:themeFillTint="99"/>
          </w:tcPr>
          <w:p w14:paraId="50C32CEB" w14:textId="68613745" w:rsidR="00EE4C56" w:rsidRDefault="00EE4C56" w:rsidP="007E2F99">
            <w:r>
              <w:t>Media Name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6A9F1DB1" w14:textId="49ABA3E3" w:rsidR="00EE4C56" w:rsidRDefault="00EE4C56" w:rsidP="007E2F99">
            <w:r>
              <w:t xml:space="preserve">Amount 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754305D6" w14:textId="465D9084" w:rsidR="00EE4C56" w:rsidRDefault="00EE4C56" w:rsidP="007E2F99">
            <w:r>
              <w:t>Total Price</w:t>
            </w:r>
          </w:p>
        </w:tc>
      </w:tr>
      <w:tr w:rsidR="00EE4C56" w14:paraId="093961E5" w14:textId="77777777" w:rsidTr="00EE4C56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6EB19A56" w14:textId="77777777" w:rsidR="00EE4C56" w:rsidRDefault="00EE4C56" w:rsidP="007E2F99">
            <w:r>
              <w:t>1</w:t>
            </w:r>
          </w:p>
        </w:tc>
        <w:tc>
          <w:tcPr>
            <w:tcW w:w="1080" w:type="dxa"/>
            <w:shd w:val="clear" w:color="auto" w:fill="FFFFFF" w:themeFill="background1"/>
          </w:tcPr>
          <w:p w14:paraId="2E7AC6D6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72" w:type="dxa"/>
            <w:shd w:val="clear" w:color="auto" w:fill="FFFFFF" w:themeFill="background1"/>
          </w:tcPr>
          <w:p w14:paraId="372AC14E" w14:textId="52C492A8" w:rsidR="00EE4C56" w:rsidRDefault="00EE4C56" w:rsidP="007E2F99">
            <w:r>
              <w:t>Frozen</w:t>
            </w:r>
          </w:p>
        </w:tc>
        <w:tc>
          <w:tcPr>
            <w:tcW w:w="1193" w:type="dxa"/>
            <w:shd w:val="clear" w:color="auto" w:fill="FFFFFF" w:themeFill="background1"/>
          </w:tcPr>
          <w:p w14:paraId="7E46A4B3" w14:textId="405136AD" w:rsidR="00EE4C56" w:rsidRDefault="00EE4C56" w:rsidP="007E2F99">
            <w:r>
              <w:t>2</w:t>
            </w:r>
          </w:p>
        </w:tc>
        <w:tc>
          <w:tcPr>
            <w:tcW w:w="1445" w:type="dxa"/>
            <w:shd w:val="clear" w:color="auto" w:fill="FFFFFF" w:themeFill="background1"/>
          </w:tcPr>
          <w:p w14:paraId="77295F49" w14:textId="2F110CEE" w:rsidR="00EE4C56" w:rsidRDefault="00EE4C56" w:rsidP="007E2F99">
            <w:r>
              <w:t>1398.00</w:t>
            </w:r>
          </w:p>
        </w:tc>
      </w:tr>
      <w:tr w:rsidR="00EE4C56" w14:paraId="14F4AD5A" w14:textId="77777777" w:rsidTr="00EE4C56">
        <w:tc>
          <w:tcPr>
            <w:tcW w:w="445" w:type="dxa"/>
            <w:shd w:val="clear" w:color="auto" w:fill="FFFFFF" w:themeFill="background1"/>
          </w:tcPr>
          <w:p w14:paraId="796D30BB" w14:textId="77777777" w:rsidR="00EE4C56" w:rsidRDefault="00EE4C56" w:rsidP="007E2F99">
            <w:r>
              <w:t>2</w:t>
            </w:r>
          </w:p>
        </w:tc>
        <w:tc>
          <w:tcPr>
            <w:tcW w:w="1080" w:type="dxa"/>
            <w:shd w:val="clear" w:color="auto" w:fill="FFFFFF" w:themeFill="background1"/>
          </w:tcPr>
          <w:p w14:paraId="6CF36C05" w14:textId="77777777" w:rsidR="00EE4C56" w:rsidRDefault="00EE4C56" w:rsidP="007E2F99">
            <w:pPr>
              <w:rPr>
                <w:lang w:bidi="th-TH"/>
              </w:rPr>
            </w:pPr>
            <w:r>
              <w:rPr>
                <w:lang w:bidi="th-TH"/>
              </w:rPr>
              <w:t>2</w:t>
            </w:r>
          </w:p>
        </w:tc>
        <w:tc>
          <w:tcPr>
            <w:tcW w:w="1772" w:type="dxa"/>
            <w:shd w:val="clear" w:color="auto" w:fill="FFFFFF" w:themeFill="background1"/>
          </w:tcPr>
          <w:p w14:paraId="5183DFD8" w14:textId="0C477E85" w:rsidR="00EE4C56" w:rsidRDefault="00EE4C56" w:rsidP="007E2F99">
            <w:r>
              <w:t>Man of Steel</w:t>
            </w:r>
          </w:p>
        </w:tc>
        <w:tc>
          <w:tcPr>
            <w:tcW w:w="1193" w:type="dxa"/>
            <w:shd w:val="clear" w:color="auto" w:fill="FFFFFF" w:themeFill="background1"/>
          </w:tcPr>
          <w:p w14:paraId="4B2F4E30" w14:textId="4A18D06F" w:rsidR="00EE4C56" w:rsidRDefault="00EE4C56" w:rsidP="007E2F99">
            <w:r>
              <w:t>3</w:t>
            </w:r>
          </w:p>
        </w:tc>
        <w:tc>
          <w:tcPr>
            <w:tcW w:w="1445" w:type="dxa"/>
            <w:shd w:val="clear" w:color="auto" w:fill="FFFFFF" w:themeFill="background1"/>
          </w:tcPr>
          <w:p w14:paraId="70D776C7" w14:textId="7BB6CBCE" w:rsidR="00EE4C56" w:rsidRDefault="00EE4C56" w:rsidP="007E2F99">
            <w:r>
              <w:t>450.00</w:t>
            </w:r>
          </w:p>
        </w:tc>
      </w:tr>
    </w:tbl>
    <w:p w14:paraId="5A935BBC" w14:textId="537D6071" w:rsidR="0030180E" w:rsidRDefault="0030180E" w:rsidP="00E80AA2"/>
    <w:p w14:paraId="7D11D59E" w14:textId="77777777" w:rsidR="00D61D41" w:rsidRDefault="00D61D41" w:rsidP="00902165">
      <w:pPr>
        <w:rPr>
          <w:lang w:bidi="th-TH"/>
        </w:rPr>
      </w:pPr>
    </w:p>
    <w:p w14:paraId="094BA4C2" w14:textId="2EB5883C" w:rsidR="00423AA1" w:rsidRDefault="00423AA1" w:rsidP="00902165">
      <w:pPr>
        <w:rPr>
          <w:lang w:bidi="th-TH"/>
        </w:rPr>
      </w:pPr>
    </w:p>
    <w:p w14:paraId="5EEFBF44" w14:textId="77777777" w:rsidR="00423AA1" w:rsidRDefault="00423AA1" w:rsidP="00902165">
      <w:pPr>
        <w:rPr>
          <w:lang w:bidi="th-TH"/>
        </w:rPr>
      </w:pPr>
    </w:p>
    <w:p w14:paraId="21F2A37F" w14:textId="5D79EE94" w:rsidR="00423AA1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07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7476F0BD" w14:textId="77777777" w:rsidR="00423AA1" w:rsidRDefault="00423AA1" w:rsidP="00423AA1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>Valid Input</w:t>
      </w:r>
    </w:p>
    <w:p w14:paraId="11FE65F1" w14:textId="55B65BA2" w:rsidR="00423AA1" w:rsidRPr="00EE5DA1" w:rsidRDefault="00423AA1" w:rsidP="00423A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Valid Input 1: Order Id =1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620"/>
        <w:gridCol w:w="1890"/>
        <w:gridCol w:w="2196"/>
      </w:tblGrid>
      <w:tr w:rsidR="00423AA1" w14:paraId="4E57B860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7999BF3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B00AB79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3BEED8A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EABA3E5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620" w:type="dxa"/>
            <w:shd w:val="clear" w:color="auto" w:fill="5FF2CA" w:themeFill="accent4" w:themeFillTint="99"/>
          </w:tcPr>
          <w:p w14:paraId="59BB5D15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1890" w:type="dxa"/>
            <w:shd w:val="clear" w:color="auto" w:fill="5FF2CA" w:themeFill="accent4" w:themeFillTint="99"/>
          </w:tcPr>
          <w:p w14:paraId="03EEE71E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7F25205E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5DEF277C" w14:textId="77777777" w:rsidTr="00423AA1">
        <w:tc>
          <w:tcPr>
            <w:tcW w:w="851" w:type="dxa"/>
          </w:tcPr>
          <w:p w14:paraId="16490907" w14:textId="1FD9583D" w:rsidR="00423AA1" w:rsidRDefault="00423AA1" w:rsidP="00423AA1">
            <w:r>
              <w:t>UAT_TC 07</w:t>
            </w:r>
          </w:p>
        </w:tc>
        <w:tc>
          <w:tcPr>
            <w:tcW w:w="1690" w:type="dxa"/>
          </w:tcPr>
          <w:p w14:paraId="0AEC1655" w14:textId="569D7D58" w:rsidR="00423AA1" w:rsidRDefault="00EE4C56" w:rsidP="00423AA1">
            <w:r w:rsidRPr="00EE4C56">
              <w:t>The customer view their history.</w:t>
            </w:r>
          </w:p>
        </w:tc>
        <w:tc>
          <w:tcPr>
            <w:tcW w:w="708" w:type="dxa"/>
          </w:tcPr>
          <w:p w14:paraId="1E21649E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021DBB8C" w14:textId="6F2A7FA4" w:rsidR="00423AA1" w:rsidRDefault="00EE4C56" w:rsidP="00423AA1">
            <w:r w:rsidRPr="00EE4C56">
              <w:t>A customer open history page.</w:t>
            </w:r>
          </w:p>
        </w:tc>
        <w:tc>
          <w:tcPr>
            <w:tcW w:w="1620" w:type="dxa"/>
          </w:tcPr>
          <w:p w14:paraId="49B09B89" w14:textId="77777777" w:rsidR="00423AA1" w:rsidRDefault="00423AA1" w:rsidP="00423AA1"/>
        </w:tc>
        <w:tc>
          <w:tcPr>
            <w:tcW w:w="1890" w:type="dxa"/>
          </w:tcPr>
          <w:p w14:paraId="5038BD06" w14:textId="04E07337" w:rsidR="00423AA1" w:rsidRDefault="00EE4C56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2BB871B6" w14:textId="77777777" w:rsidR="00423AA1" w:rsidRDefault="00423AA1" w:rsidP="00423AA1"/>
        </w:tc>
      </w:tr>
      <w:tr w:rsidR="00423AA1" w14:paraId="123CE8E1" w14:textId="77777777" w:rsidTr="00423AA1">
        <w:tc>
          <w:tcPr>
            <w:tcW w:w="851" w:type="dxa"/>
          </w:tcPr>
          <w:p w14:paraId="3ACAAE1E" w14:textId="77777777" w:rsidR="00423AA1" w:rsidRDefault="00423AA1" w:rsidP="00423AA1"/>
        </w:tc>
        <w:tc>
          <w:tcPr>
            <w:tcW w:w="1690" w:type="dxa"/>
          </w:tcPr>
          <w:p w14:paraId="0C868839" w14:textId="77777777" w:rsidR="00423AA1" w:rsidRDefault="00423AA1" w:rsidP="00423AA1"/>
        </w:tc>
        <w:tc>
          <w:tcPr>
            <w:tcW w:w="708" w:type="dxa"/>
          </w:tcPr>
          <w:p w14:paraId="2024A596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8F12BC8" w14:textId="7EEDEA50" w:rsidR="00423AA1" w:rsidRDefault="00EE4C56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620" w:type="dxa"/>
          </w:tcPr>
          <w:p w14:paraId="2B13B0E6" w14:textId="4BE667EB" w:rsidR="00423AA1" w:rsidRPr="005572D2" w:rsidRDefault="00EE4C56" w:rsidP="00423AA1">
            <w:r>
              <w:rPr>
                <w:b/>
                <w:bCs/>
              </w:rPr>
              <w:t>Order Id : 1</w:t>
            </w:r>
          </w:p>
        </w:tc>
        <w:tc>
          <w:tcPr>
            <w:tcW w:w="1890" w:type="dxa"/>
          </w:tcPr>
          <w:p w14:paraId="5387236C" w14:textId="77777777" w:rsidR="00423AA1" w:rsidRDefault="00EE4C56" w:rsidP="00EE4C56">
            <w:r w:rsidRPr="00EE4C56">
              <w:rPr>
                <w:b/>
                <w:bCs/>
              </w:rPr>
              <w:t>Order ID :</w:t>
            </w:r>
            <w:r>
              <w:t>1</w:t>
            </w:r>
          </w:p>
          <w:p w14:paraId="3EEB5C26" w14:textId="77777777" w:rsidR="00EE4C56" w:rsidRDefault="00EE4C56" w:rsidP="00EE4C56">
            <w:r w:rsidRPr="00EE4C56">
              <w:rPr>
                <w:b/>
                <w:bCs/>
              </w:rPr>
              <w:t>Media Name :</w:t>
            </w:r>
            <w:r>
              <w:t xml:space="preserve"> Frozen</w:t>
            </w:r>
          </w:p>
          <w:p w14:paraId="7BEB63C4" w14:textId="77777777" w:rsidR="00EE4C56" w:rsidRDefault="00EE4C56" w:rsidP="00EE4C56">
            <w:r w:rsidRPr="00EE4C56">
              <w:rPr>
                <w:b/>
                <w:bCs/>
              </w:rPr>
              <w:t>Amount :</w:t>
            </w:r>
            <w:r>
              <w:t xml:space="preserve"> 2</w:t>
            </w:r>
          </w:p>
          <w:p w14:paraId="29143B44" w14:textId="314C8A84" w:rsidR="00EE4C56" w:rsidRPr="0030180E" w:rsidRDefault="00EE4C56" w:rsidP="00EE4C56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1398.00</w:t>
            </w:r>
          </w:p>
        </w:tc>
        <w:tc>
          <w:tcPr>
            <w:tcW w:w="2196" w:type="dxa"/>
          </w:tcPr>
          <w:p w14:paraId="0832719A" w14:textId="77777777" w:rsidR="00423AA1" w:rsidRDefault="00423AA1" w:rsidP="00423AA1"/>
        </w:tc>
      </w:tr>
    </w:tbl>
    <w:p w14:paraId="45BEC19A" w14:textId="105F40FB" w:rsidR="00423AA1" w:rsidRDefault="00423AA1" w:rsidP="00423AA1"/>
    <w:p w14:paraId="4215FDD2" w14:textId="2A932BE0" w:rsidR="00423AA1" w:rsidRDefault="00423AA1" w:rsidP="00423AA1">
      <w:pPr>
        <w:rPr>
          <w:b/>
          <w:bCs/>
          <w:sz w:val="20"/>
          <w:szCs w:val="20"/>
        </w:rPr>
      </w:pPr>
      <w:r>
        <w:tab/>
      </w:r>
      <w:r>
        <w:rPr>
          <w:b/>
          <w:bCs/>
          <w:sz w:val="20"/>
          <w:szCs w:val="20"/>
        </w:rPr>
        <w:t>Valid Input 1: Order Id =2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1440"/>
        <w:gridCol w:w="2070"/>
        <w:gridCol w:w="2196"/>
      </w:tblGrid>
      <w:tr w:rsidR="00423AA1" w14:paraId="41080162" w14:textId="77777777" w:rsidTr="00423AA1">
        <w:tc>
          <w:tcPr>
            <w:tcW w:w="851" w:type="dxa"/>
            <w:shd w:val="clear" w:color="auto" w:fill="5FF2CA" w:themeFill="accent4" w:themeFillTint="99"/>
          </w:tcPr>
          <w:p w14:paraId="60B74910" w14:textId="77777777" w:rsidR="00423AA1" w:rsidRDefault="00423AA1" w:rsidP="00423AA1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27ADA9A" w14:textId="77777777" w:rsidR="00423AA1" w:rsidRDefault="00423AA1" w:rsidP="00423AA1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E214672" w14:textId="77777777" w:rsidR="00423AA1" w:rsidRDefault="00423AA1" w:rsidP="00423AA1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D98710A" w14:textId="77777777" w:rsidR="00423AA1" w:rsidRDefault="00423AA1" w:rsidP="00423AA1">
            <w:pPr>
              <w:jc w:val="center"/>
            </w:pPr>
            <w:r>
              <w:t>Execution test steps</w:t>
            </w:r>
          </w:p>
        </w:tc>
        <w:tc>
          <w:tcPr>
            <w:tcW w:w="1440" w:type="dxa"/>
            <w:shd w:val="clear" w:color="auto" w:fill="5FF2CA" w:themeFill="accent4" w:themeFillTint="99"/>
          </w:tcPr>
          <w:p w14:paraId="2C353638" w14:textId="77777777" w:rsidR="00423AA1" w:rsidRDefault="00423AA1" w:rsidP="00423AA1">
            <w:pPr>
              <w:jc w:val="center"/>
            </w:pPr>
            <w:r>
              <w:t>Input Data</w:t>
            </w:r>
          </w:p>
        </w:tc>
        <w:tc>
          <w:tcPr>
            <w:tcW w:w="2070" w:type="dxa"/>
            <w:shd w:val="clear" w:color="auto" w:fill="5FF2CA" w:themeFill="accent4" w:themeFillTint="99"/>
          </w:tcPr>
          <w:p w14:paraId="106DD4EB" w14:textId="77777777" w:rsidR="00423AA1" w:rsidRDefault="00423AA1" w:rsidP="00423AA1">
            <w:pPr>
              <w:jc w:val="center"/>
            </w:pPr>
            <w:r>
              <w:t>Expect result</w:t>
            </w:r>
          </w:p>
        </w:tc>
        <w:tc>
          <w:tcPr>
            <w:tcW w:w="2196" w:type="dxa"/>
            <w:shd w:val="clear" w:color="auto" w:fill="5FF2CA" w:themeFill="accent4" w:themeFillTint="99"/>
          </w:tcPr>
          <w:p w14:paraId="608DF54A" w14:textId="77777777" w:rsidR="00423AA1" w:rsidRDefault="00423AA1" w:rsidP="00423AA1">
            <w:pPr>
              <w:jc w:val="center"/>
            </w:pPr>
            <w:r>
              <w:t>Actual result</w:t>
            </w:r>
          </w:p>
        </w:tc>
      </w:tr>
      <w:tr w:rsidR="00423AA1" w14:paraId="41D683A0" w14:textId="77777777" w:rsidTr="00423AA1">
        <w:tc>
          <w:tcPr>
            <w:tcW w:w="851" w:type="dxa"/>
          </w:tcPr>
          <w:p w14:paraId="6B29DCD9" w14:textId="74D8B204" w:rsidR="00423AA1" w:rsidRDefault="00EE4C56" w:rsidP="00423AA1">
            <w:r>
              <w:t>UAT_TC 07</w:t>
            </w:r>
          </w:p>
        </w:tc>
        <w:tc>
          <w:tcPr>
            <w:tcW w:w="1690" w:type="dxa"/>
          </w:tcPr>
          <w:p w14:paraId="400A5F47" w14:textId="05B35D0B" w:rsidR="00423AA1" w:rsidRDefault="00EE4C56" w:rsidP="00423AA1">
            <w:r w:rsidRPr="00EE4C56">
              <w:t>The customer view their history.</w:t>
            </w:r>
          </w:p>
        </w:tc>
        <w:tc>
          <w:tcPr>
            <w:tcW w:w="708" w:type="dxa"/>
          </w:tcPr>
          <w:p w14:paraId="68F5F6BD" w14:textId="77777777" w:rsidR="00423AA1" w:rsidRDefault="00423AA1" w:rsidP="00423AA1">
            <w:r>
              <w:t>1</w:t>
            </w:r>
          </w:p>
        </w:tc>
        <w:tc>
          <w:tcPr>
            <w:tcW w:w="1677" w:type="dxa"/>
          </w:tcPr>
          <w:p w14:paraId="3F07A998" w14:textId="419FCAD5" w:rsidR="00423AA1" w:rsidRDefault="0020441B" w:rsidP="00423AA1">
            <w:r w:rsidRPr="00EE4C56">
              <w:t>A customer open history page.</w:t>
            </w:r>
          </w:p>
        </w:tc>
        <w:tc>
          <w:tcPr>
            <w:tcW w:w="1440" w:type="dxa"/>
          </w:tcPr>
          <w:p w14:paraId="24020C81" w14:textId="77777777" w:rsidR="00423AA1" w:rsidRDefault="00423AA1" w:rsidP="00423AA1"/>
        </w:tc>
        <w:tc>
          <w:tcPr>
            <w:tcW w:w="2070" w:type="dxa"/>
          </w:tcPr>
          <w:p w14:paraId="75BCF43F" w14:textId="228B3B9C" w:rsidR="00423AA1" w:rsidRDefault="0020441B" w:rsidP="00423AA1">
            <w:r w:rsidRPr="00EE4C56">
              <w:t>The system query history list page that consist with date and order id.</w:t>
            </w:r>
          </w:p>
        </w:tc>
        <w:tc>
          <w:tcPr>
            <w:tcW w:w="2196" w:type="dxa"/>
          </w:tcPr>
          <w:p w14:paraId="6CF30367" w14:textId="77777777" w:rsidR="00423AA1" w:rsidRDefault="00423AA1" w:rsidP="00423AA1"/>
        </w:tc>
      </w:tr>
      <w:tr w:rsidR="00423AA1" w14:paraId="2145B36E" w14:textId="77777777" w:rsidTr="00423AA1">
        <w:tc>
          <w:tcPr>
            <w:tcW w:w="851" w:type="dxa"/>
          </w:tcPr>
          <w:p w14:paraId="5D8458AE" w14:textId="77777777" w:rsidR="00423AA1" w:rsidRDefault="00423AA1" w:rsidP="00423AA1"/>
        </w:tc>
        <w:tc>
          <w:tcPr>
            <w:tcW w:w="1690" w:type="dxa"/>
          </w:tcPr>
          <w:p w14:paraId="394AF6F5" w14:textId="77777777" w:rsidR="00423AA1" w:rsidRDefault="00423AA1" w:rsidP="00423AA1"/>
        </w:tc>
        <w:tc>
          <w:tcPr>
            <w:tcW w:w="708" w:type="dxa"/>
          </w:tcPr>
          <w:p w14:paraId="0BF0F67D" w14:textId="77777777" w:rsidR="00423AA1" w:rsidRDefault="00423AA1" w:rsidP="00423AA1">
            <w:r>
              <w:t>2</w:t>
            </w:r>
          </w:p>
        </w:tc>
        <w:tc>
          <w:tcPr>
            <w:tcW w:w="1677" w:type="dxa"/>
          </w:tcPr>
          <w:p w14:paraId="362CD8F3" w14:textId="2CD57D01" w:rsidR="00423AA1" w:rsidRDefault="0020441B" w:rsidP="00423AA1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1440" w:type="dxa"/>
          </w:tcPr>
          <w:p w14:paraId="18EA9A81" w14:textId="622F817A" w:rsidR="00423AA1" w:rsidRPr="0030180E" w:rsidRDefault="00EE4C56" w:rsidP="00423AA1">
            <w:r>
              <w:rPr>
                <w:b/>
                <w:bCs/>
              </w:rPr>
              <w:t>Order Id: 2</w:t>
            </w:r>
          </w:p>
        </w:tc>
        <w:tc>
          <w:tcPr>
            <w:tcW w:w="2070" w:type="dxa"/>
          </w:tcPr>
          <w:p w14:paraId="2B855799" w14:textId="55C0CEE9" w:rsidR="0020441B" w:rsidRDefault="0020441B" w:rsidP="0020441B">
            <w:r w:rsidRPr="00EE4C56">
              <w:rPr>
                <w:b/>
                <w:bCs/>
              </w:rPr>
              <w:t>Order ID :</w:t>
            </w:r>
            <w:r>
              <w:t>2</w:t>
            </w:r>
          </w:p>
          <w:p w14:paraId="357E4F8A" w14:textId="2FD6BCC4" w:rsidR="0020441B" w:rsidRDefault="0020441B" w:rsidP="0020441B">
            <w:r w:rsidRPr="00EE4C56">
              <w:rPr>
                <w:b/>
                <w:bCs/>
              </w:rPr>
              <w:t>Media Name :</w:t>
            </w:r>
            <w:r>
              <w:t xml:space="preserve"> Man of Steel</w:t>
            </w:r>
          </w:p>
          <w:p w14:paraId="49BE3B7F" w14:textId="6C228B74" w:rsidR="0020441B" w:rsidRDefault="0020441B" w:rsidP="0020441B">
            <w:r w:rsidRPr="00EE4C56">
              <w:rPr>
                <w:b/>
                <w:bCs/>
              </w:rPr>
              <w:t>Amount :</w:t>
            </w:r>
            <w:r>
              <w:t xml:space="preserve"> 3</w:t>
            </w:r>
          </w:p>
          <w:p w14:paraId="62641B2C" w14:textId="57B5D956" w:rsidR="00423AA1" w:rsidRPr="0030180E" w:rsidRDefault="0020441B" w:rsidP="0020441B">
            <w:pPr>
              <w:rPr>
                <w:b/>
                <w:bCs/>
              </w:rPr>
            </w:pPr>
            <w:r w:rsidRPr="00EE4C56">
              <w:rPr>
                <w:b/>
                <w:bCs/>
              </w:rPr>
              <w:t>Total price :</w:t>
            </w:r>
            <w:r>
              <w:t xml:space="preserve"> 450.00</w:t>
            </w:r>
          </w:p>
        </w:tc>
        <w:tc>
          <w:tcPr>
            <w:tcW w:w="2196" w:type="dxa"/>
          </w:tcPr>
          <w:p w14:paraId="35733F07" w14:textId="77777777" w:rsidR="00423AA1" w:rsidRDefault="00423AA1" w:rsidP="00423AA1"/>
        </w:tc>
      </w:tr>
    </w:tbl>
    <w:p w14:paraId="21C46235" w14:textId="77777777" w:rsidR="00423AA1" w:rsidRDefault="00423AA1" w:rsidP="00902165">
      <w:pPr>
        <w:rPr>
          <w:lang w:bidi="th-TH"/>
        </w:rPr>
      </w:pPr>
    </w:p>
    <w:p w14:paraId="7AC3FD81" w14:textId="77777777" w:rsidR="00D61D41" w:rsidRDefault="00D61D41" w:rsidP="00902165">
      <w:pPr>
        <w:rPr>
          <w:lang w:bidi="th-TH"/>
        </w:rPr>
      </w:pPr>
    </w:p>
    <w:p w14:paraId="7695C1FA" w14:textId="6D302B45" w:rsidR="0020441B" w:rsidRPr="00EE5DA1" w:rsidRDefault="0020441B" w:rsidP="0020441B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20441B">
        <w:rPr>
          <w:b/>
          <w:bCs/>
          <w:sz w:val="20"/>
          <w:szCs w:val="20"/>
        </w:rPr>
        <w:t>A customer input wrong order Id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0441B" w14:paraId="4A9FEE0B" w14:textId="77777777" w:rsidTr="007E2F99">
        <w:tc>
          <w:tcPr>
            <w:tcW w:w="851" w:type="dxa"/>
            <w:shd w:val="clear" w:color="auto" w:fill="5FF2CA" w:themeFill="accent4" w:themeFillTint="99"/>
          </w:tcPr>
          <w:p w14:paraId="6A3F79DF" w14:textId="50B88C31" w:rsidR="0020441B" w:rsidRDefault="0020441B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0334923" w14:textId="77777777" w:rsidR="0020441B" w:rsidRDefault="0020441B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A89977B" w14:textId="77777777" w:rsidR="0020441B" w:rsidRDefault="0020441B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B854CBC" w14:textId="77777777" w:rsidR="0020441B" w:rsidRDefault="0020441B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3DD963A" w14:textId="77777777" w:rsidR="0020441B" w:rsidRDefault="0020441B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66D8DEF3" w14:textId="77777777" w:rsidR="0020441B" w:rsidRDefault="0020441B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8EDECBE" w14:textId="77777777" w:rsidR="0020441B" w:rsidRDefault="0020441B" w:rsidP="007E2F99">
            <w:pPr>
              <w:jc w:val="center"/>
            </w:pPr>
            <w:r>
              <w:t>Actual result</w:t>
            </w:r>
          </w:p>
        </w:tc>
      </w:tr>
      <w:tr w:rsidR="0020441B" w14:paraId="465CB683" w14:textId="77777777" w:rsidTr="007E2F99">
        <w:trPr>
          <w:trHeight w:val="917"/>
        </w:trPr>
        <w:tc>
          <w:tcPr>
            <w:tcW w:w="851" w:type="dxa"/>
          </w:tcPr>
          <w:p w14:paraId="747BFE99" w14:textId="035A89F1" w:rsidR="0020441B" w:rsidRDefault="0020441B" w:rsidP="007E2F99">
            <w:r>
              <w:t>UAT_TC 07</w:t>
            </w:r>
          </w:p>
        </w:tc>
        <w:tc>
          <w:tcPr>
            <w:tcW w:w="1690" w:type="dxa"/>
          </w:tcPr>
          <w:p w14:paraId="53E33548" w14:textId="00BE7BA4" w:rsidR="0020441B" w:rsidRDefault="0020441B" w:rsidP="007E2F99">
            <w:r w:rsidRPr="00EE4C56">
              <w:t>The customer view their history.</w:t>
            </w:r>
          </w:p>
        </w:tc>
        <w:tc>
          <w:tcPr>
            <w:tcW w:w="708" w:type="dxa"/>
          </w:tcPr>
          <w:p w14:paraId="4E7FF52E" w14:textId="77777777" w:rsidR="0020441B" w:rsidRDefault="0020441B" w:rsidP="007E2F99">
            <w:r>
              <w:t>1</w:t>
            </w:r>
          </w:p>
        </w:tc>
        <w:tc>
          <w:tcPr>
            <w:tcW w:w="1677" w:type="dxa"/>
          </w:tcPr>
          <w:p w14:paraId="1DEDC060" w14:textId="3947C35E" w:rsidR="0020441B" w:rsidRDefault="0020441B" w:rsidP="007E2F99">
            <w:r w:rsidRPr="00EE4C56">
              <w:t>A customer open history page.</w:t>
            </w:r>
          </w:p>
        </w:tc>
        <w:tc>
          <w:tcPr>
            <w:tcW w:w="2304" w:type="dxa"/>
          </w:tcPr>
          <w:p w14:paraId="44F9F479" w14:textId="77777777" w:rsidR="0020441B" w:rsidRDefault="0020441B" w:rsidP="007E2F99"/>
        </w:tc>
        <w:tc>
          <w:tcPr>
            <w:tcW w:w="1560" w:type="dxa"/>
          </w:tcPr>
          <w:p w14:paraId="44249861" w14:textId="77777777" w:rsidR="0020441B" w:rsidRDefault="0020441B" w:rsidP="007E2F99">
            <w:r w:rsidRPr="0030180E">
              <w:t>The system shall provide search product page which receive product name for searching.</w:t>
            </w:r>
          </w:p>
          <w:p w14:paraId="4AF69396" w14:textId="77777777" w:rsidR="0020441B" w:rsidRDefault="0020441B" w:rsidP="007E2F99"/>
        </w:tc>
        <w:tc>
          <w:tcPr>
            <w:tcW w:w="1842" w:type="dxa"/>
          </w:tcPr>
          <w:p w14:paraId="7088ACDE" w14:textId="77777777" w:rsidR="0020441B" w:rsidRDefault="0020441B" w:rsidP="007E2F99"/>
        </w:tc>
      </w:tr>
      <w:tr w:rsidR="0020441B" w14:paraId="63EA4A0C" w14:textId="77777777" w:rsidTr="007E2F99">
        <w:tc>
          <w:tcPr>
            <w:tcW w:w="851" w:type="dxa"/>
          </w:tcPr>
          <w:p w14:paraId="6DD28EC9" w14:textId="77777777" w:rsidR="0020441B" w:rsidRDefault="0020441B" w:rsidP="007E2F99"/>
        </w:tc>
        <w:tc>
          <w:tcPr>
            <w:tcW w:w="1690" w:type="dxa"/>
          </w:tcPr>
          <w:p w14:paraId="41BCB4FF" w14:textId="77777777" w:rsidR="0020441B" w:rsidRDefault="0020441B" w:rsidP="007E2F99"/>
        </w:tc>
        <w:tc>
          <w:tcPr>
            <w:tcW w:w="708" w:type="dxa"/>
          </w:tcPr>
          <w:p w14:paraId="7F787DC3" w14:textId="77777777" w:rsidR="0020441B" w:rsidRDefault="0020441B" w:rsidP="007E2F99">
            <w:r>
              <w:t>2</w:t>
            </w:r>
          </w:p>
        </w:tc>
        <w:tc>
          <w:tcPr>
            <w:tcW w:w="1677" w:type="dxa"/>
          </w:tcPr>
          <w:p w14:paraId="4C7DADF5" w14:textId="10C20748" w:rsidR="0020441B" w:rsidRDefault="0020441B" w:rsidP="007E2F99">
            <w:r w:rsidRPr="00EE4C56">
              <w:rPr>
                <w:sz w:val="18"/>
                <w:szCs w:val="18"/>
              </w:rPr>
              <w:t>A customer select order id for see a detail.</w:t>
            </w:r>
          </w:p>
        </w:tc>
        <w:tc>
          <w:tcPr>
            <w:tcW w:w="2304" w:type="dxa"/>
          </w:tcPr>
          <w:p w14:paraId="0C875D42" w14:textId="2D0BA956" w:rsidR="0020441B" w:rsidRDefault="0020441B" w:rsidP="007E2F99">
            <w:r>
              <w:rPr>
                <w:b/>
                <w:bCs/>
              </w:rPr>
              <w:t xml:space="preserve">Order Id: </w:t>
            </w:r>
            <w:r w:rsidRPr="0020441B">
              <w:rPr>
                <w:b/>
                <w:bCs/>
                <w:color w:val="0F6FC6" w:themeColor="accent1"/>
              </w:rPr>
              <w:t>3</w:t>
            </w:r>
          </w:p>
        </w:tc>
        <w:tc>
          <w:tcPr>
            <w:tcW w:w="1560" w:type="dxa"/>
          </w:tcPr>
          <w:p w14:paraId="773DA1D5" w14:textId="145A82BC" w:rsidR="0020441B" w:rsidRDefault="0020441B" w:rsidP="007E2F99">
            <w:r>
              <w:t xml:space="preserve">No Result found </w:t>
            </w:r>
          </w:p>
        </w:tc>
        <w:tc>
          <w:tcPr>
            <w:tcW w:w="1842" w:type="dxa"/>
          </w:tcPr>
          <w:p w14:paraId="12766AC2" w14:textId="77777777" w:rsidR="0020441B" w:rsidRDefault="0020441B" w:rsidP="007E2F99"/>
        </w:tc>
      </w:tr>
    </w:tbl>
    <w:p w14:paraId="407162AB" w14:textId="77777777" w:rsidR="00D61D41" w:rsidRDefault="00D61D41" w:rsidP="00902165">
      <w:pPr>
        <w:rPr>
          <w:lang w:bidi="th-TH"/>
        </w:rPr>
      </w:pPr>
    </w:p>
    <w:p w14:paraId="05107396" w14:textId="4C2B698C" w:rsidR="00232A2A" w:rsidRDefault="00232A2A" w:rsidP="00902165">
      <w:pPr>
        <w:rPr>
          <w:lang w:bidi="th-TH"/>
        </w:rPr>
      </w:pPr>
    </w:p>
    <w:p w14:paraId="50363F68" w14:textId="77777777" w:rsidR="00EA3E7E" w:rsidRDefault="00EA3E7E" w:rsidP="00902165">
      <w:pPr>
        <w:rPr>
          <w:lang w:bidi="th-TH"/>
        </w:rPr>
      </w:pPr>
    </w:p>
    <w:p w14:paraId="35922A6C" w14:textId="77777777" w:rsidR="00EA3E7E" w:rsidRDefault="00EA3E7E" w:rsidP="00902165">
      <w:pPr>
        <w:rPr>
          <w:lang w:bidi="th-TH"/>
        </w:rPr>
      </w:pPr>
    </w:p>
    <w:p w14:paraId="52002D2C" w14:textId="430B29EF" w:rsidR="008B2881" w:rsidRDefault="008B2881" w:rsidP="008B2881">
      <w:pPr>
        <w:pStyle w:val="2"/>
        <w:rPr>
          <w:b/>
          <w:bCs/>
          <w:lang w:bidi="th-TH"/>
        </w:rPr>
      </w:pPr>
      <w:bookmarkStart w:id="37" w:name="_Toc381494003"/>
      <w:r>
        <w:rPr>
          <w:b/>
          <w:bCs/>
          <w:lang w:bidi="th-TH"/>
        </w:rPr>
        <w:lastRenderedPageBreak/>
        <w:t>UAT_TC 08</w:t>
      </w:r>
      <w:bookmarkEnd w:id="37"/>
    </w:p>
    <w:p w14:paraId="6BD1C8DF" w14:textId="77777777" w:rsidR="008B2881" w:rsidRPr="00902165" w:rsidRDefault="008B2881" w:rsidP="008B2881">
      <w:pPr>
        <w:rPr>
          <w:lang w:bidi="th-TH"/>
        </w:rPr>
      </w:pPr>
    </w:p>
    <w:p w14:paraId="6A1415AF" w14:textId="6029E21E" w:rsidR="008B2881" w:rsidRPr="005E5F54" w:rsidRDefault="008B2881" w:rsidP="008B288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URS-08: The user log in as administrator.</w:t>
      </w:r>
    </w:p>
    <w:p w14:paraId="1F90D263" w14:textId="1F517243" w:rsidR="008B2881" w:rsidRPr="005E5F54" w:rsidRDefault="008B2881" w:rsidP="008B288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user login as administrator</w:t>
      </w:r>
      <w:r w:rsidRPr="005E5F54">
        <w:rPr>
          <w:color w:val="0F6FC6" w:themeColor="accent1"/>
          <w:sz w:val="22"/>
          <w:szCs w:val="22"/>
        </w:rPr>
        <w:t xml:space="preserve"> 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11E3E474" w14:textId="77777777" w:rsidR="008B2881" w:rsidRPr="005E5F54" w:rsidRDefault="008B2881" w:rsidP="008B288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EBFEA5D" w14:textId="138C9991" w:rsidR="008B2881" w:rsidRPr="00CE14ED" w:rsidRDefault="00232A2A" w:rsidP="008B2881">
      <w:pPr>
        <w:pStyle w:val="af7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open login page</w:t>
      </w:r>
      <w:r w:rsidR="008B2881" w:rsidRPr="00CE14ED">
        <w:rPr>
          <w:sz w:val="18"/>
          <w:szCs w:val="18"/>
        </w:rPr>
        <w:t>.</w:t>
      </w:r>
    </w:p>
    <w:p w14:paraId="538EE2C7" w14:textId="759F24BB" w:rsidR="008B2881" w:rsidRPr="00CE14ED" w:rsidRDefault="00232A2A" w:rsidP="008B2881">
      <w:pPr>
        <w:pStyle w:val="af7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A user</w:t>
      </w:r>
      <w:r w:rsidR="008B2881">
        <w:rPr>
          <w:sz w:val="18"/>
          <w:szCs w:val="18"/>
        </w:rPr>
        <w:t xml:space="preserve"> enter username and password for system login.</w:t>
      </w:r>
    </w:p>
    <w:p w14:paraId="2B9EC2D6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04A55DB8" w14:textId="77777777" w:rsidR="008B2881" w:rsidRDefault="008B2881" w:rsidP="008B288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0046BA39" w14:textId="77777777" w:rsidTr="007E2F99">
        <w:trPr>
          <w:trHeight w:val="270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57090461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FF9E159" w14:textId="03643FC3" w:rsidR="008B2881" w:rsidRDefault="008B2881" w:rsidP="007E2F99">
            <w:r>
              <w:t>admin01</w:t>
            </w:r>
          </w:p>
        </w:tc>
      </w:tr>
      <w:tr w:rsidR="008B2881" w14:paraId="096941F8" w14:textId="77777777" w:rsidTr="007E2F99">
        <w:trPr>
          <w:trHeight w:val="251"/>
          <w:jc w:val="center"/>
        </w:trPr>
        <w:tc>
          <w:tcPr>
            <w:tcW w:w="1094" w:type="dxa"/>
            <w:shd w:val="clear" w:color="auto" w:fill="5FF2CA" w:themeFill="accent4" w:themeFillTint="99"/>
          </w:tcPr>
          <w:p w14:paraId="3462DA99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4F68FAC5" w14:textId="5D7C351B" w:rsidR="008B2881" w:rsidRDefault="008B2881" w:rsidP="007E2F99">
            <w:r>
              <w:t>admin1234</w:t>
            </w:r>
          </w:p>
        </w:tc>
      </w:tr>
    </w:tbl>
    <w:p w14:paraId="261477E0" w14:textId="77777777" w:rsidR="008B2881" w:rsidRDefault="008B2881" w:rsidP="008B2881">
      <w:pPr>
        <w:rPr>
          <w:b/>
          <w:bCs/>
          <w:sz w:val="20"/>
          <w:szCs w:val="20"/>
        </w:rPr>
      </w:pPr>
    </w:p>
    <w:p w14:paraId="7A47895D" w14:textId="77777777" w:rsidR="008B2881" w:rsidRPr="005E5F54" w:rsidRDefault="008B2881" w:rsidP="008B288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</w:p>
    <w:p w14:paraId="256DAF72" w14:textId="74650CE9" w:rsidR="008B2881" w:rsidRDefault="008B2881" w:rsidP="008B2881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>1.</w:t>
      </w:r>
      <w:r w:rsidR="00232A2A">
        <w:rPr>
          <w:b/>
          <w:bCs/>
        </w:rPr>
        <w:t xml:space="preserve"> A user</w:t>
      </w:r>
      <w:r w:rsidRPr="003259A4">
        <w:rPr>
          <w:b/>
          <w:bCs/>
        </w:rPr>
        <w:t xml:space="preserve"> input wrong</w:t>
      </w:r>
      <w:r>
        <w:rPr>
          <w:b/>
          <w:bCs/>
        </w:rPr>
        <w:t xml:space="preserve"> username</w:t>
      </w:r>
    </w:p>
    <w:p w14:paraId="7BF06939" w14:textId="77777777" w:rsidR="008B2881" w:rsidRDefault="008B2881" w:rsidP="008B2881">
      <w:pPr>
        <w:ind w:left="1440" w:firstLine="720"/>
      </w:pPr>
      <w:r>
        <w:t xml:space="preserve"> - Username: cus03</w:t>
      </w:r>
    </w:p>
    <w:p w14:paraId="5101B47B" w14:textId="6341808D" w:rsidR="008B2881" w:rsidRDefault="008B2881" w:rsidP="008B2881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232A2A">
        <w:rPr>
          <w:b/>
          <w:bCs/>
        </w:rPr>
        <w:t>A user</w:t>
      </w:r>
      <w:r>
        <w:rPr>
          <w:b/>
          <w:bCs/>
        </w:rPr>
        <w:t xml:space="preserve"> input wrong password</w:t>
      </w:r>
    </w:p>
    <w:p w14:paraId="4975A76D" w14:textId="77777777" w:rsidR="008B2881" w:rsidRDefault="008B2881" w:rsidP="008B2881">
      <w:pPr>
        <w:ind w:left="1440" w:firstLine="720"/>
      </w:pPr>
      <w:r>
        <w:rPr>
          <w:b/>
          <w:bCs/>
        </w:rPr>
        <w:t xml:space="preserve"> </w:t>
      </w:r>
      <w:r>
        <w:t>- Address: 1111</w:t>
      </w:r>
    </w:p>
    <w:p w14:paraId="41A4EB25" w14:textId="77777777" w:rsidR="008B2881" w:rsidRPr="005E5F54" w:rsidRDefault="008B2881" w:rsidP="008B288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4184"/>
      </w:tblGrid>
      <w:tr w:rsidR="008B2881" w14:paraId="12D6DD02" w14:textId="77777777" w:rsidTr="007E2F9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6EDDCF84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14:paraId="4E6EFC6E" w14:textId="1C55F956" w:rsidR="008B2881" w:rsidRDefault="008B2881" w:rsidP="007E2F99">
            <w:proofErr w:type="spellStart"/>
            <w:r>
              <w:t>Sittipong</w:t>
            </w:r>
            <w:proofErr w:type="spellEnd"/>
            <w:r>
              <w:t xml:space="preserve"> </w:t>
            </w:r>
            <w:proofErr w:type="spellStart"/>
            <w:r>
              <w:t>Boriparn</w:t>
            </w:r>
            <w:proofErr w:type="spellEnd"/>
            <w:r>
              <w:t xml:space="preserve"> </w:t>
            </w:r>
          </w:p>
        </w:tc>
      </w:tr>
      <w:tr w:rsidR="008B2881" w14:paraId="79AABFA0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57E94F6C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14:paraId="2C98B6D4" w14:textId="54A91F58" w:rsidR="008B2881" w:rsidRDefault="008B2881" w:rsidP="007E2F99">
            <w:pPr>
              <w:rPr>
                <w:cs/>
                <w:lang w:bidi="th-TH"/>
              </w:rPr>
            </w:pPr>
            <w:r>
              <w:t>4</w:t>
            </w:r>
            <w:r w:rsidRPr="008B2881">
              <w:rPr>
                <w:vertAlign w:val="superscript"/>
              </w:rPr>
              <w:t>th</w:t>
            </w:r>
            <w:r>
              <w:t xml:space="preserve"> </w:t>
            </w:r>
            <w:r w:rsidRPr="008B2881">
              <w:t>dormitory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t>in CMU</w:t>
            </w:r>
          </w:p>
        </w:tc>
      </w:tr>
      <w:tr w:rsidR="008B2881" w14:paraId="00997B41" w14:textId="77777777" w:rsidTr="007E2F99">
        <w:trPr>
          <w:trHeight w:val="270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6864A72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14:paraId="08E2D1DB" w14:textId="77C43076" w:rsidR="008B2881" w:rsidRDefault="008B2881" w:rsidP="007E2F99">
            <w:pPr>
              <w:rPr>
                <w:lang w:bidi="th-TH"/>
              </w:rPr>
            </w:pPr>
            <w:r>
              <w:rPr>
                <w:lang w:bidi="th-TH"/>
              </w:rPr>
              <w:t>admin01</w:t>
            </w:r>
          </w:p>
        </w:tc>
      </w:tr>
      <w:tr w:rsidR="008B2881" w14:paraId="39591238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1B1A2509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14:paraId="550B9B7E" w14:textId="4930783C" w:rsidR="008B2881" w:rsidRDefault="008B2881" w:rsidP="007E2F99">
            <w:r>
              <w:t>admin1234</w:t>
            </w:r>
          </w:p>
        </w:tc>
      </w:tr>
      <w:tr w:rsidR="008B2881" w14:paraId="673997BD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7C554B2" w14:textId="4882E677" w:rsidR="008B2881" w:rsidRPr="00A56555" w:rsidRDefault="008B2881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14:paraId="584EEF27" w14:textId="2B692582" w:rsidR="008B2881" w:rsidRDefault="008B2881" w:rsidP="007E2F99">
            <w:r>
              <w:t>Panupak30@hotmail.com</w:t>
            </w:r>
          </w:p>
        </w:tc>
      </w:tr>
      <w:tr w:rsidR="008B2881" w14:paraId="66811A31" w14:textId="77777777" w:rsidTr="007E2F99">
        <w:trPr>
          <w:trHeight w:val="251"/>
          <w:jc w:val="center"/>
        </w:trPr>
        <w:tc>
          <w:tcPr>
            <w:tcW w:w="885" w:type="dxa"/>
            <w:shd w:val="clear" w:color="auto" w:fill="5FF2CA" w:themeFill="accent4" w:themeFillTint="99"/>
          </w:tcPr>
          <w:p w14:paraId="291CBD9F" w14:textId="77777777" w:rsidR="008B2881" w:rsidRPr="00A56555" w:rsidRDefault="008B2881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14:paraId="4EA336FB" w14:textId="06AEA0C3" w:rsidR="008B2881" w:rsidRDefault="008B2881" w:rsidP="007E2F99">
            <w:r>
              <w:t>admin_01.jpg</w:t>
            </w:r>
          </w:p>
        </w:tc>
      </w:tr>
    </w:tbl>
    <w:p w14:paraId="01D6AFEF" w14:textId="77777777" w:rsidR="008B2881" w:rsidRDefault="008B2881" w:rsidP="008B2881">
      <w:pPr>
        <w:ind w:left="1440" w:firstLine="720"/>
      </w:pPr>
    </w:p>
    <w:p w14:paraId="2428070B" w14:textId="77777777" w:rsidR="008B2881" w:rsidRDefault="008B2881" w:rsidP="008B2881">
      <w:pPr>
        <w:ind w:left="1440" w:firstLine="720"/>
      </w:pPr>
    </w:p>
    <w:p w14:paraId="2EA2F2B6" w14:textId="77777777" w:rsidR="008B2881" w:rsidRDefault="008B2881" w:rsidP="008B2881">
      <w:pPr>
        <w:ind w:left="1440" w:firstLine="720"/>
      </w:pPr>
    </w:p>
    <w:p w14:paraId="3C46060F" w14:textId="77777777" w:rsidR="008B2881" w:rsidRDefault="008B2881" w:rsidP="008B2881">
      <w:pPr>
        <w:ind w:left="1440" w:firstLine="720"/>
      </w:pPr>
    </w:p>
    <w:p w14:paraId="65635466" w14:textId="77777777" w:rsidR="008B2881" w:rsidRDefault="008B2881" w:rsidP="008B2881">
      <w:pPr>
        <w:ind w:left="1440" w:firstLine="720"/>
      </w:pPr>
    </w:p>
    <w:p w14:paraId="2EA9BCED" w14:textId="77777777" w:rsidR="008B2881" w:rsidRDefault="008B2881" w:rsidP="008B2881">
      <w:pPr>
        <w:ind w:left="1440" w:firstLine="720"/>
      </w:pPr>
    </w:p>
    <w:p w14:paraId="40C18AD7" w14:textId="77777777" w:rsidR="008B2881" w:rsidRDefault="008B2881" w:rsidP="008B2881">
      <w:pPr>
        <w:ind w:left="1440" w:firstLine="720"/>
      </w:pPr>
    </w:p>
    <w:p w14:paraId="5BF84387" w14:textId="77777777" w:rsidR="008B2881" w:rsidRDefault="008B2881" w:rsidP="008B2881">
      <w:pPr>
        <w:ind w:left="1440" w:firstLine="720"/>
      </w:pPr>
    </w:p>
    <w:p w14:paraId="5E4381AF" w14:textId="77777777" w:rsidR="008B2881" w:rsidRDefault="008B2881" w:rsidP="008B2881">
      <w:pPr>
        <w:ind w:left="1440" w:firstLine="720"/>
      </w:pPr>
    </w:p>
    <w:p w14:paraId="11D2B474" w14:textId="1602D9ED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0</w:t>
      </w:r>
      <w:r>
        <w:rPr>
          <w:b/>
          <w:bCs/>
          <w:color w:val="0F6FC6" w:themeColor="accent1"/>
          <w:sz w:val="22"/>
          <w:szCs w:val="22"/>
          <w:lang w:bidi="th-TH"/>
        </w:rPr>
        <w:t>8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386B04F0" w14:textId="5B618335" w:rsidR="00232A2A" w:rsidRPr="00EE5DA1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232A2A"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4ED1D86C" w14:textId="77777777" w:rsidTr="007E2F99">
        <w:tc>
          <w:tcPr>
            <w:tcW w:w="851" w:type="dxa"/>
            <w:shd w:val="clear" w:color="auto" w:fill="5FF2CA" w:themeFill="accent4" w:themeFillTint="99"/>
          </w:tcPr>
          <w:p w14:paraId="7CA93EA7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3D59A36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489C1BD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3DA4B60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088A61F1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FDC19A4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9D0802B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07494AA" w14:textId="77777777" w:rsidTr="007E2F99">
        <w:tc>
          <w:tcPr>
            <w:tcW w:w="851" w:type="dxa"/>
          </w:tcPr>
          <w:p w14:paraId="6368892A" w14:textId="7BFEF682" w:rsidR="00232A2A" w:rsidRDefault="00232A2A" w:rsidP="007E2F99">
            <w:r>
              <w:t>UAT_TC 08</w:t>
            </w:r>
          </w:p>
        </w:tc>
        <w:tc>
          <w:tcPr>
            <w:tcW w:w="1690" w:type="dxa"/>
          </w:tcPr>
          <w:p w14:paraId="3C62F99C" w14:textId="1FC6122C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3C0E97FC" w14:textId="77777777" w:rsidR="00232A2A" w:rsidRDefault="00232A2A" w:rsidP="007E2F99">
            <w:r>
              <w:t>1</w:t>
            </w:r>
          </w:p>
        </w:tc>
        <w:tc>
          <w:tcPr>
            <w:tcW w:w="1677" w:type="dxa"/>
          </w:tcPr>
          <w:p w14:paraId="16E96EDF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304" w:type="dxa"/>
          </w:tcPr>
          <w:p w14:paraId="144F3010" w14:textId="77777777" w:rsidR="00232A2A" w:rsidRDefault="00232A2A" w:rsidP="007E2F99"/>
        </w:tc>
        <w:tc>
          <w:tcPr>
            <w:tcW w:w="1560" w:type="dxa"/>
          </w:tcPr>
          <w:p w14:paraId="3CF3A17E" w14:textId="77777777" w:rsidR="00232A2A" w:rsidRDefault="00232A2A" w:rsidP="007E2F99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698723C8" w14:textId="77777777" w:rsidR="00232A2A" w:rsidRDefault="00232A2A" w:rsidP="007E2F99"/>
        </w:tc>
      </w:tr>
      <w:tr w:rsidR="00232A2A" w14:paraId="7B7E1167" w14:textId="77777777" w:rsidTr="007E2F99">
        <w:tc>
          <w:tcPr>
            <w:tcW w:w="851" w:type="dxa"/>
          </w:tcPr>
          <w:p w14:paraId="1377EB8B" w14:textId="77777777" w:rsidR="00232A2A" w:rsidRDefault="00232A2A" w:rsidP="007E2F99"/>
        </w:tc>
        <w:tc>
          <w:tcPr>
            <w:tcW w:w="1690" w:type="dxa"/>
          </w:tcPr>
          <w:p w14:paraId="7A93E64C" w14:textId="77777777" w:rsidR="00232A2A" w:rsidRDefault="00232A2A" w:rsidP="007E2F99"/>
        </w:tc>
        <w:tc>
          <w:tcPr>
            <w:tcW w:w="708" w:type="dxa"/>
          </w:tcPr>
          <w:p w14:paraId="16F6DCCC" w14:textId="77777777" w:rsidR="00232A2A" w:rsidRDefault="00232A2A" w:rsidP="007E2F99">
            <w:r>
              <w:t>2</w:t>
            </w:r>
          </w:p>
        </w:tc>
        <w:tc>
          <w:tcPr>
            <w:tcW w:w="1677" w:type="dxa"/>
          </w:tcPr>
          <w:p w14:paraId="17813EA0" w14:textId="44F6F65C" w:rsidR="00232A2A" w:rsidRPr="004A096F" w:rsidRDefault="00232A2A" w:rsidP="007E2F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user</w:t>
            </w:r>
            <w:r w:rsidRPr="004A096F">
              <w:rPr>
                <w:sz w:val="18"/>
                <w:szCs w:val="18"/>
              </w:rPr>
              <w:t xml:space="preserve"> enter username and password.</w:t>
            </w:r>
          </w:p>
          <w:p w14:paraId="544C42A9" w14:textId="77777777" w:rsidR="00232A2A" w:rsidRDefault="00232A2A" w:rsidP="007E2F99"/>
        </w:tc>
        <w:tc>
          <w:tcPr>
            <w:tcW w:w="2304" w:type="dxa"/>
          </w:tcPr>
          <w:p w14:paraId="0CA632A0" w14:textId="4642188E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 xml:space="preserve"> admin01</w:t>
            </w:r>
          </w:p>
          <w:p w14:paraId="5EF0E6CF" w14:textId="73EB1991" w:rsidR="00232A2A" w:rsidRDefault="00232A2A" w:rsidP="007E2F99">
            <w:r>
              <w:rPr>
                <w:b/>
                <w:bCs/>
              </w:rPr>
              <w:t>Password:</w:t>
            </w:r>
            <w:r>
              <w:t xml:space="preserve"> admin1234</w:t>
            </w:r>
          </w:p>
        </w:tc>
        <w:tc>
          <w:tcPr>
            <w:tcW w:w="1560" w:type="dxa"/>
          </w:tcPr>
          <w:p w14:paraId="5AD3865D" w14:textId="77777777" w:rsidR="00232A2A" w:rsidRPr="00F62505" w:rsidRDefault="00232A2A" w:rsidP="007E2F99">
            <w:r w:rsidRPr="00F62505">
              <w:t xml:space="preserve"> The system shall provide catalog page that consist with product name, product description and product picture.</w:t>
            </w:r>
          </w:p>
          <w:p w14:paraId="7FD67E97" w14:textId="77777777" w:rsidR="00232A2A" w:rsidRDefault="00232A2A" w:rsidP="007E2F99"/>
        </w:tc>
        <w:tc>
          <w:tcPr>
            <w:tcW w:w="1842" w:type="dxa"/>
          </w:tcPr>
          <w:p w14:paraId="62C35AC5" w14:textId="77777777" w:rsidR="00232A2A" w:rsidRDefault="00232A2A" w:rsidP="007E2F99"/>
        </w:tc>
      </w:tr>
    </w:tbl>
    <w:p w14:paraId="2E6E9474" w14:textId="77777777" w:rsidR="00232A2A" w:rsidRPr="00EE1E39" w:rsidRDefault="00232A2A" w:rsidP="00232A2A"/>
    <w:p w14:paraId="6341FFAE" w14:textId="3AE38E84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232A2A">
        <w:rPr>
          <w:b/>
          <w:bCs/>
          <w:sz w:val="20"/>
          <w:szCs w:val="20"/>
        </w:rPr>
        <w:t>a user input wrong username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232A2A" w14:paraId="54BE34FE" w14:textId="77777777" w:rsidTr="007E2F99">
        <w:tc>
          <w:tcPr>
            <w:tcW w:w="851" w:type="dxa"/>
            <w:shd w:val="clear" w:color="auto" w:fill="5FF2CA" w:themeFill="accent4" w:themeFillTint="99"/>
          </w:tcPr>
          <w:p w14:paraId="75FA925F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8CE3063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92312C5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2193CA03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DB9A2A4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5A14758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673AC5AC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FEE8D76" w14:textId="77777777" w:rsidTr="007E2F99">
        <w:tc>
          <w:tcPr>
            <w:tcW w:w="851" w:type="dxa"/>
          </w:tcPr>
          <w:p w14:paraId="2003E87D" w14:textId="17674C40" w:rsidR="00232A2A" w:rsidRDefault="00232A2A" w:rsidP="007E2F99">
            <w:r>
              <w:t>UAT_TC 08</w:t>
            </w:r>
          </w:p>
        </w:tc>
        <w:tc>
          <w:tcPr>
            <w:tcW w:w="1690" w:type="dxa"/>
          </w:tcPr>
          <w:p w14:paraId="50FAD2AF" w14:textId="3D38A0CA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41716428" w14:textId="77777777" w:rsidR="00232A2A" w:rsidRDefault="00232A2A" w:rsidP="007E2F99">
            <w:r>
              <w:t>1</w:t>
            </w:r>
          </w:p>
        </w:tc>
        <w:tc>
          <w:tcPr>
            <w:tcW w:w="1677" w:type="dxa"/>
          </w:tcPr>
          <w:p w14:paraId="361C318B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304" w:type="dxa"/>
          </w:tcPr>
          <w:p w14:paraId="72A56142" w14:textId="77777777" w:rsidR="00232A2A" w:rsidRDefault="00232A2A" w:rsidP="007E2F99"/>
        </w:tc>
        <w:tc>
          <w:tcPr>
            <w:tcW w:w="1560" w:type="dxa"/>
          </w:tcPr>
          <w:p w14:paraId="4D9110EB" w14:textId="77777777" w:rsidR="00232A2A" w:rsidRDefault="00232A2A" w:rsidP="007E2F99">
            <w:r w:rsidRPr="00940165">
              <w:t>The system provides the login user interface which receive the user name and password</w:t>
            </w:r>
            <w:r>
              <w:t>.</w:t>
            </w:r>
          </w:p>
        </w:tc>
        <w:tc>
          <w:tcPr>
            <w:tcW w:w="1842" w:type="dxa"/>
          </w:tcPr>
          <w:p w14:paraId="5142EF98" w14:textId="77777777" w:rsidR="00232A2A" w:rsidRDefault="00232A2A" w:rsidP="007E2F99"/>
        </w:tc>
      </w:tr>
      <w:tr w:rsidR="00232A2A" w14:paraId="656AAD2A" w14:textId="77777777" w:rsidTr="007E2F99">
        <w:tc>
          <w:tcPr>
            <w:tcW w:w="851" w:type="dxa"/>
          </w:tcPr>
          <w:p w14:paraId="4DB5A947" w14:textId="77777777" w:rsidR="00232A2A" w:rsidRDefault="00232A2A" w:rsidP="007E2F99"/>
        </w:tc>
        <w:tc>
          <w:tcPr>
            <w:tcW w:w="1690" w:type="dxa"/>
          </w:tcPr>
          <w:p w14:paraId="4D2BF896" w14:textId="77777777" w:rsidR="00232A2A" w:rsidRDefault="00232A2A" w:rsidP="007E2F99"/>
        </w:tc>
        <w:tc>
          <w:tcPr>
            <w:tcW w:w="708" w:type="dxa"/>
          </w:tcPr>
          <w:p w14:paraId="2AEC6CA2" w14:textId="77777777" w:rsidR="00232A2A" w:rsidRDefault="00232A2A" w:rsidP="007E2F99">
            <w:r>
              <w:t>2</w:t>
            </w:r>
          </w:p>
        </w:tc>
        <w:tc>
          <w:tcPr>
            <w:tcW w:w="1677" w:type="dxa"/>
          </w:tcPr>
          <w:p w14:paraId="4B104A08" w14:textId="3DC658E7" w:rsidR="00232A2A" w:rsidRDefault="00232A2A" w:rsidP="007E2F99">
            <w:r>
              <w:t>A user enter</w:t>
            </w:r>
            <w:r>
              <w:rPr>
                <w:sz w:val="18"/>
                <w:szCs w:val="18"/>
              </w:rPr>
              <w:t xml:space="preserve"> username and password for system login.</w:t>
            </w:r>
          </w:p>
        </w:tc>
        <w:tc>
          <w:tcPr>
            <w:tcW w:w="2304" w:type="dxa"/>
          </w:tcPr>
          <w:p w14:paraId="4AF5042D" w14:textId="77777777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cus03</w:t>
            </w:r>
          </w:p>
          <w:p w14:paraId="34AE0213" w14:textId="77777777" w:rsidR="00232A2A" w:rsidRDefault="00232A2A" w:rsidP="007E2F99">
            <w:r>
              <w:rPr>
                <w:b/>
                <w:bCs/>
              </w:rPr>
              <w:t>Password:</w:t>
            </w:r>
            <w:r w:rsidRPr="004A096F">
              <w:t>5678</w:t>
            </w:r>
          </w:p>
        </w:tc>
        <w:tc>
          <w:tcPr>
            <w:tcW w:w="1560" w:type="dxa"/>
          </w:tcPr>
          <w:p w14:paraId="12925092" w14:textId="77777777" w:rsidR="00232A2A" w:rsidRDefault="00232A2A" w:rsidP="007E2F99">
            <w:r>
              <w:t>The username or password is invalid</w:t>
            </w:r>
          </w:p>
        </w:tc>
        <w:tc>
          <w:tcPr>
            <w:tcW w:w="1842" w:type="dxa"/>
          </w:tcPr>
          <w:p w14:paraId="1229B753" w14:textId="77777777" w:rsidR="00232A2A" w:rsidRDefault="00232A2A" w:rsidP="007E2F99"/>
        </w:tc>
      </w:tr>
    </w:tbl>
    <w:p w14:paraId="4881FF12" w14:textId="77777777" w:rsidR="00232A2A" w:rsidRDefault="00232A2A" w:rsidP="00232A2A">
      <w:r>
        <w:tab/>
      </w:r>
    </w:p>
    <w:p w14:paraId="3E233513" w14:textId="77777777" w:rsidR="00232A2A" w:rsidRDefault="00232A2A" w:rsidP="00232A2A"/>
    <w:p w14:paraId="67B7E414" w14:textId="77777777" w:rsidR="00232A2A" w:rsidRDefault="00232A2A" w:rsidP="00232A2A"/>
    <w:p w14:paraId="14B5CCBA" w14:textId="15D25F96" w:rsidR="00232A2A" w:rsidRPr="00EE5DA1" w:rsidRDefault="00232A2A" w:rsidP="00232A2A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232A2A">
        <w:rPr>
          <w:b/>
          <w:bCs/>
          <w:sz w:val="20"/>
          <w:szCs w:val="20"/>
        </w:rPr>
        <w:t>a user input wrong password</w:t>
      </w:r>
    </w:p>
    <w:tbl>
      <w:tblPr>
        <w:tblStyle w:val="af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42"/>
        <w:gridCol w:w="1506"/>
        <w:gridCol w:w="708"/>
        <w:gridCol w:w="1906"/>
        <w:gridCol w:w="2268"/>
        <w:gridCol w:w="1915"/>
        <w:gridCol w:w="1487"/>
      </w:tblGrid>
      <w:tr w:rsidR="00232A2A" w14:paraId="5AE13916" w14:textId="77777777" w:rsidTr="007E2F99">
        <w:tc>
          <w:tcPr>
            <w:tcW w:w="842" w:type="dxa"/>
            <w:shd w:val="clear" w:color="auto" w:fill="5FF2CA" w:themeFill="accent4" w:themeFillTint="99"/>
          </w:tcPr>
          <w:p w14:paraId="1D7BBFE8" w14:textId="77777777" w:rsidR="00232A2A" w:rsidRDefault="00232A2A" w:rsidP="007E2F99">
            <w:pPr>
              <w:jc w:val="center"/>
            </w:pPr>
            <w:r>
              <w:t>Test case ID</w:t>
            </w:r>
          </w:p>
        </w:tc>
        <w:tc>
          <w:tcPr>
            <w:tcW w:w="1506" w:type="dxa"/>
            <w:shd w:val="clear" w:color="auto" w:fill="5FF2CA" w:themeFill="accent4" w:themeFillTint="99"/>
          </w:tcPr>
          <w:p w14:paraId="2F7DF3EF" w14:textId="77777777" w:rsidR="00232A2A" w:rsidRDefault="00232A2A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E03EAB3" w14:textId="77777777" w:rsidR="00232A2A" w:rsidRDefault="00232A2A" w:rsidP="007E2F99">
            <w:pPr>
              <w:jc w:val="center"/>
            </w:pPr>
            <w:r>
              <w:t>Test Step#</w:t>
            </w:r>
          </w:p>
        </w:tc>
        <w:tc>
          <w:tcPr>
            <w:tcW w:w="1906" w:type="dxa"/>
            <w:shd w:val="clear" w:color="auto" w:fill="5FF2CA" w:themeFill="accent4" w:themeFillTint="99"/>
          </w:tcPr>
          <w:p w14:paraId="474F8475" w14:textId="77777777" w:rsidR="00232A2A" w:rsidRDefault="00232A2A" w:rsidP="007E2F99">
            <w:pPr>
              <w:jc w:val="center"/>
            </w:pPr>
            <w:r>
              <w:t>Execution test steps</w:t>
            </w:r>
          </w:p>
        </w:tc>
        <w:tc>
          <w:tcPr>
            <w:tcW w:w="2268" w:type="dxa"/>
            <w:shd w:val="clear" w:color="auto" w:fill="5FF2CA" w:themeFill="accent4" w:themeFillTint="99"/>
          </w:tcPr>
          <w:p w14:paraId="50995585" w14:textId="77777777" w:rsidR="00232A2A" w:rsidRDefault="00232A2A" w:rsidP="007E2F99">
            <w:pPr>
              <w:jc w:val="center"/>
            </w:pPr>
            <w:r>
              <w:t>Input Data</w:t>
            </w:r>
          </w:p>
        </w:tc>
        <w:tc>
          <w:tcPr>
            <w:tcW w:w="1915" w:type="dxa"/>
            <w:shd w:val="clear" w:color="auto" w:fill="5FF2CA" w:themeFill="accent4" w:themeFillTint="99"/>
          </w:tcPr>
          <w:p w14:paraId="2572A111" w14:textId="77777777" w:rsidR="00232A2A" w:rsidRDefault="00232A2A" w:rsidP="007E2F99">
            <w:pPr>
              <w:jc w:val="center"/>
            </w:pPr>
            <w:r>
              <w:t>Expect result</w:t>
            </w:r>
          </w:p>
        </w:tc>
        <w:tc>
          <w:tcPr>
            <w:tcW w:w="1487" w:type="dxa"/>
            <w:shd w:val="clear" w:color="auto" w:fill="5FF2CA" w:themeFill="accent4" w:themeFillTint="99"/>
          </w:tcPr>
          <w:p w14:paraId="3999C32C" w14:textId="77777777" w:rsidR="00232A2A" w:rsidRDefault="00232A2A" w:rsidP="007E2F99">
            <w:pPr>
              <w:jc w:val="center"/>
            </w:pPr>
            <w:r>
              <w:t>Actual result</w:t>
            </w:r>
          </w:p>
        </w:tc>
      </w:tr>
      <w:tr w:rsidR="00232A2A" w14:paraId="01D645D5" w14:textId="77777777" w:rsidTr="007E2F99">
        <w:tc>
          <w:tcPr>
            <w:tcW w:w="842" w:type="dxa"/>
          </w:tcPr>
          <w:p w14:paraId="0D57F37C" w14:textId="3ECA2418" w:rsidR="00232A2A" w:rsidRDefault="00232A2A" w:rsidP="007E2F99">
            <w:r>
              <w:t>UAT_TC 08</w:t>
            </w:r>
          </w:p>
        </w:tc>
        <w:tc>
          <w:tcPr>
            <w:tcW w:w="1506" w:type="dxa"/>
          </w:tcPr>
          <w:p w14:paraId="0224A482" w14:textId="1C7FA6F5" w:rsidR="00232A2A" w:rsidRDefault="00232A2A" w:rsidP="007E2F99">
            <w:r>
              <w:t>The user log in as administrator</w:t>
            </w:r>
            <w:r w:rsidRPr="00D61D41">
              <w:t>.</w:t>
            </w:r>
          </w:p>
        </w:tc>
        <w:tc>
          <w:tcPr>
            <w:tcW w:w="708" w:type="dxa"/>
          </w:tcPr>
          <w:p w14:paraId="52C7B524" w14:textId="77777777" w:rsidR="00232A2A" w:rsidRDefault="00232A2A" w:rsidP="007E2F99">
            <w:r>
              <w:t>1</w:t>
            </w:r>
          </w:p>
        </w:tc>
        <w:tc>
          <w:tcPr>
            <w:tcW w:w="1906" w:type="dxa"/>
          </w:tcPr>
          <w:p w14:paraId="527CFC79" w14:textId="77777777" w:rsidR="00232A2A" w:rsidRDefault="00232A2A" w:rsidP="007E2F99">
            <w:r w:rsidRPr="006F1372">
              <w:t>A user open login page.</w:t>
            </w:r>
          </w:p>
        </w:tc>
        <w:tc>
          <w:tcPr>
            <w:tcW w:w="2268" w:type="dxa"/>
          </w:tcPr>
          <w:p w14:paraId="1FEE88FF" w14:textId="77777777" w:rsidR="00232A2A" w:rsidRDefault="00232A2A" w:rsidP="007E2F99"/>
        </w:tc>
        <w:tc>
          <w:tcPr>
            <w:tcW w:w="1915" w:type="dxa"/>
          </w:tcPr>
          <w:p w14:paraId="1D0A6CB7" w14:textId="77777777" w:rsidR="00232A2A" w:rsidRDefault="00232A2A" w:rsidP="007E2F99">
            <w:r>
              <w:t>System display interface for registration.</w:t>
            </w:r>
          </w:p>
        </w:tc>
        <w:tc>
          <w:tcPr>
            <w:tcW w:w="1487" w:type="dxa"/>
          </w:tcPr>
          <w:p w14:paraId="33F9664C" w14:textId="77777777" w:rsidR="00232A2A" w:rsidRDefault="00232A2A" w:rsidP="007E2F99"/>
        </w:tc>
      </w:tr>
      <w:tr w:rsidR="00232A2A" w14:paraId="4682657B" w14:textId="77777777" w:rsidTr="007E2F99">
        <w:tc>
          <w:tcPr>
            <w:tcW w:w="842" w:type="dxa"/>
          </w:tcPr>
          <w:p w14:paraId="1441B627" w14:textId="77777777" w:rsidR="00232A2A" w:rsidRDefault="00232A2A" w:rsidP="007E2F99"/>
        </w:tc>
        <w:tc>
          <w:tcPr>
            <w:tcW w:w="1506" w:type="dxa"/>
          </w:tcPr>
          <w:p w14:paraId="37F5AB5F" w14:textId="77777777" w:rsidR="00232A2A" w:rsidRDefault="00232A2A" w:rsidP="007E2F99"/>
        </w:tc>
        <w:tc>
          <w:tcPr>
            <w:tcW w:w="708" w:type="dxa"/>
          </w:tcPr>
          <w:p w14:paraId="66BC24A4" w14:textId="77777777" w:rsidR="00232A2A" w:rsidRDefault="00232A2A" w:rsidP="007E2F99">
            <w:r>
              <w:t>2</w:t>
            </w:r>
          </w:p>
        </w:tc>
        <w:tc>
          <w:tcPr>
            <w:tcW w:w="1906" w:type="dxa"/>
          </w:tcPr>
          <w:p w14:paraId="5AD68C35" w14:textId="204665D2" w:rsidR="00232A2A" w:rsidRDefault="00232A2A" w:rsidP="007E2F99">
            <w:r>
              <w:t>A user</w:t>
            </w:r>
            <w:r w:rsidRPr="00EE5DA1">
              <w:t xml:space="preserve"> </w:t>
            </w:r>
            <w:r>
              <w:rPr>
                <w:sz w:val="18"/>
                <w:szCs w:val="18"/>
              </w:rPr>
              <w:t>enter username and password for system login.</w:t>
            </w:r>
          </w:p>
        </w:tc>
        <w:tc>
          <w:tcPr>
            <w:tcW w:w="2268" w:type="dxa"/>
          </w:tcPr>
          <w:p w14:paraId="73CDA4EB" w14:textId="77777777" w:rsidR="00232A2A" w:rsidRPr="004A096F" w:rsidRDefault="00232A2A" w:rsidP="007E2F99">
            <w:r>
              <w:rPr>
                <w:b/>
                <w:bCs/>
              </w:rPr>
              <w:t>Username:</w:t>
            </w:r>
            <w:r>
              <w:t>cus02</w:t>
            </w:r>
          </w:p>
          <w:p w14:paraId="333CB924" w14:textId="77777777" w:rsidR="00232A2A" w:rsidRDefault="00232A2A" w:rsidP="007E2F99">
            <w:r>
              <w:rPr>
                <w:b/>
                <w:bCs/>
              </w:rPr>
              <w:t>Password:</w:t>
            </w:r>
            <w:r>
              <w:t xml:space="preserve"> </w:t>
            </w:r>
            <w:r w:rsidRPr="006F1372">
              <w:rPr>
                <w:color w:val="0F6FC6" w:themeColor="accent1"/>
              </w:rPr>
              <w:t>1111</w:t>
            </w:r>
          </w:p>
        </w:tc>
        <w:tc>
          <w:tcPr>
            <w:tcW w:w="1915" w:type="dxa"/>
          </w:tcPr>
          <w:p w14:paraId="3B9777F7" w14:textId="77777777" w:rsidR="00232A2A" w:rsidRDefault="00232A2A" w:rsidP="007E2F99">
            <w:r>
              <w:t>The username or password is invalid</w:t>
            </w:r>
          </w:p>
        </w:tc>
        <w:tc>
          <w:tcPr>
            <w:tcW w:w="1487" w:type="dxa"/>
          </w:tcPr>
          <w:p w14:paraId="3CE2090F" w14:textId="77777777" w:rsidR="00232A2A" w:rsidRDefault="00232A2A" w:rsidP="007E2F99"/>
        </w:tc>
      </w:tr>
    </w:tbl>
    <w:p w14:paraId="765F8EEE" w14:textId="1CA62DE5" w:rsidR="0020441B" w:rsidRDefault="0020441B" w:rsidP="00232A2A">
      <w:pPr>
        <w:jc w:val="center"/>
        <w:rPr>
          <w:lang w:bidi="th-TH"/>
        </w:rPr>
      </w:pPr>
    </w:p>
    <w:p w14:paraId="4E01973B" w14:textId="4F532A10" w:rsidR="00EC07EF" w:rsidRDefault="00EC07EF" w:rsidP="00EC07EF">
      <w:pPr>
        <w:pStyle w:val="2"/>
        <w:rPr>
          <w:b/>
          <w:bCs/>
          <w:lang w:bidi="th-TH"/>
        </w:rPr>
      </w:pPr>
      <w:bookmarkStart w:id="38" w:name="_Toc381494004"/>
      <w:r>
        <w:rPr>
          <w:b/>
          <w:bCs/>
          <w:lang w:bidi="th-TH"/>
        </w:rPr>
        <w:lastRenderedPageBreak/>
        <w:t>UAT_TC 09</w:t>
      </w:r>
      <w:bookmarkEnd w:id="38"/>
    </w:p>
    <w:p w14:paraId="2E138681" w14:textId="77777777" w:rsidR="00EC07EF" w:rsidRPr="00902165" w:rsidRDefault="00EC07EF" w:rsidP="00EC07EF">
      <w:pPr>
        <w:rPr>
          <w:lang w:bidi="th-TH"/>
        </w:rPr>
      </w:pPr>
    </w:p>
    <w:p w14:paraId="3E1BD50F" w14:textId="7AF1DB45" w:rsidR="00EC07EF" w:rsidRPr="005E5F54" w:rsidRDefault="00EC07EF" w:rsidP="00EC07EF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 xml:space="preserve">URS-09: </w:t>
      </w:r>
      <w:r w:rsidRPr="00EC07EF">
        <w:rPr>
          <w:color w:val="0F6FC6" w:themeColor="accent1"/>
          <w:sz w:val="22"/>
          <w:szCs w:val="22"/>
        </w:rPr>
        <w:t>The administrator add a new product.</w:t>
      </w:r>
    </w:p>
    <w:p w14:paraId="4CC98441" w14:textId="3C2FD9E1" w:rsidR="00EC07EF" w:rsidRPr="005E5F54" w:rsidRDefault="00EC07EF" w:rsidP="00EC07EF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add a new product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69E3895A" w14:textId="77777777" w:rsidR="00EC07EF" w:rsidRPr="005E5F54" w:rsidRDefault="00EC07EF" w:rsidP="00EC07EF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5919366F" w14:textId="684803C4" w:rsidR="00EC07EF" w:rsidRPr="00CE14ED" w:rsidRDefault="00D90D5C" w:rsidP="00EC07EF">
      <w:pPr>
        <w:pStyle w:val="af7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An administrator</w:t>
      </w:r>
      <w:r w:rsidR="00EC07EF">
        <w:rPr>
          <w:sz w:val="18"/>
          <w:szCs w:val="18"/>
        </w:rPr>
        <w:t xml:space="preserve"> open add a new product page</w:t>
      </w:r>
      <w:r w:rsidR="00EC07EF" w:rsidRPr="00CE14ED">
        <w:rPr>
          <w:sz w:val="18"/>
          <w:szCs w:val="18"/>
        </w:rPr>
        <w:t>.</w:t>
      </w:r>
    </w:p>
    <w:p w14:paraId="374A1A04" w14:textId="42D339B7" w:rsidR="00EC07EF" w:rsidRPr="00CE14ED" w:rsidRDefault="00D90D5C" w:rsidP="00EC07EF">
      <w:pPr>
        <w:pStyle w:val="af7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An administrator </w:t>
      </w:r>
      <w:r w:rsidR="009E1865">
        <w:rPr>
          <w:sz w:val="18"/>
          <w:szCs w:val="18"/>
        </w:rPr>
        <w:t>enter product name, price, amount, picture and other description.</w:t>
      </w:r>
    </w:p>
    <w:p w14:paraId="30D4CF31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6F1D4611" w14:textId="77777777" w:rsidR="00EC07EF" w:rsidRDefault="00EC07EF" w:rsidP="00EC07EF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843"/>
      </w:tblGrid>
      <w:tr w:rsidR="009E1865" w14:paraId="34879522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34B7554C" w14:textId="51CF832C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Media </w:t>
            </w:r>
            <w:r w:rsidRPr="00A56555">
              <w:rPr>
                <w:b/>
                <w:bCs/>
              </w:rPr>
              <w:t>Name:</w:t>
            </w:r>
          </w:p>
        </w:tc>
        <w:tc>
          <w:tcPr>
            <w:tcW w:w="3843" w:type="dxa"/>
          </w:tcPr>
          <w:p w14:paraId="78501D79" w14:textId="042B0FD9" w:rsidR="009E1865" w:rsidRDefault="009E1865" w:rsidP="007E2F99">
            <w:r>
              <w:t xml:space="preserve"> Hobbit </w:t>
            </w:r>
            <w:r w:rsidRPr="00CB7232">
              <w:t>an Unexpected Journey</w:t>
            </w:r>
          </w:p>
        </w:tc>
      </w:tr>
      <w:tr w:rsidR="009E1865" w14:paraId="7DF8E9AD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070FBAA" w14:textId="65C5C1F6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Type :</w:t>
            </w:r>
          </w:p>
        </w:tc>
        <w:tc>
          <w:tcPr>
            <w:tcW w:w="3843" w:type="dxa"/>
          </w:tcPr>
          <w:p w14:paraId="19737915" w14:textId="4FE867C7" w:rsidR="009E1865" w:rsidRDefault="009E1865" w:rsidP="007E2F99">
            <w:pPr>
              <w:rPr>
                <w:cs/>
                <w:lang w:bidi="th-TH"/>
              </w:rPr>
            </w:pPr>
            <w:r>
              <w:t>Blu-ray 3D</w:t>
            </w:r>
          </w:p>
        </w:tc>
      </w:tr>
      <w:tr w:rsidR="009E1865" w14:paraId="0F08647D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12983E3" w14:textId="4A208938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3843" w:type="dxa"/>
          </w:tcPr>
          <w:p w14:paraId="40B586FD" w14:textId="3A5F0249" w:rsidR="009E1865" w:rsidRDefault="009E1865" w:rsidP="007E2F99">
            <w:pPr>
              <w:rPr>
                <w:lang w:bidi="th-TH"/>
              </w:rPr>
            </w:pPr>
            <w:r>
              <w:rPr>
                <w:lang w:bidi="th-TH"/>
              </w:rPr>
              <w:t xml:space="preserve">Fantasy </w:t>
            </w:r>
          </w:p>
        </w:tc>
      </w:tr>
      <w:tr w:rsidR="009E1865" w14:paraId="33B20076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003DB50" w14:textId="08B8556A" w:rsidR="009E1865" w:rsidRPr="00A56555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9E1865">
              <w:rPr>
                <w:b/>
                <w:bCs/>
              </w:rPr>
              <w:t xml:space="preserve"> </w:t>
            </w:r>
            <w:r w:rsidR="00D90D5C">
              <w:rPr>
                <w:b/>
                <w:bCs/>
              </w:rPr>
              <w:t>:</w:t>
            </w:r>
          </w:p>
        </w:tc>
        <w:tc>
          <w:tcPr>
            <w:tcW w:w="3843" w:type="dxa"/>
          </w:tcPr>
          <w:p w14:paraId="3F0165FA" w14:textId="66996773" w:rsidR="009E1865" w:rsidRDefault="009E1865" w:rsidP="007E2F99">
            <w:r>
              <w:t>20</w:t>
            </w:r>
          </w:p>
        </w:tc>
      </w:tr>
      <w:tr w:rsidR="009E1865" w14:paraId="7F7948A7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4EC88423" w14:textId="2749F2ED" w:rsidR="009E1865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</w:p>
        </w:tc>
        <w:tc>
          <w:tcPr>
            <w:tcW w:w="3843" w:type="dxa"/>
          </w:tcPr>
          <w:p w14:paraId="7D820150" w14:textId="252462A0" w:rsidR="009E1865" w:rsidRDefault="009E1865" w:rsidP="007E2F99">
            <w:r>
              <w:t>1500.00</w:t>
            </w:r>
          </w:p>
        </w:tc>
      </w:tr>
      <w:tr w:rsidR="009E1865" w14:paraId="31125F3A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6AE532C4" w14:textId="77777777" w:rsidR="009E1865" w:rsidRPr="00A56555" w:rsidRDefault="009E1865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</w:p>
        </w:tc>
        <w:tc>
          <w:tcPr>
            <w:tcW w:w="3843" w:type="dxa"/>
          </w:tcPr>
          <w:p w14:paraId="75D96C08" w14:textId="3777631B" w:rsidR="009E1865" w:rsidRDefault="009E1865" w:rsidP="007E2F99">
            <w:r>
              <w:t>media_</w:t>
            </w:r>
            <w:r w:rsidR="00C0222F">
              <w:t>03</w:t>
            </w:r>
            <w:r>
              <w:t>.jpg</w:t>
            </w:r>
          </w:p>
        </w:tc>
      </w:tr>
      <w:tr w:rsidR="00EC07EF" w14:paraId="59F23FD1" w14:textId="77777777" w:rsidTr="00D90D5C">
        <w:trPr>
          <w:trHeight w:val="270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5115EE04" w14:textId="51236A74" w:rsidR="00EC07EF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Status: </w:t>
            </w:r>
          </w:p>
        </w:tc>
        <w:tc>
          <w:tcPr>
            <w:tcW w:w="3843" w:type="dxa"/>
          </w:tcPr>
          <w:p w14:paraId="5158E266" w14:textId="78DA4816" w:rsidR="00EC07EF" w:rsidRDefault="009E1865" w:rsidP="007E2F99">
            <w:r>
              <w:t>In-stock</w:t>
            </w:r>
          </w:p>
        </w:tc>
      </w:tr>
      <w:tr w:rsidR="00EC07EF" w14:paraId="44DA8BFB" w14:textId="77777777" w:rsidTr="00D90D5C">
        <w:trPr>
          <w:trHeight w:val="251"/>
          <w:jc w:val="center"/>
        </w:trPr>
        <w:tc>
          <w:tcPr>
            <w:tcW w:w="1435" w:type="dxa"/>
            <w:shd w:val="clear" w:color="auto" w:fill="5FF2CA" w:themeFill="accent4" w:themeFillTint="99"/>
          </w:tcPr>
          <w:p w14:paraId="3D8709D2" w14:textId="167B5A7D" w:rsidR="00EC07EF" w:rsidRPr="00A56555" w:rsidRDefault="009E1865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</w:p>
        </w:tc>
        <w:tc>
          <w:tcPr>
            <w:tcW w:w="3843" w:type="dxa"/>
          </w:tcPr>
          <w:p w14:paraId="00908F6A" w14:textId="7E9A506F" w:rsidR="00EC07EF" w:rsidRDefault="009E1865" w:rsidP="007E2F99">
            <w:r w:rsidRPr="009E1865">
              <w:t>08/04/2013</w:t>
            </w:r>
          </w:p>
        </w:tc>
      </w:tr>
    </w:tbl>
    <w:p w14:paraId="0F38F80D" w14:textId="77777777" w:rsidR="00EC07EF" w:rsidRDefault="00EC07EF" w:rsidP="00EC07EF">
      <w:pPr>
        <w:rPr>
          <w:b/>
          <w:bCs/>
          <w:sz w:val="20"/>
          <w:szCs w:val="20"/>
        </w:rPr>
      </w:pPr>
    </w:p>
    <w:p w14:paraId="1790BDD4" w14:textId="1E68E30B" w:rsidR="00EC07EF" w:rsidRPr="005E5F54" w:rsidRDefault="00EC07EF" w:rsidP="00EC07EF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 w:rsidR="00D90D5C">
        <w:rPr>
          <w:b/>
          <w:bCs/>
          <w:sz w:val="20"/>
          <w:szCs w:val="20"/>
        </w:rPr>
        <w:t>:</w:t>
      </w:r>
    </w:p>
    <w:p w14:paraId="26CF1CD9" w14:textId="313C912D" w:rsidR="00EC07EF" w:rsidRDefault="00EC07EF" w:rsidP="00EC07EF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 xml:space="preserve">1. </w:t>
      </w:r>
      <w:r w:rsidR="00D90D5C" w:rsidRPr="00D90D5C">
        <w:rPr>
          <w:b/>
          <w:bCs/>
        </w:rPr>
        <w:t xml:space="preserve">An administrator </w:t>
      </w:r>
      <w:r w:rsidR="00221F3A">
        <w:rPr>
          <w:b/>
          <w:bCs/>
        </w:rPr>
        <w:t>input wrong media name format</w:t>
      </w:r>
    </w:p>
    <w:p w14:paraId="72927876" w14:textId="6C3EB4B9" w:rsidR="00EC07EF" w:rsidRDefault="00C0222F" w:rsidP="00EC07EF">
      <w:pPr>
        <w:ind w:left="1440" w:firstLine="720"/>
      </w:pPr>
      <w:r>
        <w:t xml:space="preserve"> - Media name: $$$@@$$</w:t>
      </w:r>
    </w:p>
    <w:p w14:paraId="78243994" w14:textId="0457AD48" w:rsidR="00EC07EF" w:rsidRDefault="00EC07EF" w:rsidP="00EC07EF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="00D90D5C" w:rsidRPr="00D90D5C">
        <w:rPr>
          <w:b/>
          <w:bCs/>
        </w:rPr>
        <w:t xml:space="preserve">An administrator </w:t>
      </w:r>
      <w:r w:rsidR="00C0222F">
        <w:rPr>
          <w:b/>
          <w:bCs/>
        </w:rPr>
        <w:t>input wrong quantity format</w:t>
      </w:r>
    </w:p>
    <w:p w14:paraId="20C1E691" w14:textId="42E92D2C" w:rsidR="00EC07EF" w:rsidRDefault="00EC07EF" w:rsidP="00EC07EF">
      <w:pPr>
        <w:ind w:left="1440" w:firstLine="720"/>
      </w:pPr>
      <w:r>
        <w:rPr>
          <w:b/>
          <w:bCs/>
        </w:rPr>
        <w:t xml:space="preserve"> </w:t>
      </w:r>
      <w:r w:rsidR="007E2F99">
        <w:t>- Quantity</w:t>
      </w:r>
      <w:r w:rsidR="00C0222F">
        <w:t>: ABC</w:t>
      </w:r>
    </w:p>
    <w:p w14:paraId="3686D8E8" w14:textId="286078C8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3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>
        <w:rPr>
          <w:b/>
          <w:bCs/>
        </w:rPr>
        <w:t>input wrong unit price format</w:t>
      </w:r>
    </w:p>
    <w:p w14:paraId="6E3C099B" w14:textId="4BD09286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>
        <w:t xml:space="preserve">- Unit Price: </w:t>
      </w:r>
      <w:proofErr w:type="spellStart"/>
      <w:r>
        <w:t>fff</w:t>
      </w:r>
      <w:proofErr w:type="spellEnd"/>
    </w:p>
    <w:p w14:paraId="10496A89" w14:textId="450E8B67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4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>
        <w:rPr>
          <w:b/>
          <w:bCs/>
        </w:rPr>
        <w:t>input wrong picture format</w:t>
      </w:r>
    </w:p>
    <w:p w14:paraId="6B88BA8C" w14:textId="6807567D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 w:rsidR="00D90D5C">
        <w:t>- Picture</w:t>
      </w:r>
      <w:r>
        <w:t>: media_03.docx</w:t>
      </w:r>
    </w:p>
    <w:p w14:paraId="77697036" w14:textId="4E7A3D76" w:rsidR="00C0222F" w:rsidRDefault="00C0222F" w:rsidP="00C0222F">
      <w:pPr>
        <w:ind w:left="1440"/>
        <w:rPr>
          <w:b/>
          <w:bCs/>
        </w:rPr>
      </w:pPr>
      <w:r>
        <w:t xml:space="preserve">       </w:t>
      </w:r>
      <w:r>
        <w:rPr>
          <w:b/>
          <w:bCs/>
        </w:rPr>
        <w:t>5</w:t>
      </w:r>
      <w:r w:rsidRPr="00CB1AA3">
        <w:rPr>
          <w:b/>
          <w:bCs/>
        </w:rPr>
        <w:t xml:space="preserve">. </w:t>
      </w:r>
      <w:r w:rsidR="00D90D5C" w:rsidRPr="00D90D5C">
        <w:rPr>
          <w:b/>
          <w:bCs/>
        </w:rPr>
        <w:t xml:space="preserve">An administrator </w:t>
      </w:r>
      <w:r w:rsidR="00D90D5C">
        <w:rPr>
          <w:b/>
          <w:bCs/>
        </w:rPr>
        <w:t>input media</w:t>
      </w:r>
      <w:r>
        <w:rPr>
          <w:b/>
          <w:bCs/>
        </w:rPr>
        <w:t xml:space="preserve"> name same</w:t>
      </w:r>
      <w:r w:rsidR="00D90D5C">
        <w:rPr>
          <w:b/>
          <w:bCs/>
        </w:rPr>
        <w:t xml:space="preserve"> as media</w:t>
      </w:r>
      <w:r>
        <w:rPr>
          <w:b/>
          <w:bCs/>
        </w:rPr>
        <w:t xml:space="preserve"> name in database</w:t>
      </w:r>
    </w:p>
    <w:p w14:paraId="2302C26D" w14:textId="793C3C98" w:rsidR="00C0222F" w:rsidRDefault="00C0222F" w:rsidP="00C0222F">
      <w:pPr>
        <w:ind w:left="1440" w:firstLine="720"/>
      </w:pPr>
      <w:r>
        <w:rPr>
          <w:b/>
          <w:bCs/>
        </w:rPr>
        <w:t xml:space="preserve"> </w:t>
      </w:r>
      <w:r w:rsidR="00D90D5C">
        <w:t>- Media name: Frozen</w:t>
      </w:r>
    </w:p>
    <w:p w14:paraId="56633220" w14:textId="77777777" w:rsidR="00C0222F" w:rsidRDefault="00C0222F" w:rsidP="00EC07EF">
      <w:pPr>
        <w:ind w:left="1440" w:firstLine="720"/>
      </w:pPr>
    </w:p>
    <w:p w14:paraId="2ACCC850" w14:textId="70AAEC78" w:rsidR="00C0222F" w:rsidRDefault="00C0222F" w:rsidP="00C0222F">
      <w:r>
        <w:tab/>
      </w:r>
      <w:r>
        <w:tab/>
      </w:r>
      <w:r>
        <w:tab/>
      </w:r>
    </w:p>
    <w:p w14:paraId="3E17496E" w14:textId="77777777" w:rsidR="00D90D5C" w:rsidRDefault="00D90D5C" w:rsidP="00C0222F"/>
    <w:p w14:paraId="49B70FA2" w14:textId="77777777" w:rsidR="00EC07EF" w:rsidRPr="005E5F54" w:rsidRDefault="00EC07EF" w:rsidP="00EC07EF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lastRenderedPageBreak/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385"/>
        <w:gridCol w:w="804"/>
        <w:gridCol w:w="777"/>
        <w:gridCol w:w="1070"/>
        <w:gridCol w:w="928"/>
        <w:gridCol w:w="748"/>
        <w:gridCol w:w="742"/>
        <w:gridCol w:w="1119"/>
        <w:gridCol w:w="1337"/>
      </w:tblGrid>
      <w:tr w:rsidR="007E2F99" w14:paraId="7FEA8464" w14:textId="5EDDB89E" w:rsidTr="00C0222F">
        <w:tc>
          <w:tcPr>
            <w:tcW w:w="401" w:type="dxa"/>
            <w:shd w:val="clear" w:color="auto" w:fill="5FF2CA" w:themeFill="accent4" w:themeFillTint="99"/>
          </w:tcPr>
          <w:p w14:paraId="7CC91192" w14:textId="77777777" w:rsidR="00C0222F" w:rsidRDefault="00C0222F" w:rsidP="007E2F99">
            <w:r>
              <w:t>ID</w:t>
            </w:r>
          </w:p>
        </w:tc>
        <w:tc>
          <w:tcPr>
            <w:tcW w:w="1046" w:type="dxa"/>
            <w:shd w:val="clear" w:color="auto" w:fill="5FF2CA" w:themeFill="accent4" w:themeFillTint="99"/>
          </w:tcPr>
          <w:p w14:paraId="48B408FF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Title</w:t>
            </w:r>
          </w:p>
        </w:tc>
        <w:tc>
          <w:tcPr>
            <w:tcW w:w="893" w:type="dxa"/>
            <w:shd w:val="clear" w:color="auto" w:fill="5FF2CA" w:themeFill="accent4" w:themeFillTint="99"/>
          </w:tcPr>
          <w:p w14:paraId="3DC9FB53" w14:textId="77777777" w:rsidR="00C0222F" w:rsidRDefault="00C0222F" w:rsidP="007E2F99">
            <w:r>
              <w:t>Media Type</w:t>
            </w:r>
          </w:p>
        </w:tc>
        <w:tc>
          <w:tcPr>
            <w:tcW w:w="1105" w:type="dxa"/>
            <w:shd w:val="clear" w:color="auto" w:fill="5FF2CA" w:themeFill="accent4" w:themeFillTint="99"/>
          </w:tcPr>
          <w:p w14:paraId="08BB6D15" w14:textId="77777777" w:rsidR="00C0222F" w:rsidRDefault="00C0222F" w:rsidP="007E2F99">
            <w:r>
              <w:t xml:space="preserve">Genre </w:t>
            </w:r>
          </w:p>
        </w:tc>
        <w:tc>
          <w:tcPr>
            <w:tcW w:w="922" w:type="dxa"/>
            <w:shd w:val="clear" w:color="auto" w:fill="5FF2CA" w:themeFill="accent4" w:themeFillTint="99"/>
          </w:tcPr>
          <w:p w14:paraId="0F5EDC13" w14:textId="6F9DAA7B" w:rsidR="00C0222F" w:rsidRDefault="007E2F99" w:rsidP="007E2F99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  <w:tc>
          <w:tcPr>
            <w:tcW w:w="944" w:type="dxa"/>
            <w:shd w:val="clear" w:color="auto" w:fill="5FF2CA" w:themeFill="accent4" w:themeFillTint="99"/>
          </w:tcPr>
          <w:p w14:paraId="19546E83" w14:textId="5AF54B84" w:rsidR="00C0222F" w:rsidRDefault="00C0222F" w:rsidP="007E2F99">
            <w:r>
              <w:t>Status</w:t>
            </w:r>
          </w:p>
        </w:tc>
        <w:tc>
          <w:tcPr>
            <w:tcW w:w="774" w:type="dxa"/>
            <w:shd w:val="clear" w:color="auto" w:fill="5FF2CA" w:themeFill="accent4" w:themeFillTint="99"/>
          </w:tcPr>
          <w:p w14:paraId="57204DB0" w14:textId="77777777" w:rsidR="00C0222F" w:rsidRDefault="00C0222F" w:rsidP="007E2F99">
            <w:r>
              <w:t>Unit price</w:t>
            </w:r>
          </w:p>
        </w:tc>
        <w:tc>
          <w:tcPr>
            <w:tcW w:w="1119" w:type="dxa"/>
            <w:shd w:val="clear" w:color="auto" w:fill="5FF2CA" w:themeFill="accent4" w:themeFillTint="99"/>
          </w:tcPr>
          <w:p w14:paraId="0D513853" w14:textId="77777777" w:rsidR="00C0222F" w:rsidRDefault="00C0222F" w:rsidP="007E2F99">
            <w:r>
              <w:t>Release Date</w:t>
            </w:r>
          </w:p>
        </w:tc>
        <w:tc>
          <w:tcPr>
            <w:tcW w:w="706" w:type="dxa"/>
            <w:shd w:val="clear" w:color="auto" w:fill="5FF2CA" w:themeFill="accent4" w:themeFillTint="99"/>
          </w:tcPr>
          <w:p w14:paraId="7B005E7C" w14:textId="033F0F2F" w:rsidR="00C0222F" w:rsidRDefault="00C0222F" w:rsidP="007E2F99">
            <w:r>
              <w:t>Picture</w:t>
            </w:r>
          </w:p>
        </w:tc>
      </w:tr>
      <w:tr w:rsidR="007E2F99" w14:paraId="53A17375" w14:textId="5835BA20" w:rsidTr="00C0222F">
        <w:trPr>
          <w:trHeight w:val="260"/>
        </w:trPr>
        <w:tc>
          <w:tcPr>
            <w:tcW w:w="401" w:type="dxa"/>
            <w:shd w:val="clear" w:color="auto" w:fill="FFFFFF" w:themeFill="background1"/>
          </w:tcPr>
          <w:p w14:paraId="62E5F207" w14:textId="77777777" w:rsidR="00C0222F" w:rsidRDefault="00C0222F" w:rsidP="007E2F99">
            <w:r>
              <w:t>1</w:t>
            </w:r>
          </w:p>
        </w:tc>
        <w:tc>
          <w:tcPr>
            <w:tcW w:w="1046" w:type="dxa"/>
            <w:shd w:val="clear" w:color="auto" w:fill="FFFFFF" w:themeFill="background1"/>
          </w:tcPr>
          <w:p w14:paraId="2A82E091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Frozen</w:t>
            </w:r>
          </w:p>
        </w:tc>
        <w:tc>
          <w:tcPr>
            <w:tcW w:w="893" w:type="dxa"/>
            <w:shd w:val="clear" w:color="auto" w:fill="FFFFFF" w:themeFill="background1"/>
          </w:tcPr>
          <w:p w14:paraId="79EDF556" w14:textId="77777777" w:rsidR="00C0222F" w:rsidRDefault="00C0222F" w:rsidP="007E2F99">
            <w:r>
              <w:t>Blu-ray</w:t>
            </w:r>
          </w:p>
        </w:tc>
        <w:tc>
          <w:tcPr>
            <w:tcW w:w="1105" w:type="dxa"/>
            <w:shd w:val="clear" w:color="auto" w:fill="FFFFFF" w:themeFill="background1"/>
          </w:tcPr>
          <w:p w14:paraId="38E9DC34" w14:textId="77777777" w:rsidR="00C0222F" w:rsidRDefault="00C0222F" w:rsidP="007E2F99">
            <w:r>
              <w:t xml:space="preserve">Animation </w:t>
            </w:r>
          </w:p>
        </w:tc>
        <w:tc>
          <w:tcPr>
            <w:tcW w:w="922" w:type="dxa"/>
            <w:shd w:val="clear" w:color="auto" w:fill="FFFFFF" w:themeFill="background1"/>
          </w:tcPr>
          <w:p w14:paraId="7E69DC25" w14:textId="745E0C3A" w:rsidR="00C0222F" w:rsidRDefault="00C0222F" w:rsidP="007E2F99">
            <w:r>
              <w:t>30</w:t>
            </w:r>
          </w:p>
        </w:tc>
        <w:tc>
          <w:tcPr>
            <w:tcW w:w="944" w:type="dxa"/>
            <w:shd w:val="clear" w:color="auto" w:fill="FFFFFF" w:themeFill="background1"/>
          </w:tcPr>
          <w:p w14:paraId="7EB18962" w14:textId="452D8591" w:rsidR="00C0222F" w:rsidRDefault="00C0222F" w:rsidP="007E2F99">
            <w:r>
              <w:t>Out Of Stock</w:t>
            </w:r>
          </w:p>
        </w:tc>
        <w:tc>
          <w:tcPr>
            <w:tcW w:w="774" w:type="dxa"/>
            <w:shd w:val="clear" w:color="auto" w:fill="FFFFFF" w:themeFill="background1"/>
          </w:tcPr>
          <w:p w14:paraId="7BF07447" w14:textId="77777777" w:rsidR="00C0222F" w:rsidRDefault="00C0222F" w:rsidP="007E2F99">
            <w:r>
              <w:t>699.00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52A9B56A" w14:textId="77777777" w:rsidR="00C0222F" w:rsidRDefault="00C0222F" w:rsidP="007E2F99">
            <w:r w:rsidRPr="00CB7232">
              <w:t>20/03/2014</w:t>
            </w:r>
          </w:p>
        </w:tc>
        <w:tc>
          <w:tcPr>
            <w:tcW w:w="706" w:type="dxa"/>
            <w:shd w:val="clear" w:color="auto" w:fill="FFFFFF" w:themeFill="background1"/>
          </w:tcPr>
          <w:p w14:paraId="203239DD" w14:textId="7D010E6F" w:rsidR="00C0222F" w:rsidRPr="00CB7232" w:rsidRDefault="00C0222F" w:rsidP="007E2F99">
            <w:r>
              <w:t>Media_01.jpp</w:t>
            </w:r>
          </w:p>
        </w:tc>
      </w:tr>
      <w:tr w:rsidR="007E2F99" w14:paraId="5BCE76FD" w14:textId="41E29DC4" w:rsidTr="00C0222F">
        <w:tc>
          <w:tcPr>
            <w:tcW w:w="401" w:type="dxa"/>
            <w:shd w:val="clear" w:color="auto" w:fill="FFFFFF" w:themeFill="background1"/>
          </w:tcPr>
          <w:p w14:paraId="73D72212" w14:textId="77777777" w:rsidR="00C0222F" w:rsidRDefault="00C0222F" w:rsidP="007E2F99">
            <w:r>
              <w:t>2</w:t>
            </w:r>
          </w:p>
        </w:tc>
        <w:tc>
          <w:tcPr>
            <w:tcW w:w="1046" w:type="dxa"/>
            <w:shd w:val="clear" w:color="auto" w:fill="FFFFFF" w:themeFill="background1"/>
          </w:tcPr>
          <w:p w14:paraId="1F431330" w14:textId="77777777" w:rsidR="00C0222F" w:rsidRDefault="00C0222F" w:rsidP="007E2F99">
            <w:pPr>
              <w:rPr>
                <w:lang w:bidi="th-TH"/>
              </w:rPr>
            </w:pPr>
            <w:r>
              <w:rPr>
                <w:lang w:bidi="th-TH"/>
              </w:rPr>
              <w:t>Man of Steel</w:t>
            </w:r>
          </w:p>
        </w:tc>
        <w:tc>
          <w:tcPr>
            <w:tcW w:w="893" w:type="dxa"/>
            <w:shd w:val="clear" w:color="auto" w:fill="FFFFFF" w:themeFill="background1"/>
          </w:tcPr>
          <w:p w14:paraId="6B43DBA5" w14:textId="77777777" w:rsidR="00C0222F" w:rsidRDefault="00C0222F" w:rsidP="007E2F99">
            <w:r>
              <w:t>DVD</w:t>
            </w:r>
          </w:p>
        </w:tc>
        <w:tc>
          <w:tcPr>
            <w:tcW w:w="1105" w:type="dxa"/>
            <w:shd w:val="clear" w:color="auto" w:fill="FFFFFF" w:themeFill="background1"/>
          </w:tcPr>
          <w:p w14:paraId="254E4686" w14:textId="77777777" w:rsidR="00C0222F" w:rsidRDefault="00C0222F" w:rsidP="007E2F99">
            <w:r>
              <w:t>Action</w:t>
            </w:r>
          </w:p>
        </w:tc>
        <w:tc>
          <w:tcPr>
            <w:tcW w:w="922" w:type="dxa"/>
            <w:shd w:val="clear" w:color="auto" w:fill="FFFFFF" w:themeFill="background1"/>
          </w:tcPr>
          <w:p w14:paraId="3E868142" w14:textId="5708051B" w:rsidR="00C0222F" w:rsidRDefault="00C0222F" w:rsidP="007E2F99">
            <w:r>
              <w:t>30</w:t>
            </w:r>
          </w:p>
        </w:tc>
        <w:tc>
          <w:tcPr>
            <w:tcW w:w="944" w:type="dxa"/>
            <w:shd w:val="clear" w:color="auto" w:fill="FFFFFF" w:themeFill="background1"/>
          </w:tcPr>
          <w:p w14:paraId="46F446A4" w14:textId="3E2F7ACB" w:rsidR="00C0222F" w:rsidRDefault="00C0222F" w:rsidP="007E2F99">
            <w:r>
              <w:t>In- Stock</w:t>
            </w:r>
          </w:p>
        </w:tc>
        <w:tc>
          <w:tcPr>
            <w:tcW w:w="774" w:type="dxa"/>
            <w:shd w:val="clear" w:color="auto" w:fill="FFFFFF" w:themeFill="background1"/>
          </w:tcPr>
          <w:p w14:paraId="2446D1C1" w14:textId="77777777" w:rsidR="00C0222F" w:rsidRDefault="00C0222F" w:rsidP="007E2F99">
            <w:r>
              <w:t>150.00</w:t>
            </w:r>
          </w:p>
        </w:tc>
        <w:tc>
          <w:tcPr>
            <w:tcW w:w="1119" w:type="dxa"/>
            <w:shd w:val="clear" w:color="auto" w:fill="FFFFFF" w:themeFill="background1"/>
          </w:tcPr>
          <w:p w14:paraId="4BE99A3A" w14:textId="77777777" w:rsidR="00C0222F" w:rsidRPr="00CB7232" w:rsidRDefault="00C0222F" w:rsidP="007E2F99">
            <w:r>
              <w:t>12/11/2013</w:t>
            </w:r>
          </w:p>
        </w:tc>
        <w:tc>
          <w:tcPr>
            <w:tcW w:w="706" w:type="dxa"/>
            <w:shd w:val="clear" w:color="auto" w:fill="FFFFFF" w:themeFill="background1"/>
          </w:tcPr>
          <w:p w14:paraId="2DCB30CF" w14:textId="30D92D3F" w:rsidR="00C0222F" w:rsidRDefault="00C0222F" w:rsidP="007E2F99">
            <w:r>
              <w:t>Media_02.jpg</w:t>
            </w:r>
          </w:p>
        </w:tc>
      </w:tr>
    </w:tbl>
    <w:p w14:paraId="1F3F82E0" w14:textId="77777777" w:rsidR="00EC07EF" w:rsidRDefault="00EC07EF" w:rsidP="00EC07EF">
      <w:pPr>
        <w:ind w:left="1440" w:firstLine="720"/>
      </w:pPr>
    </w:p>
    <w:p w14:paraId="28F5557F" w14:textId="77777777" w:rsidR="0020441B" w:rsidRDefault="0020441B" w:rsidP="00902165">
      <w:pPr>
        <w:rPr>
          <w:lang w:bidi="th-TH"/>
        </w:rPr>
      </w:pPr>
    </w:p>
    <w:p w14:paraId="1CBEFFD7" w14:textId="77777777" w:rsidR="00D90D5C" w:rsidRDefault="00D90D5C" w:rsidP="00D90D5C">
      <w:pPr>
        <w:ind w:left="1440" w:firstLine="720"/>
      </w:pPr>
    </w:p>
    <w:p w14:paraId="50BE5BF5" w14:textId="4E5D489C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09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7DCB968D" w14:textId="31DAA53D" w:rsidR="00D90D5C" w:rsidRPr="00EE5DA1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D90D5C" w:rsidRPr="00EE5DA1">
        <w:rPr>
          <w:b/>
          <w:bCs/>
          <w:sz w:val="20"/>
          <w:szCs w:val="20"/>
        </w:rPr>
        <w:t>Valid Input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D90D5C" w14:paraId="6BD33480" w14:textId="77777777" w:rsidTr="007E2F99">
        <w:tc>
          <w:tcPr>
            <w:tcW w:w="851" w:type="dxa"/>
            <w:shd w:val="clear" w:color="auto" w:fill="5FF2CA" w:themeFill="accent4" w:themeFillTint="99"/>
          </w:tcPr>
          <w:p w14:paraId="065BA160" w14:textId="77777777" w:rsidR="00D90D5C" w:rsidRDefault="00D90D5C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44AA6FC" w14:textId="77777777" w:rsidR="00D90D5C" w:rsidRDefault="00D90D5C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EF4D37C" w14:textId="77777777" w:rsidR="00D90D5C" w:rsidRDefault="00D90D5C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1620FE4" w14:textId="77777777" w:rsidR="00D90D5C" w:rsidRDefault="00D90D5C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3A08817C" w14:textId="77777777" w:rsidR="00D90D5C" w:rsidRDefault="00D90D5C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35C3BD9" w14:textId="77777777" w:rsidR="00D90D5C" w:rsidRDefault="00D90D5C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3470F0D0" w14:textId="77777777" w:rsidR="00D90D5C" w:rsidRDefault="00D90D5C" w:rsidP="007E2F99">
            <w:pPr>
              <w:jc w:val="center"/>
            </w:pPr>
            <w:r>
              <w:t>Actual result</w:t>
            </w:r>
          </w:p>
        </w:tc>
      </w:tr>
      <w:tr w:rsidR="00D90D5C" w14:paraId="4E8BFCF0" w14:textId="77777777" w:rsidTr="007E2F99">
        <w:tc>
          <w:tcPr>
            <w:tcW w:w="851" w:type="dxa"/>
          </w:tcPr>
          <w:p w14:paraId="209203A5" w14:textId="4A07E334" w:rsidR="00D90D5C" w:rsidRDefault="00D90D5C" w:rsidP="007E2F99">
            <w:r>
              <w:t>UAT_TC 09</w:t>
            </w:r>
          </w:p>
        </w:tc>
        <w:tc>
          <w:tcPr>
            <w:tcW w:w="1690" w:type="dxa"/>
          </w:tcPr>
          <w:p w14:paraId="1CA28F36" w14:textId="22B1CEBA" w:rsidR="00D90D5C" w:rsidRDefault="00D90D5C" w:rsidP="007E2F99">
            <w:r w:rsidRPr="00D90D5C">
              <w:t>The administrator add a new product.</w:t>
            </w:r>
          </w:p>
        </w:tc>
        <w:tc>
          <w:tcPr>
            <w:tcW w:w="708" w:type="dxa"/>
          </w:tcPr>
          <w:p w14:paraId="235CBBEC" w14:textId="77777777" w:rsidR="00D90D5C" w:rsidRDefault="00D90D5C" w:rsidP="007E2F99">
            <w:r>
              <w:t>1</w:t>
            </w:r>
          </w:p>
        </w:tc>
        <w:tc>
          <w:tcPr>
            <w:tcW w:w="1677" w:type="dxa"/>
          </w:tcPr>
          <w:p w14:paraId="37A21424" w14:textId="5D31A214" w:rsidR="00D90D5C" w:rsidRDefault="00D90D5C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5FEB86E3" w14:textId="77777777" w:rsidR="00D90D5C" w:rsidRDefault="00D90D5C" w:rsidP="007E2F99"/>
        </w:tc>
        <w:tc>
          <w:tcPr>
            <w:tcW w:w="1560" w:type="dxa"/>
          </w:tcPr>
          <w:p w14:paraId="69A29C30" w14:textId="79F41B18" w:rsidR="00D90D5C" w:rsidRDefault="00D90D5C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1E4EC298" w14:textId="77777777" w:rsidR="00D90D5C" w:rsidRDefault="00D90D5C" w:rsidP="007E2F99"/>
        </w:tc>
      </w:tr>
      <w:tr w:rsidR="00D90D5C" w14:paraId="1034EDFB" w14:textId="77777777" w:rsidTr="007E2F99">
        <w:tc>
          <w:tcPr>
            <w:tcW w:w="851" w:type="dxa"/>
          </w:tcPr>
          <w:p w14:paraId="6B73541C" w14:textId="77777777" w:rsidR="00D90D5C" w:rsidRDefault="00D90D5C" w:rsidP="007E2F99"/>
        </w:tc>
        <w:tc>
          <w:tcPr>
            <w:tcW w:w="1690" w:type="dxa"/>
          </w:tcPr>
          <w:p w14:paraId="426E969B" w14:textId="77777777" w:rsidR="00D90D5C" w:rsidRDefault="00D90D5C" w:rsidP="007E2F99"/>
        </w:tc>
        <w:tc>
          <w:tcPr>
            <w:tcW w:w="708" w:type="dxa"/>
          </w:tcPr>
          <w:p w14:paraId="27948975" w14:textId="77777777" w:rsidR="00D90D5C" w:rsidRDefault="00D90D5C" w:rsidP="007E2F99">
            <w:r>
              <w:t>2</w:t>
            </w:r>
          </w:p>
        </w:tc>
        <w:tc>
          <w:tcPr>
            <w:tcW w:w="1677" w:type="dxa"/>
          </w:tcPr>
          <w:p w14:paraId="69D35F64" w14:textId="4524242D" w:rsidR="00D90D5C" w:rsidRDefault="00D90D5C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6CFF6ED2" w14:textId="01E650D5" w:rsidR="00D90D5C" w:rsidRPr="004A096F" w:rsidRDefault="00D90D5C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7052FEBF" w14:textId="672F9235" w:rsidR="00D90D5C" w:rsidRDefault="00D90D5C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CD71193" w14:textId="3D8BCB68" w:rsidR="00D90D5C" w:rsidRDefault="00D90D5C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101D154A" w14:textId="5E32028B" w:rsidR="00D90D5C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D90D5C">
              <w:rPr>
                <w:b/>
                <w:bCs/>
              </w:rPr>
              <w:t xml:space="preserve"> :</w:t>
            </w:r>
            <w:r w:rsidR="00D90D5C">
              <w:t xml:space="preserve"> 20</w:t>
            </w:r>
          </w:p>
          <w:p w14:paraId="1DF6BE18" w14:textId="28244E94" w:rsid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0C9C126A" w14:textId="2F8EB492" w:rsidR="00D90D5C" w:rsidRDefault="00D90D5C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1B338492" w14:textId="728C3159" w:rsid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1E4B52EC" w14:textId="42B539D2" w:rsidR="00D90D5C" w:rsidRPr="00D90D5C" w:rsidRDefault="00D90D5C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306DFBE9" w14:textId="550B8D25" w:rsidR="00D90D5C" w:rsidRDefault="00D90D5C" w:rsidP="007E2F99">
            <w:r>
              <w:t>The</w:t>
            </w:r>
            <w:r w:rsidRPr="00940165">
              <w:t xml:space="preserve"> system shall pro</w:t>
            </w:r>
            <w:r>
              <w:t>vide the successful add new product</w:t>
            </w:r>
            <w:r w:rsidRPr="00940165">
              <w:t xml:space="preserve"> page.</w:t>
            </w:r>
          </w:p>
        </w:tc>
        <w:tc>
          <w:tcPr>
            <w:tcW w:w="1842" w:type="dxa"/>
          </w:tcPr>
          <w:p w14:paraId="0665F356" w14:textId="77777777" w:rsidR="00D90D5C" w:rsidRDefault="00D90D5C" w:rsidP="007E2F99"/>
        </w:tc>
      </w:tr>
    </w:tbl>
    <w:p w14:paraId="599A7173" w14:textId="77777777" w:rsidR="00D90D5C" w:rsidRDefault="00D90D5C" w:rsidP="00D90D5C"/>
    <w:p w14:paraId="1CFABDF1" w14:textId="77777777" w:rsidR="00D90D5C" w:rsidRDefault="00D90D5C" w:rsidP="00D90D5C"/>
    <w:p w14:paraId="5A5587AA" w14:textId="77777777" w:rsidR="00D90D5C" w:rsidRDefault="00D90D5C" w:rsidP="00D90D5C"/>
    <w:p w14:paraId="1E4258AE" w14:textId="77777777" w:rsidR="00D90D5C" w:rsidRDefault="00D90D5C" w:rsidP="00D90D5C"/>
    <w:p w14:paraId="7250CF78" w14:textId="77777777" w:rsidR="00D90D5C" w:rsidRDefault="00D90D5C" w:rsidP="00D90D5C"/>
    <w:p w14:paraId="21341AA4" w14:textId="77777777" w:rsidR="00D90D5C" w:rsidRDefault="00D90D5C" w:rsidP="00D90D5C"/>
    <w:p w14:paraId="66EEDCB8" w14:textId="77777777" w:rsidR="00D90D5C" w:rsidRDefault="00D90D5C" w:rsidP="00D90D5C"/>
    <w:p w14:paraId="74966232" w14:textId="77777777" w:rsidR="00D90D5C" w:rsidRDefault="00D90D5C" w:rsidP="00D90D5C"/>
    <w:p w14:paraId="484212D2" w14:textId="77777777" w:rsidR="00D90D5C" w:rsidRDefault="00D90D5C" w:rsidP="00D90D5C"/>
    <w:p w14:paraId="29D8E978" w14:textId="77777777" w:rsidR="00D90D5C" w:rsidRPr="00EE1E39" w:rsidRDefault="00D90D5C" w:rsidP="00D90D5C"/>
    <w:p w14:paraId="14FF3C9F" w14:textId="0FADE102" w:rsidR="00D90D5C" w:rsidRPr="00EE5DA1" w:rsidRDefault="00D90D5C" w:rsidP="00D90D5C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Pr="00D90D5C">
        <w:rPr>
          <w:b/>
          <w:bCs/>
          <w:sz w:val="20"/>
          <w:szCs w:val="20"/>
        </w:rPr>
        <w:t>An administrator input wrong media name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D90D5C" w14:paraId="1F2CB5CA" w14:textId="77777777" w:rsidTr="007E2F99">
        <w:tc>
          <w:tcPr>
            <w:tcW w:w="851" w:type="dxa"/>
            <w:shd w:val="clear" w:color="auto" w:fill="5FF2CA" w:themeFill="accent4" w:themeFillTint="99"/>
          </w:tcPr>
          <w:p w14:paraId="1EC54C32" w14:textId="77777777" w:rsidR="00D90D5C" w:rsidRDefault="00D90D5C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1208E8FE" w14:textId="77777777" w:rsidR="00D90D5C" w:rsidRDefault="00D90D5C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7ADF0F0B" w14:textId="77777777" w:rsidR="00D90D5C" w:rsidRDefault="00D90D5C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A5110BB" w14:textId="77777777" w:rsidR="00D90D5C" w:rsidRDefault="00D90D5C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2FBB9F6" w14:textId="77777777" w:rsidR="00D90D5C" w:rsidRDefault="00D90D5C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3E19FF03" w14:textId="77777777" w:rsidR="00D90D5C" w:rsidRDefault="00D90D5C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0658FE9E" w14:textId="77777777" w:rsidR="00D90D5C" w:rsidRDefault="00D90D5C" w:rsidP="007E2F99">
            <w:pPr>
              <w:jc w:val="center"/>
            </w:pPr>
            <w:r>
              <w:t>Actual result</w:t>
            </w:r>
          </w:p>
        </w:tc>
      </w:tr>
      <w:tr w:rsidR="00D90D5C" w14:paraId="3EE2635D" w14:textId="77777777" w:rsidTr="007E2F99">
        <w:tc>
          <w:tcPr>
            <w:tcW w:w="851" w:type="dxa"/>
          </w:tcPr>
          <w:p w14:paraId="1146B750" w14:textId="2FC1A793" w:rsidR="00D90D5C" w:rsidRDefault="00D90D5C" w:rsidP="00D90D5C">
            <w:r>
              <w:t>UAT_TC 09</w:t>
            </w:r>
          </w:p>
        </w:tc>
        <w:tc>
          <w:tcPr>
            <w:tcW w:w="1690" w:type="dxa"/>
          </w:tcPr>
          <w:p w14:paraId="60F342FD" w14:textId="2BBA28BC" w:rsidR="00D90D5C" w:rsidRDefault="00D90D5C" w:rsidP="00D90D5C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6F5DD653" w14:textId="77777777" w:rsidR="00D90D5C" w:rsidRDefault="00D90D5C" w:rsidP="00D90D5C">
            <w:r>
              <w:t>1</w:t>
            </w:r>
          </w:p>
        </w:tc>
        <w:tc>
          <w:tcPr>
            <w:tcW w:w="1677" w:type="dxa"/>
          </w:tcPr>
          <w:p w14:paraId="7DF41600" w14:textId="397AEC7D" w:rsidR="00D90D5C" w:rsidRDefault="00D90D5C" w:rsidP="00D90D5C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17FCF4EA" w14:textId="77777777" w:rsidR="00D90D5C" w:rsidRDefault="00D90D5C" w:rsidP="00D90D5C"/>
        </w:tc>
        <w:tc>
          <w:tcPr>
            <w:tcW w:w="1560" w:type="dxa"/>
          </w:tcPr>
          <w:p w14:paraId="5E4C72AC" w14:textId="54E9CE18" w:rsidR="00D90D5C" w:rsidRDefault="007E2F99" w:rsidP="00D90D5C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35D81D22" w14:textId="1B8EEB69" w:rsidR="00D90D5C" w:rsidRDefault="00D90D5C" w:rsidP="00D90D5C"/>
        </w:tc>
      </w:tr>
      <w:tr w:rsidR="00D90D5C" w14:paraId="69B25429" w14:textId="77777777" w:rsidTr="007E2F99">
        <w:tc>
          <w:tcPr>
            <w:tcW w:w="851" w:type="dxa"/>
          </w:tcPr>
          <w:p w14:paraId="0E0AC19A" w14:textId="77777777" w:rsidR="00D90D5C" w:rsidRDefault="00D90D5C" w:rsidP="00D90D5C"/>
        </w:tc>
        <w:tc>
          <w:tcPr>
            <w:tcW w:w="1690" w:type="dxa"/>
          </w:tcPr>
          <w:p w14:paraId="4DB1EA1D" w14:textId="77777777" w:rsidR="00D90D5C" w:rsidRDefault="00D90D5C" w:rsidP="00D90D5C"/>
        </w:tc>
        <w:tc>
          <w:tcPr>
            <w:tcW w:w="708" w:type="dxa"/>
          </w:tcPr>
          <w:p w14:paraId="3D6F4B14" w14:textId="77777777" w:rsidR="00D90D5C" w:rsidRDefault="00D90D5C" w:rsidP="00D90D5C">
            <w:r>
              <w:t>2</w:t>
            </w:r>
          </w:p>
        </w:tc>
        <w:tc>
          <w:tcPr>
            <w:tcW w:w="1677" w:type="dxa"/>
          </w:tcPr>
          <w:p w14:paraId="71A0115C" w14:textId="03287BEB" w:rsidR="00D90D5C" w:rsidRDefault="00D90D5C" w:rsidP="00D90D5C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35F7FDEF" w14:textId="29ED1905" w:rsidR="00D90D5C" w:rsidRPr="004A096F" w:rsidRDefault="00D90D5C" w:rsidP="00D90D5C">
            <w:r>
              <w:rPr>
                <w:b/>
                <w:bCs/>
              </w:rPr>
              <w:t>Media name:</w:t>
            </w:r>
            <w:r>
              <w:t xml:space="preserve"> </w:t>
            </w:r>
            <w:r w:rsidR="007E2F99" w:rsidRPr="007E2F99">
              <w:rPr>
                <w:color w:val="0F6FC6" w:themeColor="accent1"/>
              </w:rPr>
              <w:t>$$$@@$$</w:t>
            </w:r>
          </w:p>
          <w:p w14:paraId="05D592EB" w14:textId="77777777" w:rsidR="00D90D5C" w:rsidRDefault="00D90D5C" w:rsidP="00D90D5C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D71F3B8" w14:textId="77777777" w:rsidR="00D90D5C" w:rsidRDefault="00D90D5C" w:rsidP="00D90D5C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479FDC72" w14:textId="3C6E19D1" w:rsidR="00D90D5C" w:rsidRDefault="007E2F99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  <w:r w:rsidR="00D90D5C">
              <w:rPr>
                <w:b/>
                <w:bCs/>
              </w:rPr>
              <w:t xml:space="preserve"> :</w:t>
            </w:r>
            <w:r w:rsidR="00D90D5C">
              <w:t xml:space="preserve"> 20</w:t>
            </w:r>
          </w:p>
          <w:p w14:paraId="5AD8CBF7" w14:textId="77777777" w:rsidR="00D90D5C" w:rsidRDefault="00D90D5C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4A15B8AB" w14:textId="77777777" w:rsidR="00D90D5C" w:rsidRDefault="00D90D5C" w:rsidP="00D90D5C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3E5A4E37" w14:textId="77777777" w:rsidR="00D90D5C" w:rsidRDefault="00D90D5C" w:rsidP="00D90D5C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7CB72EE9" w14:textId="29776282" w:rsidR="00D90D5C" w:rsidRDefault="00D90D5C" w:rsidP="00D90D5C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A8F99E2" w14:textId="4C0E0F16" w:rsidR="00D90D5C" w:rsidRDefault="007E2F99" w:rsidP="00D90D5C">
            <w:r>
              <w:t xml:space="preserve">The name must be </w:t>
            </w:r>
            <w:r w:rsidRPr="00BE65C0">
              <w:t>characters</w:t>
            </w:r>
            <w:r>
              <w:t xml:space="preserve"> and/or number.</w:t>
            </w:r>
          </w:p>
        </w:tc>
        <w:tc>
          <w:tcPr>
            <w:tcW w:w="1842" w:type="dxa"/>
          </w:tcPr>
          <w:p w14:paraId="120F22AF" w14:textId="77777777" w:rsidR="00D90D5C" w:rsidRDefault="00D90D5C" w:rsidP="00D90D5C"/>
        </w:tc>
      </w:tr>
    </w:tbl>
    <w:p w14:paraId="795398C2" w14:textId="77777777" w:rsidR="00D90D5C" w:rsidRDefault="00D90D5C" w:rsidP="00D90D5C">
      <w:r>
        <w:tab/>
      </w:r>
    </w:p>
    <w:p w14:paraId="171851F3" w14:textId="77777777" w:rsidR="00D90D5C" w:rsidRDefault="00D90D5C" w:rsidP="00D90D5C"/>
    <w:p w14:paraId="1B0C9A57" w14:textId="77777777" w:rsidR="00D90D5C" w:rsidRDefault="00D90D5C" w:rsidP="00D90D5C"/>
    <w:p w14:paraId="4D89C4E3" w14:textId="7B1A3BC4" w:rsidR="00D90D5C" w:rsidRPr="00EE5DA1" w:rsidRDefault="00D90D5C" w:rsidP="00D90D5C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Pr="00D90D5C">
        <w:rPr>
          <w:b/>
          <w:bCs/>
          <w:sz w:val="20"/>
          <w:szCs w:val="20"/>
        </w:rPr>
        <w:t>An administrator input wrong quantity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431A7B3B" w14:textId="77777777" w:rsidTr="007E2F99">
        <w:tc>
          <w:tcPr>
            <w:tcW w:w="851" w:type="dxa"/>
            <w:shd w:val="clear" w:color="auto" w:fill="5FF2CA" w:themeFill="accent4" w:themeFillTint="99"/>
          </w:tcPr>
          <w:p w14:paraId="15018FF6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77FC81AB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D076AE4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09C8AB7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08258CF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395DE3C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77B5FE4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17685C88" w14:textId="77777777" w:rsidTr="007E2F99">
        <w:tc>
          <w:tcPr>
            <w:tcW w:w="851" w:type="dxa"/>
          </w:tcPr>
          <w:p w14:paraId="69F65242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29BEA74A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12247849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1C27370D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2777BFD9" w14:textId="77777777" w:rsidR="007E2F99" w:rsidRDefault="007E2F99" w:rsidP="007E2F99"/>
        </w:tc>
        <w:tc>
          <w:tcPr>
            <w:tcW w:w="1560" w:type="dxa"/>
          </w:tcPr>
          <w:p w14:paraId="38079E4E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1750F233" w14:textId="77777777" w:rsidR="007E2F99" w:rsidRDefault="007E2F99" w:rsidP="007E2F99"/>
        </w:tc>
      </w:tr>
      <w:tr w:rsidR="007E2F99" w14:paraId="75CB347F" w14:textId="77777777" w:rsidTr="007E2F99">
        <w:tc>
          <w:tcPr>
            <w:tcW w:w="851" w:type="dxa"/>
          </w:tcPr>
          <w:p w14:paraId="19B28442" w14:textId="77777777" w:rsidR="007E2F99" w:rsidRDefault="007E2F99" w:rsidP="007E2F99"/>
        </w:tc>
        <w:tc>
          <w:tcPr>
            <w:tcW w:w="1690" w:type="dxa"/>
          </w:tcPr>
          <w:p w14:paraId="708889F3" w14:textId="77777777" w:rsidR="007E2F99" w:rsidRDefault="007E2F99" w:rsidP="007E2F99"/>
        </w:tc>
        <w:tc>
          <w:tcPr>
            <w:tcW w:w="708" w:type="dxa"/>
          </w:tcPr>
          <w:p w14:paraId="41213566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320A694A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5476108D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5065D4CD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6DA1A5AB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6D5D9238" w14:textId="2183AEF5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Quantity :</w:t>
            </w:r>
            <w:r>
              <w:t xml:space="preserve"> </w:t>
            </w:r>
            <w:r w:rsidRPr="007E2F99">
              <w:rPr>
                <w:color w:val="0F6FC6" w:themeColor="accent1"/>
              </w:rPr>
              <w:t>ABC</w:t>
            </w:r>
          </w:p>
          <w:p w14:paraId="39BF6D59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7FD2C4AC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53CFF66A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6C2D2B21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BDC7D0A" w14:textId="1AF1DF3E" w:rsidR="007E2F99" w:rsidRDefault="007E2F99" w:rsidP="007E2F99">
            <w:r>
              <w:t>The quantity must be only number.</w:t>
            </w:r>
          </w:p>
        </w:tc>
        <w:tc>
          <w:tcPr>
            <w:tcW w:w="1842" w:type="dxa"/>
          </w:tcPr>
          <w:p w14:paraId="74B59969" w14:textId="77777777" w:rsidR="007E2F99" w:rsidRDefault="007E2F99" w:rsidP="007E2F99"/>
        </w:tc>
      </w:tr>
    </w:tbl>
    <w:p w14:paraId="5876A81F" w14:textId="77777777" w:rsidR="0020441B" w:rsidRDefault="0020441B" w:rsidP="00902165">
      <w:pPr>
        <w:rPr>
          <w:lang w:bidi="th-TH"/>
        </w:rPr>
      </w:pPr>
    </w:p>
    <w:p w14:paraId="277B7402" w14:textId="77777777" w:rsidR="0020441B" w:rsidRDefault="0020441B" w:rsidP="00902165">
      <w:pPr>
        <w:rPr>
          <w:lang w:bidi="th-TH"/>
        </w:rPr>
      </w:pPr>
    </w:p>
    <w:p w14:paraId="2F48438A" w14:textId="77777777" w:rsidR="0020441B" w:rsidRDefault="0020441B" w:rsidP="00902165">
      <w:pPr>
        <w:rPr>
          <w:lang w:bidi="th-TH"/>
        </w:rPr>
      </w:pPr>
    </w:p>
    <w:p w14:paraId="579E98D6" w14:textId="77777777" w:rsidR="0020441B" w:rsidRDefault="0020441B" w:rsidP="00902165">
      <w:pPr>
        <w:rPr>
          <w:lang w:bidi="th-TH"/>
        </w:rPr>
      </w:pPr>
    </w:p>
    <w:p w14:paraId="58B86013" w14:textId="5E2BD95C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Input 3: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wrong unit price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71C55D4F" w14:textId="77777777" w:rsidTr="007E2F99">
        <w:tc>
          <w:tcPr>
            <w:tcW w:w="851" w:type="dxa"/>
            <w:shd w:val="clear" w:color="auto" w:fill="5FF2CA" w:themeFill="accent4" w:themeFillTint="99"/>
          </w:tcPr>
          <w:p w14:paraId="344AB0A4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0674118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439146F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CD18A38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B03A0C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5CAF9E92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8633A6D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1766D8F7" w14:textId="77777777" w:rsidTr="007E2F99">
        <w:tc>
          <w:tcPr>
            <w:tcW w:w="851" w:type="dxa"/>
          </w:tcPr>
          <w:p w14:paraId="3B998740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0BE67D4B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24614DF6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43F8942F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3259A34B" w14:textId="77777777" w:rsidR="007E2F99" w:rsidRDefault="007E2F99" w:rsidP="007E2F99"/>
        </w:tc>
        <w:tc>
          <w:tcPr>
            <w:tcW w:w="1560" w:type="dxa"/>
          </w:tcPr>
          <w:p w14:paraId="33DA5461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59E3E8CD" w14:textId="77777777" w:rsidR="007E2F99" w:rsidRDefault="007E2F99" w:rsidP="007E2F99"/>
        </w:tc>
      </w:tr>
      <w:tr w:rsidR="007E2F99" w14:paraId="7685FF91" w14:textId="77777777" w:rsidTr="007E2F99">
        <w:tc>
          <w:tcPr>
            <w:tcW w:w="851" w:type="dxa"/>
          </w:tcPr>
          <w:p w14:paraId="5F9E4310" w14:textId="77777777" w:rsidR="007E2F99" w:rsidRDefault="007E2F99" w:rsidP="007E2F99"/>
        </w:tc>
        <w:tc>
          <w:tcPr>
            <w:tcW w:w="1690" w:type="dxa"/>
          </w:tcPr>
          <w:p w14:paraId="557F93A7" w14:textId="77777777" w:rsidR="007E2F99" w:rsidRDefault="007E2F99" w:rsidP="007E2F99"/>
        </w:tc>
        <w:tc>
          <w:tcPr>
            <w:tcW w:w="708" w:type="dxa"/>
          </w:tcPr>
          <w:p w14:paraId="1A505B84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17D3955F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2B161CC1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0A59D748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33A49D5B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4D356860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14F20D2F" w14:textId="097DAEF9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</w:t>
            </w:r>
            <w:proofErr w:type="spellStart"/>
            <w:r w:rsidRPr="007E2F99">
              <w:rPr>
                <w:color w:val="0F6FC6" w:themeColor="accent1"/>
              </w:rPr>
              <w:t>fff</w:t>
            </w:r>
            <w:proofErr w:type="spellEnd"/>
          </w:p>
          <w:p w14:paraId="24F0838A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39F31934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3E1AB216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212ED9CD" w14:textId="3825BDDF" w:rsidR="007E2F99" w:rsidRDefault="007E2F99" w:rsidP="007E2F99">
            <w:r>
              <w:t xml:space="preserve">The unit price </w:t>
            </w:r>
            <w:r w:rsidRPr="00BE65C0">
              <w:t>must</w:t>
            </w:r>
            <w:r>
              <w:t xml:space="preserve"> be only number.</w:t>
            </w:r>
          </w:p>
        </w:tc>
        <w:tc>
          <w:tcPr>
            <w:tcW w:w="1842" w:type="dxa"/>
          </w:tcPr>
          <w:p w14:paraId="1D663EDA" w14:textId="77777777" w:rsidR="007E2F99" w:rsidRDefault="007E2F99" w:rsidP="007E2F99"/>
        </w:tc>
      </w:tr>
    </w:tbl>
    <w:p w14:paraId="0DAA5DBB" w14:textId="77777777" w:rsidR="007E2F99" w:rsidRDefault="007E2F99" w:rsidP="007E2F99">
      <w:pPr>
        <w:rPr>
          <w:lang w:bidi="th-TH"/>
        </w:rPr>
      </w:pPr>
    </w:p>
    <w:p w14:paraId="5BDA92BE" w14:textId="77777777" w:rsidR="007E2F99" w:rsidRDefault="007E2F99" w:rsidP="007E2F99">
      <w:pPr>
        <w:rPr>
          <w:lang w:bidi="th-TH"/>
        </w:rPr>
      </w:pPr>
    </w:p>
    <w:p w14:paraId="6B3C6B9F" w14:textId="06861D3F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4: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wrong picture format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13C5199D" w14:textId="77777777" w:rsidTr="007E2F99">
        <w:tc>
          <w:tcPr>
            <w:tcW w:w="851" w:type="dxa"/>
            <w:shd w:val="clear" w:color="auto" w:fill="5FF2CA" w:themeFill="accent4" w:themeFillTint="99"/>
          </w:tcPr>
          <w:p w14:paraId="07F9A27C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EDB1BEF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06CB4BBC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40252FB5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6DA4065F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8955FA0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582535F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24A4BCDE" w14:textId="77777777" w:rsidTr="007E2F99">
        <w:tc>
          <w:tcPr>
            <w:tcW w:w="851" w:type="dxa"/>
          </w:tcPr>
          <w:p w14:paraId="0B74550F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08EFDCB2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74F24DA3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0E99502B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2AA52F1B" w14:textId="77777777" w:rsidR="007E2F99" w:rsidRDefault="007E2F99" w:rsidP="007E2F99"/>
        </w:tc>
        <w:tc>
          <w:tcPr>
            <w:tcW w:w="1560" w:type="dxa"/>
          </w:tcPr>
          <w:p w14:paraId="1E0CDC1A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6E649B3F" w14:textId="77777777" w:rsidR="007E2F99" w:rsidRDefault="007E2F99" w:rsidP="007E2F99"/>
        </w:tc>
      </w:tr>
      <w:tr w:rsidR="007E2F99" w14:paraId="109C74B6" w14:textId="77777777" w:rsidTr="007E2F99">
        <w:tc>
          <w:tcPr>
            <w:tcW w:w="851" w:type="dxa"/>
          </w:tcPr>
          <w:p w14:paraId="5EEE6996" w14:textId="77777777" w:rsidR="007E2F99" w:rsidRDefault="007E2F99" w:rsidP="007E2F99"/>
        </w:tc>
        <w:tc>
          <w:tcPr>
            <w:tcW w:w="1690" w:type="dxa"/>
          </w:tcPr>
          <w:p w14:paraId="7B5590A1" w14:textId="77777777" w:rsidR="007E2F99" w:rsidRDefault="007E2F99" w:rsidP="007E2F99"/>
        </w:tc>
        <w:tc>
          <w:tcPr>
            <w:tcW w:w="708" w:type="dxa"/>
          </w:tcPr>
          <w:p w14:paraId="1C9A7B55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6D7A35AE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046A5132" w14:textId="77777777" w:rsidR="007E2F99" w:rsidRPr="004A096F" w:rsidRDefault="007E2F99" w:rsidP="007E2F99">
            <w:r>
              <w:rPr>
                <w:b/>
                <w:bCs/>
              </w:rPr>
              <w:t>Media name:</w:t>
            </w:r>
            <w:r>
              <w:t xml:space="preserve"> Hobbit </w:t>
            </w:r>
            <w:r w:rsidRPr="00CB7232">
              <w:t>an Unexpected Journey</w:t>
            </w:r>
          </w:p>
          <w:p w14:paraId="7DB99DBD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54E54CCD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7BC03919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185B721D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07358A18" w14:textId="56F83CAE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</w:t>
            </w:r>
            <w:r w:rsidRPr="007E2F99">
              <w:rPr>
                <w:color w:val="0F6FC6" w:themeColor="accent1"/>
              </w:rPr>
              <w:t>media_03.docx</w:t>
            </w:r>
          </w:p>
          <w:p w14:paraId="2BFF801B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03E246EE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1AC7D801" w14:textId="089E3361" w:rsidR="007E2F99" w:rsidRDefault="007E2F99" w:rsidP="007E2F99">
            <w:r>
              <w:t>The picture that must be image format.</w:t>
            </w:r>
          </w:p>
        </w:tc>
        <w:tc>
          <w:tcPr>
            <w:tcW w:w="1842" w:type="dxa"/>
          </w:tcPr>
          <w:p w14:paraId="7FB65309" w14:textId="77777777" w:rsidR="007E2F99" w:rsidRDefault="007E2F99" w:rsidP="007E2F99"/>
        </w:tc>
      </w:tr>
    </w:tbl>
    <w:p w14:paraId="5D362815" w14:textId="77777777" w:rsidR="007E2F99" w:rsidRDefault="007E2F99" w:rsidP="007E2F99">
      <w:pPr>
        <w:rPr>
          <w:lang w:bidi="th-TH"/>
        </w:rPr>
      </w:pPr>
    </w:p>
    <w:p w14:paraId="01AC8FCA" w14:textId="77777777" w:rsidR="007E2F99" w:rsidRDefault="007E2F99" w:rsidP="007E2F99">
      <w:pPr>
        <w:rPr>
          <w:lang w:bidi="th-TH"/>
        </w:rPr>
      </w:pPr>
    </w:p>
    <w:p w14:paraId="7331B6B8" w14:textId="77777777" w:rsidR="007E2F99" w:rsidRDefault="007E2F99" w:rsidP="007E2F99">
      <w:pPr>
        <w:rPr>
          <w:lang w:bidi="th-TH"/>
        </w:rPr>
      </w:pPr>
    </w:p>
    <w:p w14:paraId="553BA881" w14:textId="77777777" w:rsidR="007E2F99" w:rsidRDefault="007E2F99" w:rsidP="007E2F99">
      <w:pPr>
        <w:rPr>
          <w:lang w:bidi="th-TH"/>
        </w:rPr>
      </w:pPr>
    </w:p>
    <w:p w14:paraId="6CBC39D9" w14:textId="77777777" w:rsidR="007E2F99" w:rsidRDefault="007E2F99" w:rsidP="007E2F99">
      <w:pPr>
        <w:rPr>
          <w:lang w:bidi="th-TH"/>
        </w:rPr>
      </w:pPr>
    </w:p>
    <w:p w14:paraId="5414E9E9" w14:textId="4B559825" w:rsidR="007E2F99" w:rsidRPr="00EE5DA1" w:rsidRDefault="007E2F99" w:rsidP="007E2F99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Input 5:</w:t>
      </w:r>
      <w:r w:rsidRPr="00232A2A">
        <w:t xml:space="preserve"> </w:t>
      </w:r>
      <w:r w:rsidRPr="007E2F99">
        <w:rPr>
          <w:b/>
          <w:bCs/>
          <w:sz w:val="20"/>
          <w:szCs w:val="20"/>
        </w:rPr>
        <w:t>An administrator input media name same as media name in database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7E2F99" w14:paraId="3A23D276" w14:textId="77777777" w:rsidTr="007E2F99">
        <w:tc>
          <w:tcPr>
            <w:tcW w:w="851" w:type="dxa"/>
            <w:shd w:val="clear" w:color="auto" w:fill="5FF2CA" w:themeFill="accent4" w:themeFillTint="99"/>
          </w:tcPr>
          <w:p w14:paraId="415E6BF5" w14:textId="77777777" w:rsidR="007E2F99" w:rsidRDefault="007E2F99" w:rsidP="007E2F99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5E607E74" w14:textId="77777777" w:rsidR="007E2F99" w:rsidRDefault="007E2F99" w:rsidP="007E2F99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36E009EC" w14:textId="77777777" w:rsidR="007E2F99" w:rsidRDefault="007E2F99" w:rsidP="007E2F99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4BE97E26" w14:textId="77777777" w:rsidR="007E2F99" w:rsidRDefault="007E2F99" w:rsidP="007E2F99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799425B" w14:textId="77777777" w:rsidR="007E2F99" w:rsidRDefault="007E2F99" w:rsidP="007E2F99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2D9392FF" w14:textId="77777777" w:rsidR="007E2F99" w:rsidRDefault="007E2F99" w:rsidP="007E2F99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17B16BC" w14:textId="77777777" w:rsidR="007E2F99" w:rsidRDefault="007E2F99" w:rsidP="007E2F99">
            <w:pPr>
              <w:jc w:val="center"/>
            </w:pPr>
            <w:r>
              <w:t>Actual result</w:t>
            </w:r>
          </w:p>
        </w:tc>
      </w:tr>
      <w:tr w:rsidR="007E2F99" w14:paraId="76C2C279" w14:textId="77777777" w:rsidTr="007E2F99">
        <w:tc>
          <w:tcPr>
            <w:tcW w:w="851" w:type="dxa"/>
          </w:tcPr>
          <w:p w14:paraId="0B4DBA22" w14:textId="77777777" w:rsidR="007E2F99" w:rsidRDefault="007E2F99" w:rsidP="007E2F99">
            <w:r>
              <w:t>UAT_TC 09</w:t>
            </w:r>
          </w:p>
        </w:tc>
        <w:tc>
          <w:tcPr>
            <w:tcW w:w="1690" w:type="dxa"/>
          </w:tcPr>
          <w:p w14:paraId="3FEA65D8" w14:textId="77777777" w:rsidR="007E2F99" w:rsidRDefault="007E2F99" w:rsidP="007E2F99">
            <w:r w:rsidRPr="00D90D5C">
              <w:t xml:space="preserve">The </w:t>
            </w:r>
            <w:r>
              <w:t>administrator add a new product</w:t>
            </w:r>
            <w:r w:rsidRPr="00D61D41">
              <w:t>.</w:t>
            </w:r>
          </w:p>
        </w:tc>
        <w:tc>
          <w:tcPr>
            <w:tcW w:w="708" w:type="dxa"/>
          </w:tcPr>
          <w:p w14:paraId="1E51F1DA" w14:textId="77777777" w:rsidR="007E2F99" w:rsidRDefault="007E2F99" w:rsidP="007E2F99">
            <w:r>
              <w:t>1</w:t>
            </w:r>
          </w:p>
        </w:tc>
        <w:tc>
          <w:tcPr>
            <w:tcW w:w="1677" w:type="dxa"/>
          </w:tcPr>
          <w:p w14:paraId="48B7FEA1" w14:textId="77777777" w:rsidR="007E2F99" w:rsidRDefault="007E2F99" w:rsidP="007E2F99">
            <w:r w:rsidRPr="00D90D5C">
              <w:t>An administrator open add a new product page.</w:t>
            </w:r>
          </w:p>
        </w:tc>
        <w:tc>
          <w:tcPr>
            <w:tcW w:w="2304" w:type="dxa"/>
          </w:tcPr>
          <w:p w14:paraId="55B03670" w14:textId="77777777" w:rsidR="007E2F99" w:rsidRDefault="007E2F99" w:rsidP="007E2F99"/>
        </w:tc>
        <w:tc>
          <w:tcPr>
            <w:tcW w:w="1560" w:type="dxa"/>
          </w:tcPr>
          <w:p w14:paraId="64253942" w14:textId="77777777" w:rsidR="007E2F99" w:rsidRDefault="007E2F99" w:rsidP="007E2F99">
            <w:r>
              <w:t>The system shall provide the interface for add new product which receive product name, description and product picture.</w:t>
            </w:r>
          </w:p>
        </w:tc>
        <w:tc>
          <w:tcPr>
            <w:tcW w:w="1842" w:type="dxa"/>
          </w:tcPr>
          <w:p w14:paraId="03127943" w14:textId="77777777" w:rsidR="007E2F99" w:rsidRDefault="007E2F99" w:rsidP="007E2F99"/>
        </w:tc>
      </w:tr>
      <w:tr w:rsidR="007E2F99" w14:paraId="788ED544" w14:textId="77777777" w:rsidTr="007E2F99">
        <w:tc>
          <w:tcPr>
            <w:tcW w:w="851" w:type="dxa"/>
          </w:tcPr>
          <w:p w14:paraId="28AB9293" w14:textId="77777777" w:rsidR="007E2F99" w:rsidRDefault="007E2F99" w:rsidP="007E2F99"/>
        </w:tc>
        <w:tc>
          <w:tcPr>
            <w:tcW w:w="1690" w:type="dxa"/>
          </w:tcPr>
          <w:p w14:paraId="5922CA1F" w14:textId="77777777" w:rsidR="007E2F99" w:rsidRDefault="007E2F99" w:rsidP="007E2F99"/>
        </w:tc>
        <w:tc>
          <w:tcPr>
            <w:tcW w:w="708" w:type="dxa"/>
          </w:tcPr>
          <w:p w14:paraId="26B0F45C" w14:textId="77777777" w:rsidR="007E2F99" w:rsidRDefault="007E2F99" w:rsidP="007E2F99">
            <w:r>
              <w:t>2</w:t>
            </w:r>
          </w:p>
        </w:tc>
        <w:tc>
          <w:tcPr>
            <w:tcW w:w="1677" w:type="dxa"/>
          </w:tcPr>
          <w:p w14:paraId="6D9B32E1" w14:textId="77777777" w:rsidR="007E2F99" w:rsidRDefault="007E2F99" w:rsidP="007E2F99">
            <w:r w:rsidRPr="00D90D5C">
              <w:rPr>
                <w:sz w:val="18"/>
                <w:szCs w:val="18"/>
              </w:rPr>
              <w:t>An administrator enter product name, price, amount, picture and other description.</w:t>
            </w:r>
          </w:p>
        </w:tc>
        <w:tc>
          <w:tcPr>
            <w:tcW w:w="2304" w:type="dxa"/>
          </w:tcPr>
          <w:p w14:paraId="75FBCA2F" w14:textId="58484911" w:rsidR="007E2F99" w:rsidRPr="004A096F" w:rsidRDefault="007E2F99" w:rsidP="007E2F99">
            <w:r>
              <w:rPr>
                <w:b/>
                <w:bCs/>
              </w:rPr>
              <w:t>Media name</w:t>
            </w:r>
            <w:r>
              <w:t xml:space="preserve"> </w:t>
            </w:r>
            <w:r w:rsidRPr="007E2F99">
              <w:rPr>
                <w:color w:val="0F6FC6" w:themeColor="accent1"/>
              </w:rPr>
              <w:t>Frozen</w:t>
            </w:r>
          </w:p>
          <w:p w14:paraId="5788755E" w14:textId="77777777" w:rsidR="007E2F99" w:rsidRDefault="007E2F99" w:rsidP="007E2F99">
            <w:r>
              <w:rPr>
                <w:b/>
                <w:bCs/>
              </w:rPr>
              <w:t>Type:</w:t>
            </w:r>
            <w:r>
              <w:t xml:space="preserve"> Blu-ray 3D</w:t>
            </w:r>
          </w:p>
          <w:p w14:paraId="290B8093" w14:textId="77777777" w:rsidR="007E2F99" w:rsidRDefault="007E2F99" w:rsidP="007E2F99">
            <w:pPr>
              <w:rPr>
                <w:b/>
                <w:bCs/>
              </w:rPr>
            </w:pPr>
            <w:r w:rsidRPr="00D90D5C">
              <w:rPr>
                <w:b/>
                <w:bCs/>
              </w:rPr>
              <w:t>Genre</w:t>
            </w:r>
            <w:r>
              <w:rPr>
                <w:b/>
                <w:bCs/>
              </w:rPr>
              <w:t xml:space="preserve">: </w:t>
            </w:r>
            <w:r>
              <w:rPr>
                <w:lang w:bidi="th-TH"/>
              </w:rPr>
              <w:t>Fantasy</w:t>
            </w:r>
          </w:p>
          <w:p w14:paraId="395050AF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Amount :</w:t>
            </w:r>
            <w:r>
              <w:t xml:space="preserve"> 20</w:t>
            </w:r>
          </w:p>
          <w:p w14:paraId="593415C6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Unit price:</w:t>
            </w:r>
            <w:r>
              <w:t xml:space="preserve"> 1500.00</w:t>
            </w:r>
          </w:p>
          <w:p w14:paraId="3E3442B8" w14:textId="77777777" w:rsidR="007E2F99" w:rsidRDefault="007E2F99" w:rsidP="007E2F99">
            <w:pPr>
              <w:rPr>
                <w:b/>
                <w:bCs/>
              </w:rPr>
            </w:pPr>
            <w:r w:rsidRPr="00A56555">
              <w:rPr>
                <w:b/>
                <w:bCs/>
              </w:rPr>
              <w:t>Picture:</w:t>
            </w:r>
            <w:r>
              <w:t xml:space="preserve"> media_03.jpg</w:t>
            </w:r>
          </w:p>
          <w:p w14:paraId="75F054FF" w14:textId="77777777" w:rsidR="007E2F99" w:rsidRDefault="007E2F99" w:rsidP="007E2F99"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  <w:r>
              <w:t xml:space="preserve"> In-stock</w:t>
            </w:r>
          </w:p>
          <w:p w14:paraId="1FF9B7C5" w14:textId="77777777" w:rsidR="007E2F99" w:rsidRDefault="007E2F99" w:rsidP="007E2F99">
            <w:r>
              <w:rPr>
                <w:b/>
                <w:bCs/>
              </w:rPr>
              <w:t>Release Date:</w:t>
            </w:r>
            <w:r w:rsidRPr="009E1865">
              <w:t xml:space="preserve"> 08/04/2013</w:t>
            </w:r>
          </w:p>
        </w:tc>
        <w:tc>
          <w:tcPr>
            <w:tcW w:w="1560" w:type="dxa"/>
          </w:tcPr>
          <w:p w14:paraId="4A0BC13B" w14:textId="0F5B23DA" w:rsidR="007E2F99" w:rsidRDefault="007E2F99" w:rsidP="007E2F99">
            <w:r>
              <w:t>This product is existing in database</w:t>
            </w:r>
          </w:p>
        </w:tc>
        <w:tc>
          <w:tcPr>
            <w:tcW w:w="1842" w:type="dxa"/>
          </w:tcPr>
          <w:p w14:paraId="4000C4E8" w14:textId="77777777" w:rsidR="007E2F99" w:rsidRDefault="007E2F99" w:rsidP="007E2F99"/>
        </w:tc>
      </w:tr>
    </w:tbl>
    <w:p w14:paraId="1A987B81" w14:textId="77777777" w:rsidR="007E2F99" w:rsidRDefault="007E2F99" w:rsidP="007E2F99">
      <w:pPr>
        <w:rPr>
          <w:lang w:bidi="th-TH"/>
        </w:rPr>
      </w:pPr>
    </w:p>
    <w:p w14:paraId="6D3C1427" w14:textId="77777777" w:rsidR="007A2DEB" w:rsidRDefault="007A2DEB" w:rsidP="007E2F99">
      <w:pPr>
        <w:rPr>
          <w:lang w:bidi="th-TH"/>
        </w:rPr>
      </w:pPr>
    </w:p>
    <w:p w14:paraId="34DE1447" w14:textId="77777777" w:rsidR="007A2DEB" w:rsidRDefault="007A2DEB" w:rsidP="007E2F99">
      <w:pPr>
        <w:rPr>
          <w:lang w:bidi="th-TH"/>
        </w:rPr>
      </w:pPr>
    </w:p>
    <w:p w14:paraId="46BCC83A" w14:textId="77777777" w:rsidR="007A2DEB" w:rsidRDefault="007A2DEB" w:rsidP="007E2F99">
      <w:pPr>
        <w:rPr>
          <w:lang w:bidi="th-TH"/>
        </w:rPr>
      </w:pPr>
    </w:p>
    <w:p w14:paraId="535A2A24" w14:textId="77777777" w:rsidR="007A2DEB" w:rsidRDefault="007A2DEB" w:rsidP="007E2F99">
      <w:pPr>
        <w:rPr>
          <w:lang w:bidi="th-TH"/>
        </w:rPr>
      </w:pPr>
    </w:p>
    <w:p w14:paraId="450F9573" w14:textId="77777777" w:rsidR="007A2DEB" w:rsidRDefault="007A2DEB" w:rsidP="007E2F99">
      <w:pPr>
        <w:rPr>
          <w:lang w:bidi="th-TH"/>
        </w:rPr>
      </w:pPr>
    </w:p>
    <w:p w14:paraId="01E5259D" w14:textId="77777777" w:rsidR="007A2DEB" w:rsidRDefault="007A2DEB" w:rsidP="007E2F99">
      <w:pPr>
        <w:rPr>
          <w:lang w:bidi="th-TH"/>
        </w:rPr>
      </w:pPr>
    </w:p>
    <w:p w14:paraId="4EE09A6D" w14:textId="77777777" w:rsidR="007A2DEB" w:rsidRDefault="007A2DEB" w:rsidP="007E2F99">
      <w:pPr>
        <w:rPr>
          <w:lang w:bidi="th-TH"/>
        </w:rPr>
      </w:pPr>
    </w:p>
    <w:p w14:paraId="19912FC1" w14:textId="77777777" w:rsidR="007A2DEB" w:rsidRDefault="007A2DEB" w:rsidP="007E2F99">
      <w:pPr>
        <w:rPr>
          <w:lang w:bidi="th-TH"/>
        </w:rPr>
      </w:pPr>
    </w:p>
    <w:p w14:paraId="71E1B5A9" w14:textId="77777777" w:rsidR="007A2DEB" w:rsidRDefault="007A2DEB" w:rsidP="007E2F99">
      <w:pPr>
        <w:rPr>
          <w:lang w:bidi="th-TH"/>
        </w:rPr>
      </w:pPr>
    </w:p>
    <w:p w14:paraId="7B02F739" w14:textId="77777777" w:rsidR="007A2DEB" w:rsidRDefault="007A2DEB" w:rsidP="007E2F99">
      <w:pPr>
        <w:rPr>
          <w:lang w:bidi="th-TH"/>
        </w:rPr>
      </w:pPr>
    </w:p>
    <w:p w14:paraId="3BD33606" w14:textId="77777777" w:rsidR="007A2DEB" w:rsidRDefault="007A2DEB" w:rsidP="007E2F99">
      <w:pPr>
        <w:rPr>
          <w:lang w:bidi="th-TH"/>
        </w:rPr>
      </w:pPr>
    </w:p>
    <w:p w14:paraId="30CC68CF" w14:textId="77777777" w:rsidR="007A2DEB" w:rsidRDefault="007A2DEB" w:rsidP="007E2F99">
      <w:pPr>
        <w:rPr>
          <w:lang w:bidi="th-TH"/>
        </w:rPr>
      </w:pPr>
    </w:p>
    <w:p w14:paraId="2CDDA4DE" w14:textId="77777777" w:rsidR="007A2DEB" w:rsidRDefault="007A2DEB" w:rsidP="007E2F99">
      <w:pPr>
        <w:rPr>
          <w:lang w:bidi="th-TH"/>
        </w:rPr>
      </w:pPr>
    </w:p>
    <w:p w14:paraId="4E0AA00E" w14:textId="77777777" w:rsidR="007A2DEB" w:rsidRDefault="007A2DEB" w:rsidP="007E2F99">
      <w:pPr>
        <w:rPr>
          <w:lang w:bidi="th-TH"/>
        </w:rPr>
      </w:pPr>
    </w:p>
    <w:p w14:paraId="08AB16E6" w14:textId="77777777" w:rsidR="007A2DEB" w:rsidRDefault="007A2DEB" w:rsidP="007E2F99">
      <w:pPr>
        <w:rPr>
          <w:lang w:bidi="th-TH"/>
        </w:rPr>
      </w:pPr>
    </w:p>
    <w:p w14:paraId="269A38EB" w14:textId="77777777" w:rsidR="007A2DEB" w:rsidRDefault="007A2DEB" w:rsidP="007E2F99">
      <w:pPr>
        <w:rPr>
          <w:lang w:bidi="th-TH"/>
        </w:rPr>
      </w:pPr>
    </w:p>
    <w:p w14:paraId="05864E2A" w14:textId="77777777" w:rsidR="007A2DEB" w:rsidRDefault="007A2DEB" w:rsidP="007E2F99">
      <w:pPr>
        <w:rPr>
          <w:lang w:bidi="th-TH"/>
        </w:rPr>
      </w:pPr>
    </w:p>
    <w:p w14:paraId="0C715CFB" w14:textId="77777777" w:rsidR="007A2DEB" w:rsidRDefault="007A2DEB" w:rsidP="007E2F99">
      <w:pPr>
        <w:rPr>
          <w:lang w:bidi="th-TH"/>
        </w:rPr>
      </w:pPr>
    </w:p>
    <w:p w14:paraId="668C162F" w14:textId="0CE46076" w:rsidR="007A2DEB" w:rsidRDefault="007A2DEB" w:rsidP="007A2DEB">
      <w:pPr>
        <w:pStyle w:val="2"/>
        <w:rPr>
          <w:b/>
          <w:bCs/>
          <w:lang w:bidi="th-TH"/>
        </w:rPr>
      </w:pPr>
      <w:bookmarkStart w:id="39" w:name="_Toc381494005"/>
      <w:r>
        <w:rPr>
          <w:b/>
          <w:bCs/>
          <w:lang w:bidi="th-TH"/>
        </w:rPr>
        <w:lastRenderedPageBreak/>
        <w:t>UAT_TC 10</w:t>
      </w:r>
      <w:bookmarkEnd w:id="39"/>
    </w:p>
    <w:p w14:paraId="273BFF3D" w14:textId="77777777" w:rsidR="007A2DEB" w:rsidRPr="00902165" w:rsidRDefault="007A2DEB" w:rsidP="007A2DEB">
      <w:pPr>
        <w:rPr>
          <w:lang w:bidi="th-TH"/>
        </w:rPr>
      </w:pPr>
    </w:p>
    <w:p w14:paraId="43BB8BCB" w14:textId="308D3BF7" w:rsidR="007A2DEB" w:rsidRPr="005E5F54" w:rsidRDefault="007A2DEB" w:rsidP="007A2DEB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7A2DEB">
        <w:rPr>
          <w:color w:val="0F6FC6" w:themeColor="accent1"/>
          <w:sz w:val="22"/>
          <w:szCs w:val="22"/>
        </w:rPr>
        <w:t>URS-10: The administrator view customer history</w:t>
      </w:r>
      <w:r>
        <w:rPr>
          <w:color w:val="0F6FC6" w:themeColor="accent1"/>
          <w:sz w:val="22"/>
          <w:szCs w:val="22"/>
        </w:rPr>
        <w:t>.</w:t>
      </w:r>
    </w:p>
    <w:p w14:paraId="0CEED346" w14:textId="47729D66" w:rsidR="007A2DEB" w:rsidRPr="005E5F54" w:rsidRDefault="007A2DEB" w:rsidP="007A2DEB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administrator view customer history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12BE6D1" w14:textId="77777777" w:rsidR="007A2DEB" w:rsidRPr="005E5F54" w:rsidRDefault="007A2DEB" w:rsidP="007A2DEB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4C42B738" w14:textId="381357E4" w:rsidR="007A2DEB" w:rsidRPr="00CE14ED" w:rsidRDefault="007A2DEB" w:rsidP="007A2DEB">
      <w:pPr>
        <w:pStyle w:val="af7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An administrator</w:t>
      </w:r>
      <w:r w:rsidR="00545F43">
        <w:rPr>
          <w:sz w:val="18"/>
          <w:szCs w:val="18"/>
        </w:rPr>
        <w:t xml:space="preserve"> open view customer page</w:t>
      </w:r>
      <w:r w:rsidRPr="00CE14ED">
        <w:rPr>
          <w:sz w:val="18"/>
          <w:szCs w:val="18"/>
        </w:rPr>
        <w:t>.</w:t>
      </w:r>
    </w:p>
    <w:p w14:paraId="367BAA46" w14:textId="36F85B3D" w:rsidR="007A2DEB" w:rsidRDefault="007A2DEB" w:rsidP="007A2DEB">
      <w:pPr>
        <w:pStyle w:val="af7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An administrator </w:t>
      </w:r>
      <w:r w:rsidR="00F768D0">
        <w:rPr>
          <w:sz w:val="18"/>
          <w:szCs w:val="18"/>
        </w:rPr>
        <w:t>input</w:t>
      </w:r>
      <w:r>
        <w:rPr>
          <w:sz w:val="18"/>
          <w:szCs w:val="18"/>
        </w:rPr>
        <w:t xml:space="preserve"> a customer</w:t>
      </w:r>
      <w:r w:rsidR="00F768D0">
        <w:rPr>
          <w:sz w:val="18"/>
          <w:szCs w:val="18"/>
        </w:rPr>
        <w:t xml:space="preserve"> username for seeing customer history</w:t>
      </w:r>
      <w:r w:rsidR="00545F43">
        <w:rPr>
          <w:rFonts w:hint="cs"/>
          <w:sz w:val="18"/>
          <w:szCs w:val="18"/>
          <w:cs/>
          <w:lang w:bidi="th-TH"/>
        </w:rPr>
        <w:t>.</w:t>
      </w:r>
    </w:p>
    <w:p w14:paraId="2817D2F7" w14:textId="0E122E1F" w:rsidR="00F768D0" w:rsidRDefault="00F768D0" w:rsidP="00F768D0">
      <w:pPr>
        <w:pStyle w:val="af7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An administrator input a date for seeing customer history.</w:t>
      </w:r>
    </w:p>
    <w:p w14:paraId="43508E86" w14:textId="77777777" w:rsidR="00F768D0" w:rsidRPr="00F768D0" w:rsidRDefault="00F768D0" w:rsidP="00F768D0">
      <w:pPr>
        <w:pStyle w:val="af7"/>
        <w:ind w:left="1800"/>
        <w:rPr>
          <w:sz w:val="18"/>
          <w:szCs w:val="18"/>
        </w:rPr>
      </w:pPr>
    </w:p>
    <w:p w14:paraId="41400B7B" w14:textId="77777777" w:rsidR="007A2DEB" w:rsidRPr="005E5F54" w:rsidRDefault="007A2DEB" w:rsidP="007A2DEB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51055589" w14:textId="77777777" w:rsidR="007A2DEB" w:rsidRDefault="007A2DEB" w:rsidP="007A2DEB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1786E5A1" w14:textId="132A9704" w:rsidR="00F768D0" w:rsidRPr="00A164C5" w:rsidRDefault="00F768D0" w:rsidP="00F768D0"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t>Valid Input 1: Search by customer’s name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F768D0" w14:paraId="3087BBA6" w14:textId="77777777" w:rsidTr="00025134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2D23FFCC" w14:textId="12E1FCEA" w:rsidR="00F768D0" w:rsidRPr="00A56555" w:rsidRDefault="00545F43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  <w:r w:rsidR="00F768D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usern</w:t>
            </w:r>
            <w:r w:rsidR="00F768D0" w:rsidRPr="00A56555">
              <w:rPr>
                <w:b/>
                <w:bCs/>
              </w:rPr>
              <w:t>ame:</w:t>
            </w:r>
          </w:p>
        </w:tc>
        <w:tc>
          <w:tcPr>
            <w:tcW w:w="3753" w:type="dxa"/>
          </w:tcPr>
          <w:p w14:paraId="59190954" w14:textId="4E605338" w:rsidR="00F768D0" w:rsidRDefault="00F768D0" w:rsidP="00025134">
            <w:r>
              <w:t>cus02</w:t>
            </w:r>
          </w:p>
        </w:tc>
      </w:tr>
    </w:tbl>
    <w:p w14:paraId="6236AADE" w14:textId="77777777" w:rsidR="00F768D0" w:rsidRDefault="00F768D0" w:rsidP="00F768D0">
      <w:r>
        <w:tab/>
      </w:r>
      <w:r>
        <w:tab/>
      </w:r>
      <w:r>
        <w:tab/>
      </w:r>
    </w:p>
    <w:p w14:paraId="6645DF23" w14:textId="0A87E722" w:rsidR="00F768D0" w:rsidRDefault="00F768D0" w:rsidP="00F768D0">
      <w:r>
        <w:tab/>
      </w:r>
      <w:r>
        <w:tab/>
      </w:r>
      <w:r>
        <w:tab/>
        <w:t>Valid Input 2: Search by date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753"/>
      </w:tblGrid>
      <w:tr w:rsidR="00F768D0" w14:paraId="1495A265" w14:textId="77777777" w:rsidTr="00025134">
        <w:trPr>
          <w:trHeight w:val="270"/>
          <w:jc w:val="center"/>
        </w:trPr>
        <w:tc>
          <w:tcPr>
            <w:tcW w:w="1525" w:type="dxa"/>
            <w:shd w:val="clear" w:color="auto" w:fill="5FF2CA" w:themeFill="accent4" w:themeFillTint="99"/>
          </w:tcPr>
          <w:p w14:paraId="218E2F69" w14:textId="0499F120" w:rsidR="00F768D0" w:rsidRPr="00A56555" w:rsidRDefault="00545F43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F768D0" w:rsidRPr="00A56555">
              <w:rPr>
                <w:b/>
                <w:bCs/>
              </w:rPr>
              <w:t>:</w:t>
            </w:r>
          </w:p>
        </w:tc>
        <w:tc>
          <w:tcPr>
            <w:tcW w:w="3753" w:type="dxa"/>
          </w:tcPr>
          <w:p w14:paraId="66BDA5FC" w14:textId="102AC5D6" w:rsidR="00F768D0" w:rsidRDefault="00F768D0" w:rsidP="00025134">
            <w:r>
              <w:t>28/02/2014</w:t>
            </w:r>
          </w:p>
        </w:tc>
      </w:tr>
    </w:tbl>
    <w:p w14:paraId="4B83BB1B" w14:textId="77777777" w:rsidR="00F768D0" w:rsidRDefault="00F768D0" w:rsidP="00F768D0"/>
    <w:p w14:paraId="555C7AAF" w14:textId="023071B5" w:rsidR="007A2DEB" w:rsidRDefault="007A2DEB" w:rsidP="007A2DEB">
      <w:pPr>
        <w:rPr>
          <w:b/>
          <w:bCs/>
          <w:sz w:val="20"/>
          <w:szCs w:val="20"/>
        </w:rPr>
      </w:pPr>
    </w:p>
    <w:p w14:paraId="57DB77C5" w14:textId="77777777" w:rsidR="007A2DEB" w:rsidRPr="005E5F54" w:rsidRDefault="007A2DEB" w:rsidP="007A2DEB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198EA57F" w14:textId="1446D2C1" w:rsidR="007A2DEB" w:rsidRDefault="007A2DEB" w:rsidP="007A2DEB">
      <w:pPr>
        <w:ind w:left="1440"/>
        <w:rPr>
          <w:b/>
          <w:bCs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</w:rPr>
        <w:t xml:space="preserve">1. </w:t>
      </w:r>
      <w:r w:rsidRPr="00D90D5C">
        <w:rPr>
          <w:b/>
          <w:bCs/>
        </w:rPr>
        <w:t xml:space="preserve">An administrator </w:t>
      </w:r>
      <w:r w:rsidR="00F768D0">
        <w:rPr>
          <w:b/>
          <w:bCs/>
        </w:rPr>
        <w:t>input wrong customer name</w:t>
      </w:r>
    </w:p>
    <w:p w14:paraId="106FC651" w14:textId="1BDD25C3" w:rsidR="007A2DEB" w:rsidRDefault="00F768D0" w:rsidP="007A2DEB">
      <w:pPr>
        <w:ind w:left="1440" w:firstLine="720"/>
      </w:pPr>
      <w:r>
        <w:t xml:space="preserve"> - Customer name: abs</w:t>
      </w:r>
    </w:p>
    <w:p w14:paraId="2B17C85A" w14:textId="77777777" w:rsidR="007A2DEB" w:rsidRDefault="007A2DEB" w:rsidP="007A2DEB">
      <w:pPr>
        <w:ind w:left="1440"/>
        <w:rPr>
          <w:b/>
          <w:bCs/>
        </w:rPr>
      </w:pPr>
      <w:r>
        <w:t xml:space="preserve">       </w:t>
      </w:r>
      <w:r w:rsidRPr="00CB1AA3">
        <w:rPr>
          <w:b/>
          <w:bCs/>
        </w:rPr>
        <w:t xml:space="preserve">2. </w:t>
      </w:r>
      <w:r w:rsidRPr="00D90D5C">
        <w:rPr>
          <w:b/>
          <w:bCs/>
        </w:rPr>
        <w:t xml:space="preserve">An administrator </w:t>
      </w:r>
      <w:r>
        <w:rPr>
          <w:b/>
          <w:bCs/>
        </w:rPr>
        <w:t>input wrong quantity format</w:t>
      </w:r>
    </w:p>
    <w:p w14:paraId="4A6DDDA4" w14:textId="2FDFE429" w:rsidR="007A2DEB" w:rsidRDefault="007A2DEB" w:rsidP="007A2DEB">
      <w:pPr>
        <w:ind w:left="1440" w:firstLine="720"/>
      </w:pPr>
      <w:r>
        <w:rPr>
          <w:b/>
          <w:bCs/>
        </w:rPr>
        <w:t xml:space="preserve"> </w:t>
      </w:r>
      <w:r w:rsidR="00F768D0">
        <w:t>- Date: 12/02/2014</w:t>
      </w:r>
    </w:p>
    <w:p w14:paraId="1DEA40C6" w14:textId="77777777" w:rsidR="00F768D0" w:rsidRPr="005E5F54" w:rsidRDefault="00F768D0" w:rsidP="00F768D0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tbl>
      <w:tblPr>
        <w:tblStyle w:val="afd"/>
        <w:tblW w:w="0" w:type="auto"/>
        <w:tblInd w:w="1440" w:type="dxa"/>
        <w:tblLook w:val="04A0" w:firstRow="1" w:lastRow="0" w:firstColumn="1" w:lastColumn="0" w:noHBand="0" w:noVBand="1"/>
      </w:tblPr>
      <w:tblGrid>
        <w:gridCol w:w="445"/>
        <w:gridCol w:w="1188"/>
        <w:gridCol w:w="1193"/>
        <w:gridCol w:w="1193"/>
        <w:gridCol w:w="1445"/>
      </w:tblGrid>
      <w:tr w:rsidR="00F768D0" w14:paraId="6C726B50" w14:textId="77777777" w:rsidTr="00025134">
        <w:tc>
          <w:tcPr>
            <w:tcW w:w="445" w:type="dxa"/>
            <w:shd w:val="clear" w:color="auto" w:fill="5FF2CA" w:themeFill="accent4" w:themeFillTint="99"/>
          </w:tcPr>
          <w:p w14:paraId="2D908C07" w14:textId="77777777" w:rsidR="00F768D0" w:rsidRDefault="00F768D0" w:rsidP="00025134">
            <w:r>
              <w:t>ID</w:t>
            </w:r>
          </w:p>
        </w:tc>
        <w:tc>
          <w:tcPr>
            <w:tcW w:w="1188" w:type="dxa"/>
            <w:shd w:val="clear" w:color="auto" w:fill="5FF2CA" w:themeFill="accent4" w:themeFillTint="99"/>
          </w:tcPr>
          <w:p w14:paraId="1D58C695" w14:textId="77777777" w:rsidR="00F768D0" w:rsidRDefault="00F768D0" w:rsidP="00025134">
            <w:r>
              <w:t>Order Date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71C6F407" w14:textId="77777777" w:rsidR="00F768D0" w:rsidRDefault="00F768D0" w:rsidP="00025134">
            <w:r>
              <w:t xml:space="preserve">Customer username </w:t>
            </w:r>
          </w:p>
        </w:tc>
        <w:tc>
          <w:tcPr>
            <w:tcW w:w="1193" w:type="dxa"/>
            <w:shd w:val="clear" w:color="auto" w:fill="5FF2CA" w:themeFill="accent4" w:themeFillTint="99"/>
          </w:tcPr>
          <w:p w14:paraId="788CAFB1" w14:textId="77777777" w:rsidR="00F768D0" w:rsidRDefault="00F768D0" w:rsidP="00025134">
            <w:r>
              <w:t>Payment Date</w:t>
            </w:r>
          </w:p>
        </w:tc>
        <w:tc>
          <w:tcPr>
            <w:tcW w:w="1445" w:type="dxa"/>
            <w:shd w:val="clear" w:color="auto" w:fill="5FF2CA" w:themeFill="accent4" w:themeFillTint="99"/>
          </w:tcPr>
          <w:p w14:paraId="483D22F2" w14:textId="77777777" w:rsidR="00F768D0" w:rsidRDefault="00F768D0" w:rsidP="00025134">
            <w:r>
              <w:t>Status</w:t>
            </w:r>
          </w:p>
        </w:tc>
      </w:tr>
      <w:tr w:rsidR="00F768D0" w14:paraId="7B700065" w14:textId="77777777" w:rsidTr="00025134">
        <w:trPr>
          <w:trHeight w:val="260"/>
        </w:trPr>
        <w:tc>
          <w:tcPr>
            <w:tcW w:w="445" w:type="dxa"/>
            <w:shd w:val="clear" w:color="auto" w:fill="FFFFFF" w:themeFill="background1"/>
          </w:tcPr>
          <w:p w14:paraId="7C8BCE40" w14:textId="77777777" w:rsidR="00F768D0" w:rsidRDefault="00F768D0" w:rsidP="00025134">
            <w:r>
              <w:t>1</w:t>
            </w:r>
          </w:p>
        </w:tc>
        <w:tc>
          <w:tcPr>
            <w:tcW w:w="1188" w:type="dxa"/>
            <w:shd w:val="clear" w:color="auto" w:fill="FFFFFF" w:themeFill="background1"/>
          </w:tcPr>
          <w:p w14:paraId="1A746690" w14:textId="77777777" w:rsidR="00F768D0" w:rsidRDefault="00F768D0" w:rsidP="00025134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7E8F58C8" w14:textId="77777777" w:rsidR="00F768D0" w:rsidRDefault="00F768D0" w:rsidP="00025134">
            <w:r>
              <w:t>cus02</w:t>
            </w:r>
          </w:p>
        </w:tc>
        <w:tc>
          <w:tcPr>
            <w:tcW w:w="1193" w:type="dxa"/>
            <w:shd w:val="clear" w:color="auto" w:fill="FFFFFF" w:themeFill="background1"/>
          </w:tcPr>
          <w:p w14:paraId="5C4DF2E1" w14:textId="77777777" w:rsidR="00F768D0" w:rsidRDefault="00F768D0" w:rsidP="00025134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356B9641" w14:textId="77777777" w:rsidR="00F768D0" w:rsidRDefault="00F768D0" w:rsidP="00025134">
            <w:r>
              <w:t>Purchased</w:t>
            </w:r>
          </w:p>
        </w:tc>
      </w:tr>
      <w:tr w:rsidR="00F768D0" w14:paraId="4D514CB1" w14:textId="77777777" w:rsidTr="00025134">
        <w:tc>
          <w:tcPr>
            <w:tcW w:w="445" w:type="dxa"/>
            <w:shd w:val="clear" w:color="auto" w:fill="FFFFFF" w:themeFill="background1"/>
          </w:tcPr>
          <w:p w14:paraId="12CC1928" w14:textId="77777777" w:rsidR="00F768D0" w:rsidRDefault="00F768D0" w:rsidP="00025134">
            <w:r>
              <w:t>2</w:t>
            </w:r>
          </w:p>
        </w:tc>
        <w:tc>
          <w:tcPr>
            <w:tcW w:w="1188" w:type="dxa"/>
            <w:shd w:val="clear" w:color="auto" w:fill="FFFFFF" w:themeFill="background1"/>
          </w:tcPr>
          <w:p w14:paraId="3AEDCDC0" w14:textId="77777777" w:rsidR="00F768D0" w:rsidRDefault="00F768D0" w:rsidP="00025134">
            <w:r>
              <w:t>28/02/2014</w:t>
            </w:r>
          </w:p>
        </w:tc>
        <w:tc>
          <w:tcPr>
            <w:tcW w:w="1193" w:type="dxa"/>
            <w:shd w:val="clear" w:color="auto" w:fill="FFFFFF" w:themeFill="background1"/>
          </w:tcPr>
          <w:p w14:paraId="4FFB1DC2" w14:textId="6918C995" w:rsidR="00F768D0" w:rsidRDefault="00F768D0" w:rsidP="00025134">
            <w:r>
              <w:t>cus</w:t>
            </w:r>
            <w:r w:rsidR="00545F43">
              <w:t>01</w:t>
            </w:r>
          </w:p>
        </w:tc>
        <w:tc>
          <w:tcPr>
            <w:tcW w:w="1193" w:type="dxa"/>
            <w:shd w:val="clear" w:color="auto" w:fill="FFFFFF" w:themeFill="background1"/>
          </w:tcPr>
          <w:p w14:paraId="6FB1819A" w14:textId="77777777" w:rsidR="00F768D0" w:rsidRDefault="00F768D0" w:rsidP="00025134">
            <w:r>
              <w:t>28/02/2014</w:t>
            </w:r>
          </w:p>
        </w:tc>
        <w:tc>
          <w:tcPr>
            <w:tcW w:w="1445" w:type="dxa"/>
            <w:shd w:val="clear" w:color="auto" w:fill="FFFFFF" w:themeFill="background1"/>
          </w:tcPr>
          <w:p w14:paraId="07C5E0E4" w14:textId="77777777" w:rsidR="00F768D0" w:rsidRDefault="00F768D0" w:rsidP="00025134">
            <w:r>
              <w:t>Purchased</w:t>
            </w:r>
          </w:p>
        </w:tc>
      </w:tr>
    </w:tbl>
    <w:p w14:paraId="66C6C99F" w14:textId="77777777" w:rsidR="007E2F99" w:rsidRDefault="007E2F99" w:rsidP="007E2F99">
      <w:pPr>
        <w:rPr>
          <w:lang w:bidi="th-TH"/>
        </w:rPr>
      </w:pPr>
    </w:p>
    <w:p w14:paraId="4B2F0FB0" w14:textId="77777777" w:rsidR="0020441B" w:rsidRDefault="0020441B" w:rsidP="00902165">
      <w:pPr>
        <w:rPr>
          <w:lang w:bidi="th-TH"/>
        </w:rPr>
      </w:pPr>
    </w:p>
    <w:p w14:paraId="16408379" w14:textId="0531D0F6" w:rsidR="00F768D0" w:rsidRDefault="00F768D0" w:rsidP="00902165">
      <w:pPr>
        <w:rPr>
          <w:lang w:bidi="th-TH"/>
        </w:rPr>
      </w:pPr>
    </w:p>
    <w:p w14:paraId="31296D23" w14:textId="79BBA529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lastRenderedPageBreak/>
        <w:t>UAT_</w:t>
      </w:r>
      <w:r>
        <w:rPr>
          <w:b/>
          <w:bCs/>
          <w:color w:val="0F6FC6" w:themeColor="accent1"/>
          <w:sz w:val="22"/>
          <w:szCs w:val="22"/>
        </w:rPr>
        <w:t>TC 10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40789E25" w14:textId="1D4CA4F8" w:rsidR="00F768D0" w:rsidRDefault="00EA3E7E" w:rsidP="00EA3E7E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 </w:t>
      </w:r>
      <w:r w:rsidR="00F768D0" w:rsidRPr="00EE5DA1">
        <w:rPr>
          <w:b/>
          <w:bCs/>
          <w:sz w:val="20"/>
          <w:szCs w:val="20"/>
        </w:rPr>
        <w:t>Valid Input</w:t>
      </w:r>
    </w:p>
    <w:p w14:paraId="704452B7" w14:textId="0381ABC0" w:rsidR="00F768D0" w:rsidRPr="00EE5DA1" w:rsidRDefault="00F768D0" w:rsidP="00F768D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Valid Input 1: </w:t>
      </w:r>
      <w:r w:rsidRPr="00F768D0">
        <w:rPr>
          <w:b/>
          <w:bCs/>
          <w:sz w:val="20"/>
          <w:szCs w:val="20"/>
        </w:rPr>
        <w:t>Search by customer’s name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F768D0" w14:paraId="67EAEF78" w14:textId="77777777" w:rsidTr="00025134">
        <w:tc>
          <w:tcPr>
            <w:tcW w:w="851" w:type="dxa"/>
            <w:shd w:val="clear" w:color="auto" w:fill="5FF2CA" w:themeFill="accent4" w:themeFillTint="99"/>
          </w:tcPr>
          <w:p w14:paraId="6E57D6E4" w14:textId="77777777" w:rsidR="00F768D0" w:rsidRDefault="00F768D0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3ADBE6C9" w14:textId="77777777" w:rsidR="00F768D0" w:rsidRDefault="00F768D0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1316D89" w14:textId="77777777" w:rsidR="00F768D0" w:rsidRDefault="00F768D0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0043E34F" w14:textId="77777777" w:rsidR="00F768D0" w:rsidRDefault="00F768D0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47740C90" w14:textId="77777777" w:rsidR="00F768D0" w:rsidRDefault="00F768D0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4A12D95D" w14:textId="77777777" w:rsidR="00F768D0" w:rsidRDefault="00F768D0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0299FF9" w14:textId="77777777" w:rsidR="00F768D0" w:rsidRDefault="00F768D0" w:rsidP="00025134">
            <w:pPr>
              <w:jc w:val="center"/>
            </w:pPr>
            <w:r>
              <w:t>Actual result</w:t>
            </w:r>
          </w:p>
        </w:tc>
      </w:tr>
      <w:tr w:rsidR="00F768D0" w14:paraId="76F4296E" w14:textId="77777777" w:rsidTr="00025134">
        <w:tc>
          <w:tcPr>
            <w:tcW w:w="851" w:type="dxa"/>
          </w:tcPr>
          <w:p w14:paraId="3AF1AA88" w14:textId="1E5D5262" w:rsidR="00F768D0" w:rsidRDefault="00545F43" w:rsidP="00025134">
            <w:r>
              <w:t>UAT_TC 10</w:t>
            </w:r>
          </w:p>
        </w:tc>
        <w:tc>
          <w:tcPr>
            <w:tcW w:w="1690" w:type="dxa"/>
          </w:tcPr>
          <w:p w14:paraId="6427F860" w14:textId="0471395B" w:rsidR="00F768D0" w:rsidRPr="00545F43" w:rsidRDefault="00545F43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6C7053F6" w14:textId="77777777" w:rsidR="00F768D0" w:rsidRDefault="00F768D0" w:rsidP="00025134">
            <w:r>
              <w:t>1</w:t>
            </w:r>
          </w:p>
        </w:tc>
        <w:tc>
          <w:tcPr>
            <w:tcW w:w="1677" w:type="dxa"/>
          </w:tcPr>
          <w:p w14:paraId="2C520372" w14:textId="6913C84F" w:rsidR="00F768D0" w:rsidRDefault="00545F43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615B08A6" w14:textId="77777777" w:rsidR="00F768D0" w:rsidRDefault="00F768D0" w:rsidP="00025134"/>
        </w:tc>
        <w:tc>
          <w:tcPr>
            <w:tcW w:w="1560" w:type="dxa"/>
          </w:tcPr>
          <w:p w14:paraId="7C67B925" w14:textId="1C7D1541" w:rsidR="00F768D0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3236AF69" w14:textId="77777777" w:rsidR="00F768D0" w:rsidRDefault="00F768D0" w:rsidP="00025134"/>
        </w:tc>
      </w:tr>
      <w:tr w:rsidR="00F768D0" w14:paraId="360C522D" w14:textId="77777777" w:rsidTr="00025134">
        <w:tc>
          <w:tcPr>
            <w:tcW w:w="851" w:type="dxa"/>
          </w:tcPr>
          <w:p w14:paraId="0FE65C72" w14:textId="77777777" w:rsidR="00F768D0" w:rsidRDefault="00F768D0" w:rsidP="00025134"/>
        </w:tc>
        <w:tc>
          <w:tcPr>
            <w:tcW w:w="1690" w:type="dxa"/>
          </w:tcPr>
          <w:p w14:paraId="13754215" w14:textId="77777777" w:rsidR="00F768D0" w:rsidRDefault="00F768D0" w:rsidP="00025134"/>
        </w:tc>
        <w:tc>
          <w:tcPr>
            <w:tcW w:w="708" w:type="dxa"/>
          </w:tcPr>
          <w:p w14:paraId="1474C9BE" w14:textId="77777777" w:rsidR="00F768D0" w:rsidRDefault="00F768D0" w:rsidP="00025134">
            <w:r>
              <w:t>2</w:t>
            </w:r>
          </w:p>
        </w:tc>
        <w:tc>
          <w:tcPr>
            <w:tcW w:w="1677" w:type="dxa"/>
          </w:tcPr>
          <w:p w14:paraId="5F6C34A5" w14:textId="005DCAFD" w:rsidR="00F768D0" w:rsidRDefault="00545F43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6F97996E" w14:textId="292F7CF2" w:rsidR="00F768D0" w:rsidRPr="00D90D5C" w:rsidRDefault="00545F43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Customer usern</w:t>
            </w:r>
            <w:r w:rsidRPr="00A56555">
              <w:rPr>
                <w:b/>
                <w:bCs/>
              </w:rPr>
              <w:t>ame:</w:t>
            </w:r>
            <w:r>
              <w:t xml:space="preserve"> cus02</w:t>
            </w:r>
          </w:p>
        </w:tc>
        <w:tc>
          <w:tcPr>
            <w:tcW w:w="1560" w:type="dxa"/>
          </w:tcPr>
          <w:p w14:paraId="4009B685" w14:textId="77777777" w:rsidR="00F768D0" w:rsidRDefault="00545F43" w:rsidP="00025134">
            <w:r w:rsidRPr="00545F43">
              <w:rPr>
                <w:b/>
                <w:bCs/>
              </w:rPr>
              <w:t>ID:</w:t>
            </w:r>
            <w:r>
              <w:t>1</w:t>
            </w:r>
          </w:p>
          <w:p w14:paraId="102AE3E6" w14:textId="77777777" w:rsidR="00545F43" w:rsidRDefault="00545F43" w:rsidP="00025134">
            <w:r w:rsidRPr="00545F43">
              <w:rPr>
                <w:b/>
                <w:bCs/>
              </w:rPr>
              <w:t>Order date :</w:t>
            </w:r>
            <w:r>
              <w:t xml:space="preserve"> 28/02/2014</w:t>
            </w:r>
          </w:p>
          <w:p w14:paraId="5F399268" w14:textId="77777777" w:rsidR="00545F43" w:rsidRPr="00545F43" w:rsidRDefault="00545F43" w:rsidP="00025134">
            <w:pPr>
              <w:rPr>
                <w:b/>
                <w:bCs/>
              </w:rPr>
            </w:pPr>
            <w:r w:rsidRPr="00545F43">
              <w:rPr>
                <w:b/>
                <w:bCs/>
              </w:rPr>
              <w:t>Payment Date :</w:t>
            </w:r>
          </w:p>
          <w:p w14:paraId="3FA18394" w14:textId="77777777" w:rsidR="00545F43" w:rsidRDefault="00545F43" w:rsidP="00025134">
            <w:r>
              <w:t>28/02/2014</w:t>
            </w:r>
          </w:p>
          <w:p w14:paraId="25E60C25" w14:textId="18DF9F10" w:rsidR="00545F43" w:rsidRDefault="00545F43" w:rsidP="00025134">
            <w:r w:rsidRPr="00545F43">
              <w:rPr>
                <w:b/>
                <w:bCs/>
              </w:rPr>
              <w:t>Status:</w:t>
            </w:r>
            <w:r>
              <w:t xml:space="preserve"> Purchased</w:t>
            </w:r>
          </w:p>
        </w:tc>
        <w:tc>
          <w:tcPr>
            <w:tcW w:w="1842" w:type="dxa"/>
          </w:tcPr>
          <w:p w14:paraId="056CB299" w14:textId="77777777" w:rsidR="00F768D0" w:rsidRDefault="00F768D0" w:rsidP="00025134"/>
        </w:tc>
      </w:tr>
    </w:tbl>
    <w:p w14:paraId="683AFF49" w14:textId="58759717" w:rsidR="00F768D0" w:rsidRDefault="00F768D0" w:rsidP="00F768D0">
      <w:pPr>
        <w:rPr>
          <w:b/>
          <w:bCs/>
          <w:sz w:val="20"/>
          <w:szCs w:val="20"/>
        </w:rPr>
      </w:pPr>
    </w:p>
    <w:p w14:paraId="1682E554" w14:textId="4234937E" w:rsidR="00F768D0" w:rsidRPr="00EE5DA1" w:rsidRDefault="00F768D0" w:rsidP="00F768D0">
      <w:pPr>
        <w:ind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Valid Input 2: </w:t>
      </w:r>
      <w:r w:rsidRPr="00F768D0">
        <w:rPr>
          <w:b/>
          <w:bCs/>
          <w:sz w:val="20"/>
          <w:szCs w:val="20"/>
        </w:rPr>
        <w:t>Search by date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F768D0" w14:paraId="28AC0818" w14:textId="77777777" w:rsidTr="00025134">
        <w:tc>
          <w:tcPr>
            <w:tcW w:w="851" w:type="dxa"/>
            <w:shd w:val="clear" w:color="auto" w:fill="5FF2CA" w:themeFill="accent4" w:themeFillTint="99"/>
          </w:tcPr>
          <w:p w14:paraId="36A483E9" w14:textId="77777777" w:rsidR="00F768D0" w:rsidRDefault="00F768D0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065448E" w14:textId="77777777" w:rsidR="00F768D0" w:rsidRDefault="00F768D0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2803DD4B" w14:textId="77777777" w:rsidR="00F768D0" w:rsidRDefault="00F768D0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374D5AB1" w14:textId="77777777" w:rsidR="00F768D0" w:rsidRDefault="00F768D0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D9D06FA" w14:textId="77777777" w:rsidR="00F768D0" w:rsidRDefault="00F768D0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C217404" w14:textId="77777777" w:rsidR="00F768D0" w:rsidRDefault="00F768D0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2A6CBD6F" w14:textId="77777777" w:rsidR="00F768D0" w:rsidRDefault="00F768D0" w:rsidP="00025134">
            <w:pPr>
              <w:jc w:val="center"/>
            </w:pPr>
            <w:r>
              <w:t>Actual result</w:t>
            </w:r>
          </w:p>
        </w:tc>
      </w:tr>
      <w:tr w:rsidR="00F768D0" w14:paraId="56774A48" w14:textId="77777777" w:rsidTr="00025134">
        <w:tc>
          <w:tcPr>
            <w:tcW w:w="851" w:type="dxa"/>
          </w:tcPr>
          <w:p w14:paraId="6ABF401B" w14:textId="70A56B7C" w:rsidR="00F768D0" w:rsidRDefault="00545F43" w:rsidP="00025134">
            <w:r>
              <w:t>UAT_TC 10</w:t>
            </w:r>
          </w:p>
        </w:tc>
        <w:tc>
          <w:tcPr>
            <w:tcW w:w="1690" w:type="dxa"/>
          </w:tcPr>
          <w:p w14:paraId="460B3F46" w14:textId="606FB396" w:rsidR="00F768D0" w:rsidRDefault="00545F43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388736BF" w14:textId="77777777" w:rsidR="00F768D0" w:rsidRDefault="00F768D0" w:rsidP="00025134">
            <w:r>
              <w:t>1</w:t>
            </w:r>
          </w:p>
        </w:tc>
        <w:tc>
          <w:tcPr>
            <w:tcW w:w="1677" w:type="dxa"/>
          </w:tcPr>
          <w:p w14:paraId="364C20D1" w14:textId="0698197B" w:rsidR="00F768D0" w:rsidRDefault="00117684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2193CD31" w14:textId="77777777" w:rsidR="00F768D0" w:rsidRDefault="00F768D0" w:rsidP="00025134"/>
        </w:tc>
        <w:tc>
          <w:tcPr>
            <w:tcW w:w="1560" w:type="dxa"/>
          </w:tcPr>
          <w:p w14:paraId="3E338D6B" w14:textId="284C52AF" w:rsidR="00F768D0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5AC519B0" w14:textId="77777777" w:rsidR="00F768D0" w:rsidRDefault="00F768D0" w:rsidP="00025134"/>
        </w:tc>
      </w:tr>
      <w:tr w:rsidR="00F768D0" w14:paraId="0F525C9F" w14:textId="77777777" w:rsidTr="00025134">
        <w:tc>
          <w:tcPr>
            <w:tcW w:w="851" w:type="dxa"/>
          </w:tcPr>
          <w:p w14:paraId="396981BA" w14:textId="77777777" w:rsidR="00F768D0" w:rsidRDefault="00F768D0" w:rsidP="00025134"/>
        </w:tc>
        <w:tc>
          <w:tcPr>
            <w:tcW w:w="1690" w:type="dxa"/>
          </w:tcPr>
          <w:p w14:paraId="1FA280AF" w14:textId="77777777" w:rsidR="00F768D0" w:rsidRDefault="00F768D0" w:rsidP="00025134"/>
        </w:tc>
        <w:tc>
          <w:tcPr>
            <w:tcW w:w="708" w:type="dxa"/>
          </w:tcPr>
          <w:p w14:paraId="382F7152" w14:textId="77777777" w:rsidR="00F768D0" w:rsidRDefault="00F768D0" w:rsidP="00025134">
            <w:r>
              <w:t>2</w:t>
            </w:r>
          </w:p>
        </w:tc>
        <w:tc>
          <w:tcPr>
            <w:tcW w:w="1677" w:type="dxa"/>
          </w:tcPr>
          <w:p w14:paraId="0F1B3607" w14:textId="6CB93FC3" w:rsidR="00F768D0" w:rsidRDefault="00545F43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23922354" w14:textId="6979E647" w:rsidR="00F768D0" w:rsidRPr="00D90D5C" w:rsidRDefault="00117684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Pr="00A56555">
              <w:rPr>
                <w:b/>
                <w:bCs/>
              </w:rPr>
              <w:t>:</w:t>
            </w:r>
            <w:r>
              <w:t xml:space="preserve"> 28/02/2014</w:t>
            </w:r>
          </w:p>
        </w:tc>
        <w:tc>
          <w:tcPr>
            <w:tcW w:w="1560" w:type="dxa"/>
          </w:tcPr>
          <w:p w14:paraId="7A6FADD5" w14:textId="77777777" w:rsidR="00117684" w:rsidRDefault="00117684" w:rsidP="00117684">
            <w:r w:rsidRPr="00545F43">
              <w:rPr>
                <w:b/>
                <w:bCs/>
              </w:rPr>
              <w:t>ID:</w:t>
            </w:r>
            <w:r>
              <w:t>1</w:t>
            </w:r>
          </w:p>
          <w:p w14:paraId="70AEC1B4" w14:textId="38CD654C" w:rsidR="00117684" w:rsidRDefault="00117684" w:rsidP="00117684">
            <w:r w:rsidRPr="00117684">
              <w:rPr>
                <w:b/>
                <w:bCs/>
              </w:rPr>
              <w:t>Customer username :</w:t>
            </w:r>
            <w:r>
              <w:t xml:space="preserve"> cus02</w:t>
            </w:r>
          </w:p>
          <w:p w14:paraId="296CCCE6" w14:textId="77777777" w:rsidR="00117684" w:rsidRDefault="00117684" w:rsidP="00117684">
            <w:r w:rsidRPr="00545F43">
              <w:rPr>
                <w:b/>
                <w:bCs/>
              </w:rPr>
              <w:t>Order date :</w:t>
            </w:r>
            <w:r>
              <w:t xml:space="preserve"> 28/02/2014</w:t>
            </w:r>
          </w:p>
          <w:p w14:paraId="4DFD6B98" w14:textId="77777777" w:rsidR="00117684" w:rsidRPr="00545F43" w:rsidRDefault="00117684" w:rsidP="00117684">
            <w:pPr>
              <w:rPr>
                <w:b/>
                <w:bCs/>
              </w:rPr>
            </w:pPr>
            <w:r w:rsidRPr="00545F43">
              <w:rPr>
                <w:b/>
                <w:bCs/>
              </w:rPr>
              <w:t>Payment Date :</w:t>
            </w:r>
          </w:p>
          <w:p w14:paraId="0E159078" w14:textId="77777777" w:rsidR="00117684" w:rsidRDefault="00117684" w:rsidP="00117684">
            <w:r>
              <w:t>28/02/2014</w:t>
            </w:r>
          </w:p>
          <w:p w14:paraId="386204E3" w14:textId="6C5414CC" w:rsidR="00F768D0" w:rsidRDefault="00117684" w:rsidP="00117684">
            <w:r w:rsidRPr="00545F43">
              <w:rPr>
                <w:b/>
                <w:bCs/>
              </w:rPr>
              <w:t>Status:</w:t>
            </w:r>
            <w:r>
              <w:t xml:space="preserve"> Purchased</w:t>
            </w:r>
          </w:p>
        </w:tc>
        <w:tc>
          <w:tcPr>
            <w:tcW w:w="1842" w:type="dxa"/>
          </w:tcPr>
          <w:p w14:paraId="23625B39" w14:textId="77777777" w:rsidR="00F768D0" w:rsidRDefault="00F768D0" w:rsidP="00025134"/>
        </w:tc>
      </w:tr>
    </w:tbl>
    <w:p w14:paraId="65B7FB1A" w14:textId="77777777" w:rsidR="00F768D0" w:rsidRDefault="00F768D0" w:rsidP="00F768D0"/>
    <w:p w14:paraId="5E290F40" w14:textId="77777777" w:rsidR="00F768D0" w:rsidRDefault="00F768D0" w:rsidP="00F768D0"/>
    <w:p w14:paraId="11B963D7" w14:textId="77777777" w:rsidR="00F768D0" w:rsidRDefault="00F768D0" w:rsidP="00F768D0"/>
    <w:p w14:paraId="0F842FF2" w14:textId="77777777" w:rsidR="00F768D0" w:rsidRDefault="00F768D0" w:rsidP="00F768D0"/>
    <w:p w14:paraId="3AB3F80A" w14:textId="77777777" w:rsidR="00117684" w:rsidRDefault="00117684" w:rsidP="00F768D0"/>
    <w:p w14:paraId="253F72E6" w14:textId="77777777" w:rsidR="00117684" w:rsidRDefault="00117684" w:rsidP="00F768D0"/>
    <w:p w14:paraId="0E279E2D" w14:textId="77777777" w:rsidR="00117684" w:rsidRDefault="00117684" w:rsidP="00F768D0"/>
    <w:p w14:paraId="20EBD5CD" w14:textId="77777777" w:rsidR="00117684" w:rsidRPr="00EE1E39" w:rsidRDefault="00117684" w:rsidP="00F768D0"/>
    <w:p w14:paraId="5D300990" w14:textId="06C9A97E" w:rsidR="00F768D0" w:rsidRPr="00EE5DA1" w:rsidRDefault="00F768D0" w:rsidP="00F768D0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lastRenderedPageBreak/>
        <w:t xml:space="preserve">Invalid </w:t>
      </w:r>
      <w:r>
        <w:rPr>
          <w:b/>
          <w:bCs/>
          <w:sz w:val="20"/>
          <w:szCs w:val="20"/>
        </w:rPr>
        <w:t>In</w:t>
      </w:r>
      <w:r w:rsidRPr="00EE5DA1">
        <w:rPr>
          <w:b/>
          <w:bCs/>
          <w:sz w:val="20"/>
          <w:szCs w:val="20"/>
        </w:rPr>
        <w:t>put</w:t>
      </w:r>
      <w:r>
        <w:rPr>
          <w:b/>
          <w:bCs/>
          <w:sz w:val="20"/>
          <w:szCs w:val="20"/>
        </w:rPr>
        <w:t xml:space="preserve"> 1</w:t>
      </w:r>
      <w:r w:rsidRPr="00EE5DA1">
        <w:rPr>
          <w:b/>
          <w:bCs/>
          <w:sz w:val="20"/>
          <w:szCs w:val="20"/>
        </w:rPr>
        <w:t xml:space="preserve">: </w:t>
      </w:r>
      <w:r w:rsidRPr="00F62505">
        <w:t xml:space="preserve"> </w:t>
      </w:r>
      <w:r w:rsidR="00545F43" w:rsidRPr="00545F43">
        <w:rPr>
          <w:b/>
          <w:bCs/>
          <w:sz w:val="20"/>
          <w:szCs w:val="20"/>
        </w:rPr>
        <w:t xml:space="preserve">An administrator input wrong customer </w:t>
      </w:r>
      <w:r w:rsidR="00117684">
        <w:rPr>
          <w:b/>
          <w:bCs/>
          <w:sz w:val="20"/>
          <w:szCs w:val="20"/>
        </w:rPr>
        <w:t>user</w:t>
      </w:r>
      <w:r w:rsidR="00545F43" w:rsidRPr="00545F43">
        <w:rPr>
          <w:b/>
          <w:bCs/>
          <w:sz w:val="20"/>
          <w:szCs w:val="20"/>
        </w:rPr>
        <w:t>name</w:t>
      </w:r>
    </w:p>
    <w:p w14:paraId="3E077B14" w14:textId="77777777" w:rsidR="00117684" w:rsidRDefault="00F768D0" w:rsidP="00F768D0">
      <w:r>
        <w:tab/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39018BDF" w14:textId="77777777" w:rsidTr="00025134">
        <w:tc>
          <w:tcPr>
            <w:tcW w:w="851" w:type="dxa"/>
            <w:shd w:val="clear" w:color="auto" w:fill="5FF2CA" w:themeFill="accent4" w:themeFillTint="99"/>
          </w:tcPr>
          <w:p w14:paraId="40097440" w14:textId="77777777" w:rsidR="00117684" w:rsidRDefault="00117684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45BD87C0" w14:textId="77777777" w:rsidR="00117684" w:rsidRDefault="00117684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30DBC0D" w14:textId="77777777" w:rsidR="00117684" w:rsidRDefault="00117684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0F3F666" w14:textId="77777777" w:rsidR="00117684" w:rsidRDefault="00117684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7A4058F4" w14:textId="77777777" w:rsidR="00117684" w:rsidRDefault="00117684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11A187CC" w14:textId="77777777" w:rsidR="00117684" w:rsidRDefault="00117684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7CE35A06" w14:textId="77777777" w:rsidR="00117684" w:rsidRDefault="00117684" w:rsidP="00025134">
            <w:pPr>
              <w:jc w:val="center"/>
            </w:pPr>
            <w:r>
              <w:t>Actual result</w:t>
            </w:r>
          </w:p>
        </w:tc>
      </w:tr>
      <w:tr w:rsidR="00117684" w14:paraId="1AB73957" w14:textId="77777777" w:rsidTr="00025134">
        <w:tc>
          <w:tcPr>
            <w:tcW w:w="851" w:type="dxa"/>
          </w:tcPr>
          <w:p w14:paraId="0B5FAEE0" w14:textId="77777777" w:rsidR="00117684" w:rsidRDefault="00117684" w:rsidP="00025134">
            <w:r>
              <w:t>UAT_TC 10</w:t>
            </w:r>
          </w:p>
        </w:tc>
        <w:tc>
          <w:tcPr>
            <w:tcW w:w="1690" w:type="dxa"/>
          </w:tcPr>
          <w:p w14:paraId="70C47813" w14:textId="77777777" w:rsidR="00117684" w:rsidRPr="00545F43" w:rsidRDefault="00117684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3C3F73A7" w14:textId="77777777" w:rsidR="00117684" w:rsidRDefault="00117684" w:rsidP="00025134">
            <w:r>
              <w:t>1</w:t>
            </w:r>
          </w:p>
        </w:tc>
        <w:tc>
          <w:tcPr>
            <w:tcW w:w="1677" w:type="dxa"/>
          </w:tcPr>
          <w:p w14:paraId="6944A628" w14:textId="77777777" w:rsidR="00117684" w:rsidRDefault="00117684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09A73A3B" w14:textId="77777777" w:rsidR="00117684" w:rsidRDefault="00117684" w:rsidP="00025134"/>
        </w:tc>
        <w:tc>
          <w:tcPr>
            <w:tcW w:w="1560" w:type="dxa"/>
          </w:tcPr>
          <w:p w14:paraId="6F7199E9" w14:textId="77777777" w:rsidR="00117684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42A6D7D" w14:textId="77777777" w:rsidR="00117684" w:rsidRDefault="00117684" w:rsidP="00025134"/>
        </w:tc>
      </w:tr>
      <w:tr w:rsidR="00117684" w14:paraId="176F7F47" w14:textId="77777777" w:rsidTr="00025134">
        <w:tc>
          <w:tcPr>
            <w:tcW w:w="851" w:type="dxa"/>
          </w:tcPr>
          <w:p w14:paraId="021F8BDC" w14:textId="77777777" w:rsidR="00117684" w:rsidRDefault="00117684" w:rsidP="00025134"/>
        </w:tc>
        <w:tc>
          <w:tcPr>
            <w:tcW w:w="1690" w:type="dxa"/>
          </w:tcPr>
          <w:p w14:paraId="0F4534D1" w14:textId="77777777" w:rsidR="00117684" w:rsidRDefault="00117684" w:rsidP="00025134"/>
        </w:tc>
        <w:tc>
          <w:tcPr>
            <w:tcW w:w="708" w:type="dxa"/>
          </w:tcPr>
          <w:p w14:paraId="6D07EAC0" w14:textId="77777777" w:rsidR="00117684" w:rsidRDefault="00117684" w:rsidP="00025134">
            <w:r>
              <w:t>2</w:t>
            </w:r>
          </w:p>
        </w:tc>
        <w:tc>
          <w:tcPr>
            <w:tcW w:w="1677" w:type="dxa"/>
          </w:tcPr>
          <w:p w14:paraId="63C5BAC3" w14:textId="77777777" w:rsidR="00117684" w:rsidRDefault="00117684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339AC426" w14:textId="157D78EA" w:rsidR="00117684" w:rsidRPr="00D90D5C" w:rsidRDefault="00117684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Customer usern</w:t>
            </w:r>
            <w:r w:rsidRPr="00A56555">
              <w:rPr>
                <w:b/>
                <w:bCs/>
              </w:rPr>
              <w:t>ame:</w:t>
            </w:r>
            <w:r>
              <w:t xml:space="preserve"> </w:t>
            </w:r>
            <w:r w:rsidRPr="00117684">
              <w:rPr>
                <w:color w:val="0F6FC6" w:themeColor="accent1"/>
              </w:rPr>
              <w:t>abs</w:t>
            </w:r>
          </w:p>
        </w:tc>
        <w:tc>
          <w:tcPr>
            <w:tcW w:w="1560" w:type="dxa"/>
          </w:tcPr>
          <w:p w14:paraId="187FF6E0" w14:textId="3F82610C" w:rsidR="00117684" w:rsidRDefault="00117684" w:rsidP="00025134">
            <w:r>
              <w:t>No Result found</w:t>
            </w:r>
          </w:p>
        </w:tc>
        <w:tc>
          <w:tcPr>
            <w:tcW w:w="1842" w:type="dxa"/>
          </w:tcPr>
          <w:p w14:paraId="002E9DFC" w14:textId="77777777" w:rsidR="00117684" w:rsidRDefault="00117684" w:rsidP="00025134"/>
        </w:tc>
      </w:tr>
    </w:tbl>
    <w:p w14:paraId="20235EB9" w14:textId="671C26C0" w:rsidR="00F768D0" w:rsidRDefault="00F768D0" w:rsidP="00F768D0"/>
    <w:p w14:paraId="07F59070" w14:textId="77777777" w:rsidR="00F768D0" w:rsidRDefault="00F768D0" w:rsidP="00F768D0"/>
    <w:p w14:paraId="72B2D920" w14:textId="77777777" w:rsidR="00F768D0" w:rsidRDefault="00F768D0" w:rsidP="00F768D0"/>
    <w:p w14:paraId="5240828E" w14:textId="62507DE8" w:rsidR="00F768D0" w:rsidRPr="00EE5DA1" w:rsidRDefault="00F768D0" w:rsidP="00F768D0">
      <w:pPr>
        <w:rPr>
          <w:b/>
          <w:bCs/>
          <w:sz w:val="20"/>
          <w:szCs w:val="20"/>
        </w:rPr>
      </w:pPr>
      <w:r w:rsidRPr="00EE5DA1">
        <w:rPr>
          <w:b/>
          <w:bCs/>
          <w:sz w:val="20"/>
          <w:szCs w:val="20"/>
        </w:rPr>
        <w:t xml:space="preserve">Invalid </w:t>
      </w:r>
      <w:r>
        <w:rPr>
          <w:b/>
          <w:bCs/>
          <w:sz w:val="20"/>
          <w:szCs w:val="20"/>
        </w:rPr>
        <w:t>Input 2:</w:t>
      </w:r>
      <w:r w:rsidRPr="00232A2A">
        <w:t xml:space="preserve"> </w:t>
      </w:r>
      <w:r w:rsidR="00545F43" w:rsidRPr="00545F43">
        <w:rPr>
          <w:b/>
          <w:bCs/>
          <w:sz w:val="20"/>
          <w:szCs w:val="20"/>
        </w:rPr>
        <w:t>An ad</w:t>
      </w:r>
      <w:r w:rsidR="00545F43">
        <w:rPr>
          <w:b/>
          <w:bCs/>
          <w:sz w:val="20"/>
          <w:szCs w:val="20"/>
        </w:rPr>
        <w:t xml:space="preserve">ministrator input wrong </w:t>
      </w:r>
      <w:r w:rsidR="00545F43">
        <w:rPr>
          <w:b/>
          <w:bCs/>
          <w:sz w:val="20"/>
          <w:szCs w:val="20"/>
          <w:lang w:bidi="th-TH"/>
        </w:rPr>
        <w:t>date</w:t>
      </w:r>
      <w:r w:rsidR="00545F43">
        <w:rPr>
          <w:b/>
          <w:bCs/>
          <w:sz w:val="20"/>
          <w:szCs w:val="20"/>
        </w:rPr>
        <w:t>.</w:t>
      </w: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42DFE77F" w14:textId="77777777" w:rsidTr="00025134">
        <w:tc>
          <w:tcPr>
            <w:tcW w:w="851" w:type="dxa"/>
            <w:shd w:val="clear" w:color="auto" w:fill="5FF2CA" w:themeFill="accent4" w:themeFillTint="99"/>
          </w:tcPr>
          <w:p w14:paraId="2F4E17CF" w14:textId="77777777" w:rsidR="00117684" w:rsidRDefault="00117684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61F41CF7" w14:textId="77777777" w:rsidR="00117684" w:rsidRDefault="00117684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6D08157B" w14:textId="77777777" w:rsidR="00117684" w:rsidRDefault="00117684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6A2D0325" w14:textId="77777777" w:rsidR="00117684" w:rsidRDefault="00117684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5BDE9F32" w14:textId="77777777" w:rsidR="00117684" w:rsidRDefault="00117684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68E2B91" w14:textId="77777777" w:rsidR="00117684" w:rsidRDefault="00117684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172A0A75" w14:textId="77777777" w:rsidR="00117684" w:rsidRDefault="00117684" w:rsidP="00025134">
            <w:pPr>
              <w:jc w:val="center"/>
            </w:pPr>
            <w:r>
              <w:t>Actual result</w:t>
            </w:r>
          </w:p>
        </w:tc>
      </w:tr>
      <w:tr w:rsidR="00117684" w14:paraId="077A27AF" w14:textId="77777777" w:rsidTr="00025134">
        <w:tc>
          <w:tcPr>
            <w:tcW w:w="851" w:type="dxa"/>
          </w:tcPr>
          <w:p w14:paraId="22C0C76F" w14:textId="77777777" w:rsidR="00117684" w:rsidRDefault="00117684" w:rsidP="00025134">
            <w:r>
              <w:t>UAT_TC 10</w:t>
            </w:r>
          </w:p>
        </w:tc>
        <w:tc>
          <w:tcPr>
            <w:tcW w:w="1690" w:type="dxa"/>
          </w:tcPr>
          <w:p w14:paraId="58AFAE10" w14:textId="77777777" w:rsidR="00117684" w:rsidRDefault="00117684" w:rsidP="00025134">
            <w:r w:rsidRPr="00545F43">
              <w:t>The administrator view customer history.</w:t>
            </w:r>
          </w:p>
        </w:tc>
        <w:tc>
          <w:tcPr>
            <w:tcW w:w="708" w:type="dxa"/>
          </w:tcPr>
          <w:p w14:paraId="66B57340" w14:textId="77777777" w:rsidR="00117684" w:rsidRDefault="00117684" w:rsidP="00025134">
            <w:r>
              <w:t>1</w:t>
            </w:r>
          </w:p>
        </w:tc>
        <w:tc>
          <w:tcPr>
            <w:tcW w:w="1677" w:type="dxa"/>
          </w:tcPr>
          <w:p w14:paraId="5A135D7A" w14:textId="77777777" w:rsidR="00117684" w:rsidRDefault="00117684" w:rsidP="00025134">
            <w:r w:rsidRPr="00545F43">
              <w:t>An administrator open view customer page.</w:t>
            </w:r>
          </w:p>
        </w:tc>
        <w:tc>
          <w:tcPr>
            <w:tcW w:w="2304" w:type="dxa"/>
          </w:tcPr>
          <w:p w14:paraId="33F5FB7F" w14:textId="77777777" w:rsidR="00117684" w:rsidRDefault="00117684" w:rsidP="00025134"/>
        </w:tc>
        <w:tc>
          <w:tcPr>
            <w:tcW w:w="1560" w:type="dxa"/>
          </w:tcPr>
          <w:p w14:paraId="7EBDF95F" w14:textId="77777777" w:rsidR="00117684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5914A13B" w14:textId="77777777" w:rsidR="00117684" w:rsidRDefault="00117684" w:rsidP="00025134"/>
        </w:tc>
      </w:tr>
      <w:tr w:rsidR="00117684" w14:paraId="00BB936E" w14:textId="77777777" w:rsidTr="00025134">
        <w:tc>
          <w:tcPr>
            <w:tcW w:w="851" w:type="dxa"/>
          </w:tcPr>
          <w:p w14:paraId="7451107B" w14:textId="77777777" w:rsidR="00117684" w:rsidRDefault="00117684" w:rsidP="00025134"/>
        </w:tc>
        <w:tc>
          <w:tcPr>
            <w:tcW w:w="1690" w:type="dxa"/>
          </w:tcPr>
          <w:p w14:paraId="64F22974" w14:textId="77777777" w:rsidR="00117684" w:rsidRDefault="00117684" w:rsidP="00025134"/>
        </w:tc>
        <w:tc>
          <w:tcPr>
            <w:tcW w:w="708" w:type="dxa"/>
          </w:tcPr>
          <w:p w14:paraId="392D4133" w14:textId="77777777" w:rsidR="00117684" w:rsidRDefault="00117684" w:rsidP="00025134">
            <w:r>
              <w:t>2</w:t>
            </w:r>
          </w:p>
        </w:tc>
        <w:tc>
          <w:tcPr>
            <w:tcW w:w="1677" w:type="dxa"/>
          </w:tcPr>
          <w:p w14:paraId="182B1740" w14:textId="77777777" w:rsidR="00117684" w:rsidRDefault="00117684" w:rsidP="00025134">
            <w:r w:rsidRPr="00545F43">
              <w:rPr>
                <w:sz w:val="18"/>
                <w:szCs w:val="18"/>
              </w:rPr>
              <w:t>An administrator input a customer username for seeing customer history.</w:t>
            </w:r>
          </w:p>
        </w:tc>
        <w:tc>
          <w:tcPr>
            <w:tcW w:w="2304" w:type="dxa"/>
          </w:tcPr>
          <w:p w14:paraId="48279DEF" w14:textId="72667F51" w:rsidR="00117684" w:rsidRPr="00D90D5C" w:rsidRDefault="00117684" w:rsidP="0002513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Pr="00A56555">
              <w:rPr>
                <w:b/>
                <w:bCs/>
              </w:rPr>
              <w:t>:</w:t>
            </w:r>
            <w:r>
              <w:t xml:space="preserve"> </w:t>
            </w:r>
            <w:r w:rsidRPr="00117684">
              <w:rPr>
                <w:color w:val="0F6FC6" w:themeColor="accent1"/>
              </w:rPr>
              <w:t>12/02/2014</w:t>
            </w:r>
          </w:p>
        </w:tc>
        <w:tc>
          <w:tcPr>
            <w:tcW w:w="1560" w:type="dxa"/>
          </w:tcPr>
          <w:p w14:paraId="3F8D4759" w14:textId="53C2DC7D" w:rsidR="00117684" w:rsidRDefault="00117684" w:rsidP="00025134">
            <w:r>
              <w:t>No Result found</w:t>
            </w:r>
          </w:p>
        </w:tc>
        <w:tc>
          <w:tcPr>
            <w:tcW w:w="1842" w:type="dxa"/>
          </w:tcPr>
          <w:p w14:paraId="29F6EBAA" w14:textId="77777777" w:rsidR="00117684" w:rsidRDefault="00117684" w:rsidP="00025134"/>
        </w:tc>
      </w:tr>
    </w:tbl>
    <w:p w14:paraId="45615883" w14:textId="77777777" w:rsidR="00F768D0" w:rsidRDefault="00F768D0" w:rsidP="00F768D0">
      <w:pPr>
        <w:rPr>
          <w:lang w:bidi="th-TH"/>
        </w:rPr>
      </w:pPr>
    </w:p>
    <w:p w14:paraId="428D67BD" w14:textId="77777777" w:rsidR="00F768D0" w:rsidRDefault="00F768D0" w:rsidP="00F768D0">
      <w:pPr>
        <w:rPr>
          <w:lang w:bidi="th-TH"/>
        </w:rPr>
      </w:pPr>
    </w:p>
    <w:p w14:paraId="45D1A8CF" w14:textId="77777777" w:rsidR="00F768D0" w:rsidRDefault="00F768D0" w:rsidP="00F768D0">
      <w:pPr>
        <w:rPr>
          <w:lang w:bidi="th-TH"/>
        </w:rPr>
      </w:pPr>
    </w:p>
    <w:p w14:paraId="61B09FD1" w14:textId="77777777" w:rsidR="00F768D0" w:rsidRDefault="00F768D0" w:rsidP="00902165">
      <w:pPr>
        <w:rPr>
          <w:lang w:bidi="th-TH"/>
        </w:rPr>
      </w:pPr>
    </w:p>
    <w:p w14:paraId="5790BADB" w14:textId="77777777" w:rsidR="00117684" w:rsidRDefault="00117684" w:rsidP="00902165">
      <w:pPr>
        <w:rPr>
          <w:lang w:bidi="th-TH"/>
        </w:rPr>
      </w:pPr>
    </w:p>
    <w:p w14:paraId="0F0F41ED" w14:textId="77777777" w:rsidR="00117684" w:rsidRDefault="00117684" w:rsidP="00902165">
      <w:pPr>
        <w:rPr>
          <w:lang w:bidi="th-TH"/>
        </w:rPr>
      </w:pPr>
    </w:p>
    <w:p w14:paraId="5760EA00" w14:textId="77777777" w:rsidR="00117684" w:rsidRDefault="00117684" w:rsidP="00902165">
      <w:pPr>
        <w:rPr>
          <w:lang w:bidi="th-TH"/>
        </w:rPr>
      </w:pPr>
    </w:p>
    <w:p w14:paraId="3BFDF816" w14:textId="77777777" w:rsidR="00117684" w:rsidRDefault="00117684" w:rsidP="00902165">
      <w:pPr>
        <w:rPr>
          <w:lang w:bidi="th-TH"/>
        </w:rPr>
      </w:pPr>
    </w:p>
    <w:p w14:paraId="19234806" w14:textId="77777777" w:rsidR="00117684" w:rsidRDefault="00117684" w:rsidP="00902165">
      <w:pPr>
        <w:rPr>
          <w:lang w:bidi="th-TH"/>
        </w:rPr>
      </w:pPr>
    </w:p>
    <w:p w14:paraId="798ED476" w14:textId="77777777" w:rsidR="00117684" w:rsidRDefault="00117684" w:rsidP="00902165">
      <w:pPr>
        <w:rPr>
          <w:lang w:bidi="th-TH"/>
        </w:rPr>
      </w:pPr>
    </w:p>
    <w:p w14:paraId="5FC2C4A1" w14:textId="74082A2A" w:rsidR="00117684" w:rsidRDefault="00117684" w:rsidP="00117684">
      <w:pPr>
        <w:pStyle w:val="2"/>
        <w:rPr>
          <w:b/>
          <w:bCs/>
          <w:lang w:bidi="th-TH"/>
        </w:rPr>
      </w:pPr>
      <w:bookmarkStart w:id="40" w:name="_Toc381494006"/>
      <w:r>
        <w:rPr>
          <w:b/>
          <w:bCs/>
          <w:lang w:bidi="th-TH"/>
        </w:rPr>
        <w:lastRenderedPageBreak/>
        <w:t>UAT_TC 11</w:t>
      </w:r>
      <w:bookmarkEnd w:id="40"/>
    </w:p>
    <w:p w14:paraId="4DFE4135" w14:textId="77777777" w:rsidR="00117684" w:rsidRPr="00902165" w:rsidRDefault="00117684" w:rsidP="00117684">
      <w:pPr>
        <w:rPr>
          <w:lang w:bidi="th-TH"/>
        </w:rPr>
      </w:pPr>
    </w:p>
    <w:p w14:paraId="2E187D99" w14:textId="727E4FBF" w:rsidR="00117684" w:rsidRPr="005E5F54" w:rsidRDefault="00117684" w:rsidP="00117684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 w:rsidRPr="00117684">
        <w:rPr>
          <w:color w:val="0F6FC6" w:themeColor="accent1"/>
          <w:sz w:val="22"/>
          <w:szCs w:val="22"/>
        </w:rPr>
        <w:t>URS-11: The customer logout from system</w:t>
      </w:r>
      <w:r>
        <w:rPr>
          <w:color w:val="0F6FC6" w:themeColor="accent1"/>
          <w:sz w:val="22"/>
          <w:szCs w:val="22"/>
        </w:rPr>
        <w:t>.</w:t>
      </w:r>
    </w:p>
    <w:p w14:paraId="7C972D45" w14:textId="33420146" w:rsidR="00117684" w:rsidRPr="005E5F54" w:rsidRDefault="00117684" w:rsidP="00117684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the customer logout from system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4EB0B656" w14:textId="77777777" w:rsidR="00117684" w:rsidRPr="005E5F54" w:rsidRDefault="00117684" w:rsidP="00117684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6C4FEE43" w14:textId="2852D039" w:rsidR="00117684" w:rsidRPr="00CE14ED" w:rsidRDefault="00117684" w:rsidP="00117684">
      <w:pPr>
        <w:pStyle w:val="af7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A customer open logout page</w:t>
      </w:r>
      <w:r w:rsidRPr="00CE14ED">
        <w:rPr>
          <w:sz w:val="18"/>
          <w:szCs w:val="18"/>
        </w:rPr>
        <w:t>.</w:t>
      </w:r>
    </w:p>
    <w:p w14:paraId="51746531" w14:textId="6C716725" w:rsidR="00117684" w:rsidRDefault="00117684" w:rsidP="00117684">
      <w:pPr>
        <w:pStyle w:val="af7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A customer select logout</w:t>
      </w:r>
      <w:r>
        <w:rPr>
          <w:rFonts w:hint="cs"/>
          <w:sz w:val="18"/>
          <w:szCs w:val="18"/>
          <w:cs/>
          <w:lang w:bidi="th-TH"/>
        </w:rPr>
        <w:t>.</w:t>
      </w:r>
    </w:p>
    <w:p w14:paraId="3189DEA9" w14:textId="77777777" w:rsidR="00117684" w:rsidRPr="00F768D0" w:rsidRDefault="00117684" w:rsidP="00117684">
      <w:pPr>
        <w:pStyle w:val="af7"/>
        <w:ind w:left="1800"/>
        <w:rPr>
          <w:sz w:val="18"/>
          <w:szCs w:val="18"/>
        </w:rPr>
      </w:pPr>
    </w:p>
    <w:p w14:paraId="112FD03D" w14:textId="77777777" w:rsidR="00117684" w:rsidRPr="005E5F54" w:rsidRDefault="00117684" w:rsidP="00117684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72547BA4" w14:textId="77777777" w:rsidR="00117684" w:rsidRDefault="00117684" w:rsidP="00117684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55D22F3E" w14:textId="674898E4" w:rsidR="00117684" w:rsidRPr="00117684" w:rsidRDefault="00117684" w:rsidP="00117684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17684">
        <w:rPr>
          <w:sz w:val="20"/>
          <w:szCs w:val="20"/>
        </w:rPr>
        <w:t>None</w:t>
      </w:r>
    </w:p>
    <w:p w14:paraId="7B6B4273" w14:textId="77777777" w:rsidR="00117684" w:rsidRPr="005E5F54" w:rsidRDefault="00117684" w:rsidP="00117684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09CC4305" w14:textId="1D7E40A4" w:rsidR="00117684" w:rsidRPr="00117684" w:rsidRDefault="00117684" w:rsidP="00117684">
      <w:pPr>
        <w:ind w:left="1440" w:firstLine="720"/>
      </w:pPr>
      <w:r w:rsidRPr="00117684">
        <w:rPr>
          <w:sz w:val="20"/>
          <w:szCs w:val="20"/>
        </w:rPr>
        <w:t>None</w:t>
      </w:r>
    </w:p>
    <w:p w14:paraId="7C33D0A8" w14:textId="77777777" w:rsidR="00117684" w:rsidRPr="005E5F54" w:rsidRDefault="00117684" w:rsidP="00117684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77799B3D" w14:textId="0B166DB3" w:rsidR="00117684" w:rsidRDefault="00117684" w:rsidP="00902165">
      <w:pPr>
        <w:rPr>
          <w:lang w:bidi="th-TH"/>
        </w:rPr>
      </w:pP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  <w:t>None</w:t>
      </w:r>
    </w:p>
    <w:p w14:paraId="759182AB" w14:textId="77777777" w:rsidR="00117684" w:rsidRDefault="00117684" w:rsidP="00902165">
      <w:pPr>
        <w:rPr>
          <w:lang w:bidi="th-TH"/>
        </w:rPr>
      </w:pPr>
    </w:p>
    <w:p w14:paraId="67592724" w14:textId="435A02A3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11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0C5EE4AF" w14:textId="77777777" w:rsidR="00117684" w:rsidRDefault="00117684" w:rsidP="00902165">
      <w:pPr>
        <w:rPr>
          <w:lang w:bidi="th-TH"/>
        </w:rPr>
      </w:pP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117684" w14:paraId="7A4F06CA" w14:textId="77777777" w:rsidTr="00025134">
        <w:tc>
          <w:tcPr>
            <w:tcW w:w="851" w:type="dxa"/>
            <w:shd w:val="clear" w:color="auto" w:fill="5FF2CA" w:themeFill="accent4" w:themeFillTint="99"/>
          </w:tcPr>
          <w:p w14:paraId="2D9E1518" w14:textId="77777777" w:rsidR="00117684" w:rsidRDefault="00117684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249C06AC" w14:textId="77777777" w:rsidR="00117684" w:rsidRDefault="00117684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10B8BCDE" w14:textId="77777777" w:rsidR="00117684" w:rsidRDefault="00117684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1A3255F6" w14:textId="77777777" w:rsidR="00117684" w:rsidRDefault="00117684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18187285" w14:textId="77777777" w:rsidR="00117684" w:rsidRDefault="00117684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7CEE1BF9" w14:textId="77777777" w:rsidR="00117684" w:rsidRDefault="00117684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55B4207C" w14:textId="77777777" w:rsidR="00117684" w:rsidRDefault="00117684" w:rsidP="00025134">
            <w:pPr>
              <w:jc w:val="center"/>
            </w:pPr>
            <w:r>
              <w:t>Actual result</w:t>
            </w:r>
          </w:p>
        </w:tc>
      </w:tr>
      <w:tr w:rsidR="00117684" w14:paraId="13ED9DA8" w14:textId="77777777" w:rsidTr="00025134">
        <w:tc>
          <w:tcPr>
            <w:tcW w:w="851" w:type="dxa"/>
          </w:tcPr>
          <w:p w14:paraId="44C47A1B" w14:textId="34B97B6A" w:rsidR="00117684" w:rsidRDefault="00117684" w:rsidP="00025134">
            <w:r>
              <w:t>UAT_TC 11</w:t>
            </w:r>
          </w:p>
        </w:tc>
        <w:tc>
          <w:tcPr>
            <w:tcW w:w="1690" w:type="dxa"/>
          </w:tcPr>
          <w:p w14:paraId="408D2810" w14:textId="6E3A75E8" w:rsidR="00117684" w:rsidRPr="00545F43" w:rsidRDefault="00CD4661" w:rsidP="00025134">
            <w:r w:rsidRPr="00CD4661">
              <w:t>The customer logout from system.</w:t>
            </w:r>
          </w:p>
        </w:tc>
        <w:tc>
          <w:tcPr>
            <w:tcW w:w="708" w:type="dxa"/>
          </w:tcPr>
          <w:p w14:paraId="0246C7E1" w14:textId="77777777" w:rsidR="00117684" w:rsidRDefault="00117684" w:rsidP="00025134">
            <w:r>
              <w:t>1</w:t>
            </w:r>
          </w:p>
        </w:tc>
        <w:tc>
          <w:tcPr>
            <w:tcW w:w="1677" w:type="dxa"/>
          </w:tcPr>
          <w:p w14:paraId="706EC2F3" w14:textId="23F01D5D" w:rsidR="00117684" w:rsidRDefault="00CD4661" w:rsidP="00025134">
            <w:r w:rsidRPr="00CD4661">
              <w:t>A customer open logout page.</w:t>
            </w:r>
          </w:p>
        </w:tc>
        <w:tc>
          <w:tcPr>
            <w:tcW w:w="2304" w:type="dxa"/>
          </w:tcPr>
          <w:p w14:paraId="6439D7AB" w14:textId="77777777" w:rsidR="00117684" w:rsidRDefault="00117684" w:rsidP="00025134"/>
        </w:tc>
        <w:tc>
          <w:tcPr>
            <w:tcW w:w="1560" w:type="dxa"/>
          </w:tcPr>
          <w:p w14:paraId="1A13A18D" w14:textId="77777777" w:rsidR="00117684" w:rsidRDefault="00117684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E295D4F" w14:textId="77777777" w:rsidR="00117684" w:rsidRDefault="00117684" w:rsidP="00025134"/>
        </w:tc>
      </w:tr>
      <w:tr w:rsidR="00117684" w14:paraId="5AADE8A4" w14:textId="77777777" w:rsidTr="00025134">
        <w:tc>
          <w:tcPr>
            <w:tcW w:w="851" w:type="dxa"/>
          </w:tcPr>
          <w:p w14:paraId="1DC5F68C" w14:textId="77777777" w:rsidR="00117684" w:rsidRDefault="00117684" w:rsidP="00025134"/>
        </w:tc>
        <w:tc>
          <w:tcPr>
            <w:tcW w:w="1690" w:type="dxa"/>
          </w:tcPr>
          <w:p w14:paraId="4E901B65" w14:textId="77777777" w:rsidR="00117684" w:rsidRDefault="00117684" w:rsidP="00025134"/>
        </w:tc>
        <w:tc>
          <w:tcPr>
            <w:tcW w:w="708" w:type="dxa"/>
          </w:tcPr>
          <w:p w14:paraId="0977D6EC" w14:textId="77777777" w:rsidR="00117684" w:rsidRDefault="00117684" w:rsidP="00025134">
            <w:r>
              <w:t>2</w:t>
            </w:r>
          </w:p>
        </w:tc>
        <w:tc>
          <w:tcPr>
            <w:tcW w:w="1677" w:type="dxa"/>
          </w:tcPr>
          <w:p w14:paraId="5FAF5256" w14:textId="77777777" w:rsidR="00CD4661" w:rsidRPr="00CD4661" w:rsidRDefault="00CD4661" w:rsidP="00CD4661">
            <w:pPr>
              <w:rPr>
                <w:sz w:val="18"/>
                <w:szCs w:val="18"/>
              </w:rPr>
            </w:pPr>
            <w:r w:rsidRPr="00CD4661">
              <w:rPr>
                <w:sz w:val="18"/>
                <w:szCs w:val="18"/>
              </w:rPr>
              <w:t>A customer select logout</w:t>
            </w:r>
            <w:r w:rsidRPr="00CD4661">
              <w:rPr>
                <w:rFonts w:hint="cs"/>
                <w:sz w:val="18"/>
                <w:szCs w:val="18"/>
                <w:cs/>
                <w:lang w:bidi="th-TH"/>
              </w:rPr>
              <w:t>.</w:t>
            </w:r>
          </w:p>
          <w:p w14:paraId="557CDE6B" w14:textId="0CA2E171" w:rsidR="00117684" w:rsidRDefault="00117684" w:rsidP="00025134"/>
        </w:tc>
        <w:tc>
          <w:tcPr>
            <w:tcW w:w="2304" w:type="dxa"/>
          </w:tcPr>
          <w:p w14:paraId="326DA209" w14:textId="2171C058" w:rsidR="00117684" w:rsidRPr="00D90D5C" w:rsidRDefault="00117684" w:rsidP="00025134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35E743B1" w14:textId="121E8B4E" w:rsidR="00117684" w:rsidRDefault="00CD4661" w:rsidP="00025134">
            <w:r>
              <w:rPr>
                <w:rFonts w:cs="Cordia New"/>
                <w:lang w:bidi="th-TH"/>
              </w:rPr>
              <w:t>The system not show a user status on top right after logout successful.</w:t>
            </w:r>
          </w:p>
        </w:tc>
        <w:tc>
          <w:tcPr>
            <w:tcW w:w="1842" w:type="dxa"/>
          </w:tcPr>
          <w:p w14:paraId="041CA9E2" w14:textId="77777777" w:rsidR="00117684" w:rsidRDefault="00117684" w:rsidP="00025134"/>
        </w:tc>
      </w:tr>
    </w:tbl>
    <w:p w14:paraId="322D8F01" w14:textId="77777777" w:rsidR="00117684" w:rsidRDefault="00117684" w:rsidP="00902165">
      <w:pPr>
        <w:rPr>
          <w:lang w:bidi="th-TH"/>
        </w:rPr>
      </w:pPr>
    </w:p>
    <w:p w14:paraId="571C4CC7" w14:textId="77777777" w:rsidR="00117684" w:rsidRDefault="00117684" w:rsidP="00902165">
      <w:pPr>
        <w:rPr>
          <w:lang w:bidi="th-TH"/>
        </w:rPr>
      </w:pPr>
    </w:p>
    <w:p w14:paraId="03F5C65A" w14:textId="77777777" w:rsidR="00CD4661" w:rsidRDefault="00CD4661" w:rsidP="00902165">
      <w:pPr>
        <w:rPr>
          <w:lang w:bidi="th-TH"/>
        </w:rPr>
      </w:pPr>
    </w:p>
    <w:p w14:paraId="3C392F75" w14:textId="77777777" w:rsidR="00CD4661" w:rsidRDefault="00CD4661" w:rsidP="00902165">
      <w:pPr>
        <w:rPr>
          <w:lang w:bidi="th-TH"/>
        </w:rPr>
      </w:pPr>
    </w:p>
    <w:p w14:paraId="5E4F0D8D" w14:textId="3B1C0E9E" w:rsidR="00CD4661" w:rsidRDefault="00CD4661" w:rsidP="00CD4661">
      <w:pPr>
        <w:pStyle w:val="2"/>
        <w:rPr>
          <w:b/>
          <w:bCs/>
          <w:lang w:bidi="th-TH"/>
        </w:rPr>
      </w:pPr>
      <w:bookmarkStart w:id="41" w:name="_Toc381494007"/>
      <w:r>
        <w:rPr>
          <w:b/>
          <w:bCs/>
          <w:lang w:bidi="th-TH"/>
        </w:rPr>
        <w:lastRenderedPageBreak/>
        <w:t>UAT_TC 12</w:t>
      </w:r>
      <w:bookmarkEnd w:id="41"/>
    </w:p>
    <w:p w14:paraId="19C7B14B" w14:textId="77777777" w:rsidR="00CD4661" w:rsidRPr="00902165" w:rsidRDefault="00CD4661" w:rsidP="00CD4661">
      <w:pPr>
        <w:rPr>
          <w:lang w:bidi="th-TH"/>
        </w:rPr>
      </w:pPr>
    </w:p>
    <w:p w14:paraId="1CE94046" w14:textId="6E755FAF" w:rsidR="00CD4661" w:rsidRPr="005E5F54" w:rsidRDefault="00CD4661" w:rsidP="00CD4661">
      <w:pPr>
        <w:ind w:firstLine="720"/>
        <w:rPr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Test scenario</w:t>
      </w:r>
      <w:r w:rsidRPr="005E5F54">
        <w:rPr>
          <w:rStyle w:val="40"/>
          <w:color w:val="0F6FC6" w:themeColor="accent1"/>
          <w:sz w:val="22"/>
          <w:szCs w:val="22"/>
        </w:rPr>
        <w:t xml:space="preserve">: </w:t>
      </w:r>
      <w:r>
        <w:rPr>
          <w:color w:val="0F6FC6" w:themeColor="accent1"/>
          <w:sz w:val="22"/>
          <w:szCs w:val="22"/>
        </w:rPr>
        <w:t>URS-12</w:t>
      </w:r>
      <w:r w:rsidRPr="00117684">
        <w:rPr>
          <w:color w:val="0F6FC6" w:themeColor="accent1"/>
          <w:sz w:val="22"/>
          <w:szCs w:val="22"/>
        </w:rPr>
        <w:t xml:space="preserve">: </w:t>
      </w:r>
      <w:r w:rsidRPr="00CD4661">
        <w:rPr>
          <w:color w:val="0F6FC6" w:themeColor="accent1"/>
          <w:sz w:val="22"/>
          <w:szCs w:val="22"/>
        </w:rPr>
        <w:t>The administrator logout from system</w:t>
      </w:r>
      <w:r>
        <w:rPr>
          <w:color w:val="0F6FC6" w:themeColor="accent1"/>
          <w:sz w:val="22"/>
          <w:szCs w:val="22"/>
        </w:rPr>
        <w:t>.</w:t>
      </w:r>
    </w:p>
    <w:p w14:paraId="3B536F7B" w14:textId="53ECF149" w:rsidR="00CD4661" w:rsidRPr="005E5F54" w:rsidRDefault="00CD4661" w:rsidP="00CD4661">
      <w:pPr>
        <w:rPr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 xml:space="preserve">Objective: </w:t>
      </w:r>
      <w:r w:rsidRPr="005E5F54">
        <w:rPr>
          <w:color w:val="0F6FC6" w:themeColor="accent1"/>
          <w:sz w:val="22"/>
          <w:szCs w:val="22"/>
        </w:rPr>
        <w:t>To determine</w:t>
      </w:r>
      <w:r>
        <w:rPr>
          <w:color w:val="0F6FC6" w:themeColor="accent1"/>
          <w:sz w:val="22"/>
          <w:szCs w:val="22"/>
        </w:rPr>
        <w:t xml:space="preserve"> the administrator logout from system </w:t>
      </w:r>
      <w:r w:rsidRPr="005E5F54">
        <w:rPr>
          <w:color w:val="0F6FC6" w:themeColor="accent1"/>
          <w:sz w:val="22"/>
          <w:szCs w:val="22"/>
        </w:rPr>
        <w:t>function</w:t>
      </w:r>
      <w:r>
        <w:rPr>
          <w:color w:val="0F6FC6" w:themeColor="accent1"/>
          <w:sz w:val="22"/>
          <w:szCs w:val="22"/>
        </w:rPr>
        <w:t xml:space="preserve"> working</w:t>
      </w:r>
      <w:r w:rsidRPr="005E5F54">
        <w:rPr>
          <w:color w:val="0F6FC6" w:themeColor="accent1"/>
          <w:sz w:val="22"/>
          <w:szCs w:val="22"/>
        </w:rPr>
        <w:t xml:space="preserve"> correctly. </w:t>
      </w:r>
    </w:p>
    <w:p w14:paraId="0AE8A86A" w14:textId="77777777" w:rsidR="00CD4661" w:rsidRPr="005E5F54" w:rsidRDefault="00CD4661" w:rsidP="00CD4661">
      <w:pPr>
        <w:rPr>
          <w:b/>
          <w:bCs/>
          <w:color w:val="0F6FC6" w:themeColor="accent1"/>
          <w:sz w:val="22"/>
          <w:szCs w:val="22"/>
        </w:rPr>
      </w:pPr>
      <w:r>
        <w:tab/>
      </w:r>
      <w:r w:rsidRPr="005E5F54">
        <w:rPr>
          <w:b/>
          <w:bCs/>
          <w:color w:val="0F6FC6" w:themeColor="accent1"/>
          <w:sz w:val="22"/>
          <w:szCs w:val="22"/>
        </w:rPr>
        <w:t>Test step:</w:t>
      </w:r>
    </w:p>
    <w:p w14:paraId="1A919F1C" w14:textId="6DBDF521" w:rsidR="00CD4661" w:rsidRPr="00CE14ED" w:rsidRDefault="00CD4661" w:rsidP="00CD4661">
      <w:pPr>
        <w:pStyle w:val="af7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An administrator open logout page</w:t>
      </w:r>
      <w:r w:rsidRPr="00CE14ED">
        <w:rPr>
          <w:sz w:val="18"/>
          <w:szCs w:val="18"/>
        </w:rPr>
        <w:t>.</w:t>
      </w:r>
    </w:p>
    <w:p w14:paraId="5F91BC47" w14:textId="4B78111B" w:rsidR="00CD4661" w:rsidRDefault="00CD4661" w:rsidP="00CD4661">
      <w:pPr>
        <w:pStyle w:val="af7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An administrator select logout</w:t>
      </w:r>
      <w:r>
        <w:rPr>
          <w:rFonts w:hint="cs"/>
          <w:sz w:val="18"/>
          <w:szCs w:val="18"/>
          <w:cs/>
          <w:lang w:bidi="th-TH"/>
        </w:rPr>
        <w:t>.</w:t>
      </w:r>
    </w:p>
    <w:p w14:paraId="74F0D817" w14:textId="77777777" w:rsidR="00CD4661" w:rsidRPr="00F768D0" w:rsidRDefault="00CD4661" w:rsidP="00CD4661">
      <w:pPr>
        <w:pStyle w:val="af7"/>
        <w:ind w:left="1800"/>
        <w:rPr>
          <w:sz w:val="18"/>
          <w:szCs w:val="18"/>
        </w:rPr>
      </w:pPr>
    </w:p>
    <w:p w14:paraId="569EE490" w14:textId="77777777" w:rsidR="00CD4661" w:rsidRPr="005E5F54" w:rsidRDefault="00CD4661" w:rsidP="00CD4661">
      <w:pPr>
        <w:ind w:firstLine="720"/>
        <w:rPr>
          <w:b/>
          <w:bCs/>
          <w:color w:val="0F6FC6" w:themeColor="accent1"/>
          <w:sz w:val="22"/>
          <w:szCs w:val="22"/>
        </w:rPr>
      </w:pPr>
      <w:r w:rsidRPr="005E5F54">
        <w:rPr>
          <w:b/>
          <w:bCs/>
          <w:color w:val="0F6FC6" w:themeColor="accent1"/>
          <w:sz w:val="22"/>
          <w:szCs w:val="22"/>
        </w:rPr>
        <w:t>Data Input:</w:t>
      </w:r>
    </w:p>
    <w:p w14:paraId="28B34C0B" w14:textId="77777777" w:rsidR="00CD4661" w:rsidRDefault="00CD4661" w:rsidP="00CD4661">
      <w:pPr>
        <w:rPr>
          <w:b/>
          <w:bCs/>
          <w:sz w:val="20"/>
          <w:szCs w:val="20"/>
        </w:rPr>
      </w:pPr>
      <w:r>
        <w:rPr>
          <w:lang w:bidi="th-TH"/>
        </w:rPr>
        <w:tab/>
      </w:r>
      <w:r>
        <w:rPr>
          <w:lang w:bidi="th-TH"/>
        </w:rPr>
        <w:tab/>
      </w:r>
      <w:r w:rsidRPr="005E5F54">
        <w:rPr>
          <w:b/>
          <w:bCs/>
          <w:sz w:val="20"/>
          <w:szCs w:val="20"/>
        </w:rPr>
        <w:t>Valid Input:</w:t>
      </w:r>
    </w:p>
    <w:p w14:paraId="017912C6" w14:textId="77777777" w:rsidR="00CD4661" w:rsidRPr="00117684" w:rsidRDefault="00CD4661" w:rsidP="00CD4661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117684">
        <w:rPr>
          <w:sz w:val="20"/>
          <w:szCs w:val="20"/>
        </w:rPr>
        <w:t>None</w:t>
      </w:r>
    </w:p>
    <w:p w14:paraId="1CD1E211" w14:textId="77777777" w:rsidR="00CD4661" w:rsidRPr="005E5F54" w:rsidRDefault="00CD4661" w:rsidP="00CD4661">
      <w:pPr>
        <w:ind w:left="720" w:firstLine="720"/>
        <w:rPr>
          <w:b/>
          <w:bCs/>
          <w:sz w:val="20"/>
          <w:szCs w:val="20"/>
        </w:rPr>
      </w:pPr>
      <w:r w:rsidRPr="005E5F54">
        <w:rPr>
          <w:b/>
          <w:bCs/>
          <w:sz w:val="20"/>
          <w:szCs w:val="20"/>
        </w:rPr>
        <w:t>Invalid Input</w:t>
      </w:r>
      <w:r>
        <w:rPr>
          <w:b/>
          <w:bCs/>
          <w:sz w:val="20"/>
          <w:szCs w:val="20"/>
        </w:rPr>
        <w:t>:</w:t>
      </w:r>
    </w:p>
    <w:p w14:paraId="3ADA5921" w14:textId="77777777" w:rsidR="00CD4661" w:rsidRPr="00117684" w:rsidRDefault="00CD4661" w:rsidP="00CD4661">
      <w:pPr>
        <w:ind w:left="1440" w:firstLine="720"/>
      </w:pPr>
      <w:r w:rsidRPr="00117684">
        <w:rPr>
          <w:sz w:val="20"/>
          <w:szCs w:val="20"/>
        </w:rPr>
        <w:t>None</w:t>
      </w:r>
    </w:p>
    <w:p w14:paraId="659A19BF" w14:textId="77777777" w:rsidR="00CD4661" w:rsidRPr="005E5F54" w:rsidRDefault="00CD4661" w:rsidP="00CD4661">
      <w:pPr>
        <w:ind w:firstLine="720"/>
        <w:rPr>
          <w:b/>
          <w:bCs/>
          <w:color w:val="0F6FC6" w:themeColor="accent1"/>
          <w:sz w:val="22"/>
          <w:szCs w:val="22"/>
        </w:rPr>
      </w:pPr>
      <w:r>
        <w:rPr>
          <w:b/>
          <w:bCs/>
          <w:color w:val="0F6FC6" w:themeColor="accent1"/>
          <w:sz w:val="22"/>
          <w:szCs w:val="22"/>
        </w:rPr>
        <w:t>Exist Data in database</w:t>
      </w:r>
      <w:r w:rsidRPr="005E5F54">
        <w:rPr>
          <w:b/>
          <w:bCs/>
          <w:color w:val="0F6FC6" w:themeColor="accent1"/>
          <w:sz w:val="22"/>
          <w:szCs w:val="22"/>
        </w:rPr>
        <w:t>:</w:t>
      </w:r>
    </w:p>
    <w:p w14:paraId="63DA92F2" w14:textId="77777777" w:rsidR="00CD4661" w:rsidRDefault="00CD4661" w:rsidP="00CD4661">
      <w:pPr>
        <w:rPr>
          <w:lang w:bidi="th-TH"/>
        </w:rPr>
      </w:pP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  <w:t>None</w:t>
      </w:r>
    </w:p>
    <w:p w14:paraId="45EB7795" w14:textId="650664A7" w:rsidR="00EA3E7E" w:rsidRPr="00EA3E7E" w:rsidRDefault="00EA3E7E" w:rsidP="00EA3E7E">
      <w:pPr>
        <w:jc w:val="center"/>
        <w:rPr>
          <w:b/>
          <w:bCs/>
          <w:color w:val="0F6FC6" w:themeColor="accent1"/>
          <w:sz w:val="22"/>
          <w:szCs w:val="22"/>
        </w:rPr>
      </w:pPr>
      <w:r w:rsidRPr="00EA3E7E">
        <w:rPr>
          <w:b/>
          <w:bCs/>
          <w:color w:val="0F6FC6" w:themeColor="accent1"/>
          <w:sz w:val="22"/>
          <w:szCs w:val="22"/>
        </w:rPr>
        <w:t>UAT_</w:t>
      </w:r>
      <w:r>
        <w:rPr>
          <w:b/>
          <w:bCs/>
          <w:color w:val="0F6FC6" w:themeColor="accent1"/>
          <w:sz w:val="22"/>
          <w:szCs w:val="22"/>
        </w:rPr>
        <w:t>TC 12</w:t>
      </w:r>
      <w:r w:rsidRPr="00EA3E7E">
        <w:rPr>
          <w:b/>
          <w:bCs/>
          <w:color w:val="0F6FC6" w:themeColor="accent1"/>
          <w:sz w:val="22"/>
          <w:szCs w:val="22"/>
        </w:rPr>
        <w:t xml:space="preserve"> relationship table</w:t>
      </w:r>
    </w:p>
    <w:p w14:paraId="4A250F82" w14:textId="77777777" w:rsidR="00CD4661" w:rsidRDefault="00CD4661" w:rsidP="00CD4661">
      <w:pPr>
        <w:rPr>
          <w:lang w:bidi="th-TH"/>
        </w:rPr>
      </w:pPr>
    </w:p>
    <w:tbl>
      <w:tblPr>
        <w:tblStyle w:val="afd"/>
        <w:tblW w:w="10632" w:type="dxa"/>
        <w:tblInd w:w="-431" w:type="dxa"/>
        <w:tblLook w:val="04A0" w:firstRow="1" w:lastRow="0" w:firstColumn="1" w:lastColumn="0" w:noHBand="0" w:noVBand="1"/>
      </w:tblPr>
      <w:tblGrid>
        <w:gridCol w:w="851"/>
        <w:gridCol w:w="1690"/>
        <w:gridCol w:w="708"/>
        <w:gridCol w:w="1677"/>
        <w:gridCol w:w="2304"/>
        <w:gridCol w:w="1560"/>
        <w:gridCol w:w="1842"/>
      </w:tblGrid>
      <w:tr w:rsidR="00CD4661" w14:paraId="23A67FA6" w14:textId="77777777" w:rsidTr="00025134">
        <w:tc>
          <w:tcPr>
            <w:tcW w:w="851" w:type="dxa"/>
            <w:shd w:val="clear" w:color="auto" w:fill="5FF2CA" w:themeFill="accent4" w:themeFillTint="99"/>
          </w:tcPr>
          <w:p w14:paraId="0AD0C260" w14:textId="77777777" w:rsidR="00CD4661" w:rsidRDefault="00CD4661" w:rsidP="00025134">
            <w:pPr>
              <w:jc w:val="center"/>
            </w:pPr>
            <w:r>
              <w:t>Test case ID</w:t>
            </w:r>
          </w:p>
        </w:tc>
        <w:tc>
          <w:tcPr>
            <w:tcW w:w="1690" w:type="dxa"/>
            <w:shd w:val="clear" w:color="auto" w:fill="5FF2CA" w:themeFill="accent4" w:themeFillTint="99"/>
          </w:tcPr>
          <w:p w14:paraId="05BD8FAE" w14:textId="77777777" w:rsidR="00CD4661" w:rsidRDefault="00CD4661" w:rsidP="00025134">
            <w:pPr>
              <w:jc w:val="center"/>
            </w:pPr>
            <w:r>
              <w:t>Test case name</w:t>
            </w:r>
          </w:p>
        </w:tc>
        <w:tc>
          <w:tcPr>
            <w:tcW w:w="708" w:type="dxa"/>
            <w:shd w:val="clear" w:color="auto" w:fill="5FF2CA" w:themeFill="accent4" w:themeFillTint="99"/>
          </w:tcPr>
          <w:p w14:paraId="543DBF88" w14:textId="77777777" w:rsidR="00CD4661" w:rsidRDefault="00CD4661" w:rsidP="00025134">
            <w:pPr>
              <w:jc w:val="center"/>
            </w:pPr>
            <w:r>
              <w:t>Test Step#</w:t>
            </w:r>
          </w:p>
        </w:tc>
        <w:tc>
          <w:tcPr>
            <w:tcW w:w="1677" w:type="dxa"/>
            <w:shd w:val="clear" w:color="auto" w:fill="5FF2CA" w:themeFill="accent4" w:themeFillTint="99"/>
          </w:tcPr>
          <w:p w14:paraId="5FE99C85" w14:textId="77777777" w:rsidR="00CD4661" w:rsidRDefault="00CD4661" w:rsidP="00025134">
            <w:pPr>
              <w:jc w:val="center"/>
            </w:pPr>
            <w:r>
              <w:t>Execution test steps</w:t>
            </w:r>
          </w:p>
        </w:tc>
        <w:tc>
          <w:tcPr>
            <w:tcW w:w="2304" w:type="dxa"/>
            <w:shd w:val="clear" w:color="auto" w:fill="5FF2CA" w:themeFill="accent4" w:themeFillTint="99"/>
          </w:tcPr>
          <w:p w14:paraId="20268B89" w14:textId="77777777" w:rsidR="00CD4661" w:rsidRDefault="00CD4661" w:rsidP="00025134">
            <w:pPr>
              <w:jc w:val="center"/>
            </w:pPr>
            <w:r>
              <w:t>Input Data</w:t>
            </w:r>
          </w:p>
        </w:tc>
        <w:tc>
          <w:tcPr>
            <w:tcW w:w="1560" w:type="dxa"/>
            <w:shd w:val="clear" w:color="auto" w:fill="5FF2CA" w:themeFill="accent4" w:themeFillTint="99"/>
          </w:tcPr>
          <w:p w14:paraId="01C3CBDC" w14:textId="77777777" w:rsidR="00CD4661" w:rsidRDefault="00CD4661" w:rsidP="00025134">
            <w:pPr>
              <w:jc w:val="center"/>
            </w:pPr>
            <w:r>
              <w:t>Expect result</w:t>
            </w:r>
          </w:p>
        </w:tc>
        <w:tc>
          <w:tcPr>
            <w:tcW w:w="1842" w:type="dxa"/>
            <w:shd w:val="clear" w:color="auto" w:fill="5FF2CA" w:themeFill="accent4" w:themeFillTint="99"/>
          </w:tcPr>
          <w:p w14:paraId="4F70562B" w14:textId="77777777" w:rsidR="00CD4661" w:rsidRDefault="00CD4661" w:rsidP="00025134">
            <w:pPr>
              <w:jc w:val="center"/>
            </w:pPr>
            <w:r>
              <w:t>Actual result</w:t>
            </w:r>
          </w:p>
        </w:tc>
      </w:tr>
      <w:tr w:rsidR="00CD4661" w14:paraId="7E0E6F61" w14:textId="77777777" w:rsidTr="00025134">
        <w:tc>
          <w:tcPr>
            <w:tcW w:w="851" w:type="dxa"/>
          </w:tcPr>
          <w:p w14:paraId="457BCD7C" w14:textId="07C2D45A" w:rsidR="00CD4661" w:rsidRDefault="00CD4661" w:rsidP="00025134">
            <w:r>
              <w:t>UAT_TC 12</w:t>
            </w:r>
          </w:p>
        </w:tc>
        <w:tc>
          <w:tcPr>
            <w:tcW w:w="1690" w:type="dxa"/>
          </w:tcPr>
          <w:p w14:paraId="3986E125" w14:textId="09ADE6C3" w:rsidR="00CD4661" w:rsidRPr="00545F43" w:rsidRDefault="00CD4661" w:rsidP="00025134">
            <w:r w:rsidRPr="00CD4661">
              <w:t>The administrator logout from system.</w:t>
            </w:r>
          </w:p>
        </w:tc>
        <w:tc>
          <w:tcPr>
            <w:tcW w:w="708" w:type="dxa"/>
          </w:tcPr>
          <w:p w14:paraId="06780CC8" w14:textId="77777777" w:rsidR="00CD4661" w:rsidRDefault="00CD4661" w:rsidP="00025134">
            <w:r>
              <w:t>1</w:t>
            </w:r>
          </w:p>
        </w:tc>
        <w:tc>
          <w:tcPr>
            <w:tcW w:w="1677" w:type="dxa"/>
          </w:tcPr>
          <w:p w14:paraId="468EFAF2" w14:textId="5326AB00" w:rsidR="00CD4661" w:rsidRDefault="00CD4661" w:rsidP="00025134">
            <w:r w:rsidRPr="00CD4661">
              <w:t>An administrator open logout page.</w:t>
            </w:r>
          </w:p>
        </w:tc>
        <w:tc>
          <w:tcPr>
            <w:tcW w:w="2304" w:type="dxa"/>
          </w:tcPr>
          <w:p w14:paraId="763DE8C8" w14:textId="77777777" w:rsidR="00CD4661" w:rsidRDefault="00CD4661" w:rsidP="00025134"/>
        </w:tc>
        <w:tc>
          <w:tcPr>
            <w:tcW w:w="1560" w:type="dxa"/>
          </w:tcPr>
          <w:p w14:paraId="40183CD0" w14:textId="77777777" w:rsidR="00CD4661" w:rsidRDefault="00CD4661" w:rsidP="00025134">
            <w:r>
              <w:t>The system shall provide interface for view a customer history.</w:t>
            </w:r>
          </w:p>
        </w:tc>
        <w:tc>
          <w:tcPr>
            <w:tcW w:w="1842" w:type="dxa"/>
          </w:tcPr>
          <w:p w14:paraId="7CE1D0A6" w14:textId="77777777" w:rsidR="00CD4661" w:rsidRDefault="00CD4661" w:rsidP="00025134"/>
        </w:tc>
      </w:tr>
      <w:tr w:rsidR="00CD4661" w14:paraId="2752F585" w14:textId="77777777" w:rsidTr="00025134">
        <w:tc>
          <w:tcPr>
            <w:tcW w:w="851" w:type="dxa"/>
          </w:tcPr>
          <w:p w14:paraId="0AD3DED8" w14:textId="77777777" w:rsidR="00CD4661" w:rsidRDefault="00CD4661" w:rsidP="00025134"/>
        </w:tc>
        <w:tc>
          <w:tcPr>
            <w:tcW w:w="1690" w:type="dxa"/>
          </w:tcPr>
          <w:p w14:paraId="7D18A8A8" w14:textId="77777777" w:rsidR="00CD4661" w:rsidRDefault="00CD4661" w:rsidP="00025134"/>
        </w:tc>
        <w:tc>
          <w:tcPr>
            <w:tcW w:w="708" w:type="dxa"/>
          </w:tcPr>
          <w:p w14:paraId="360B2AF8" w14:textId="77777777" w:rsidR="00CD4661" w:rsidRDefault="00CD4661" w:rsidP="00025134">
            <w:r>
              <w:t>2</w:t>
            </w:r>
          </w:p>
        </w:tc>
        <w:tc>
          <w:tcPr>
            <w:tcW w:w="1677" w:type="dxa"/>
          </w:tcPr>
          <w:p w14:paraId="407B4F5B" w14:textId="77777777" w:rsidR="00CD4661" w:rsidRPr="00CD4661" w:rsidRDefault="00CD4661" w:rsidP="00CD4661">
            <w:pPr>
              <w:rPr>
                <w:sz w:val="18"/>
                <w:szCs w:val="18"/>
              </w:rPr>
            </w:pPr>
            <w:r w:rsidRPr="00CD4661">
              <w:rPr>
                <w:sz w:val="18"/>
                <w:szCs w:val="18"/>
              </w:rPr>
              <w:t>An administrator select logout</w:t>
            </w:r>
            <w:r w:rsidRPr="00CD4661">
              <w:rPr>
                <w:rFonts w:hint="cs"/>
                <w:sz w:val="18"/>
                <w:szCs w:val="18"/>
                <w:cs/>
                <w:lang w:bidi="th-TH"/>
              </w:rPr>
              <w:t>.</w:t>
            </w:r>
          </w:p>
          <w:p w14:paraId="6B09B9B4" w14:textId="77777777" w:rsidR="00CD4661" w:rsidRDefault="00CD4661" w:rsidP="00025134"/>
        </w:tc>
        <w:tc>
          <w:tcPr>
            <w:tcW w:w="2304" w:type="dxa"/>
          </w:tcPr>
          <w:p w14:paraId="6F260DC6" w14:textId="77777777" w:rsidR="00CD4661" w:rsidRPr="00D90D5C" w:rsidRDefault="00CD4661" w:rsidP="00025134">
            <w:pPr>
              <w:rPr>
                <w:b/>
                <w:bCs/>
              </w:rPr>
            </w:pPr>
          </w:p>
        </w:tc>
        <w:tc>
          <w:tcPr>
            <w:tcW w:w="1560" w:type="dxa"/>
          </w:tcPr>
          <w:p w14:paraId="21EB479D" w14:textId="77777777" w:rsidR="00CD4661" w:rsidRDefault="00CD4661" w:rsidP="00025134">
            <w:r>
              <w:rPr>
                <w:rFonts w:cs="Cordia New"/>
                <w:lang w:bidi="th-TH"/>
              </w:rPr>
              <w:t>The system not show a user status on top right after logout successful.</w:t>
            </w:r>
          </w:p>
        </w:tc>
        <w:tc>
          <w:tcPr>
            <w:tcW w:w="1842" w:type="dxa"/>
          </w:tcPr>
          <w:p w14:paraId="5A270E0D" w14:textId="77777777" w:rsidR="00CD4661" w:rsidRDefault="00CD4661" w:rsidP="00025134"/>
        </w:tc>
      </w:tr>
    </w:tbl>
    <w:p w14:paraId="083C3231" w14:textId="77777777" w:rsidR="00CD4661" w:rsidRDefault="00CD4661" w:rsidP="00902165">
      <w:pPr>
        <w:rPr>
          <w:cs/>
          <w:lang w:bidi="th-TH"/>
        </w:rPr>
      </w:pPr>
    </w:p>
    <w:p w14:paraId="50814E7A" w14:textId="77777777" w:rsidR="00CD4661" w:rsidRDefault="00CD4661" w:rsidP="00902165">
      <w:pPr>
        <w:pStyle w:val="1"/>
      </w:pPr>
    </w:p>
    <w:p w14:paraId="54A22DA2" w14:textId="77777777" w:rsidR="00902165" w:rsidRPr="001E73B7" w:rsidRDefault="00902165" w:rsidP="00902165">
      <w:pPr>
        <w:pStyle w:val="1"/>
      </w:pPr>
      <w:bookmarkStart w:id="42" w:name="_Toc381494008"/>
      <w:r>
        <w:t>Pass and Fail Criteria</w:t>
      </w:r>
      <w:bookmarkEnd w:id="42"/>
      <w:r>
        <w:t xml:space="preserve"> </w:t>
      </w:r>
    </w:p>
    <w:p w14:paraId="4585EC19" w14:textId="77777777" w:rsidR="00FA4E6F" w:rsidRDefault="00FA4E6F" w:rsidP="00FA4E6F">
      <w:r>
        <w:t>Pass- the Integration test is pass when all of the test case is pass.</w:t>
      </w:r>
    </w:p>
    <w:p w14:paraId="3DBF4AF5" w14:textId="77777777" w:rsidR="00FA4E6F" w:rsidRDefault="00FA4E6F" w:rsidP="00FA4E6F">
      <w:r>
        <w:t>Fail – When miss only one pass test case</w:t>
      </w:r>
    </w:p>
    <w:p w14:paraId="6CBD9590" w14:textId="77777777" w:rsidR="00902165" w:rsidRPr="00FF537D" w:rsidRDefault="00902165" w:rsidP="00902165"/>
    <w:p w14:paraId="4AA158FC" w14:textId="77777777" w:rsidR="00902165" w:rsidRDefault="00902165" w:rsidP="00F12063">
      <w:pPr>
        <w:rPr>
          <w:sz w:val="20"/>
          <w:szCs w:val="20"/>
        </w:rPr>
      </w:pPr>
    </w:p>
    <w:p w14:paraId="44E9AA4C" w14:textId="77777777" w:rsidR="00F12063" w:rsidRPr="00F12063" w:rsidRDefault="00FF537D" w:rsidP="00F1206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2063">
        <w:rPr>
          <w:sz w:val="20"/>
          <w:szCs w:val="20"/>
        </w:rPr>
        <w:t xml:space="preserve"> </w:t>
      </w:r>
    </w:p>
    <w:sectPr w:rsidR="00F12063" w:rsidRPr="00F12063" w:rsidSect="00372E0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00000" w14:textId="77777777" w:rsidR="006F6CE8" w:rsidRDefault="006F6CE8" w:rsidP="00454B44">
      <w:pPr>
        <w:spacing w:after="0" w:line="240" w:lineRule="auto"/>
      </w:pPr>
      <w:r>
        <w:separator/>
      </w:r>
    </w:p>
  </w:endnote>
  <w:endnote w:type="continuationSeparator" w:id="0">
    <w:p w14:paraId="57C74188" w14:textId="77777777" w:rsidR="006F6CE8" w:rsidRDefault="006F6CE8" w:rsidP="00454B44">
      <w:pPr>
        <w:spacing w:after="0" w:line="240" w:lineRule="auto"/>
      </w:pPr>
      <w:r>
        <w:continuationSeparator/>
      </w:r>
    </w:p>
  </w:endnote>
  <w:endnote w:type="continuationNotice" w:id="1">
    <w:p w14:paraId="6C620326" w14:textId="77777777" w:rsidR="006F6CE8" w:rsidRDefault="006F6C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07B3E" w14:textId="77777777" w:rsidR="007E2F99" w:rsidRDefault="007E2F99">
    <w:pPr>
      <w:pStyle w:val="afa"/>
      <w:pBdr>
        <w:top w:val="single" w:sz="4" w:space="8" w:color="0F6FC6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133839">
      <w:rPr>
        <w:noProof/>
        <w:color w:val="404040" w:themeColor="text1" w:themeTint="BF"/>
      </w:rPr>
      <w:t>21</w:t>
    </w:r>
    <w:r>
      <w:rPr>
        <w:noProof/>
        <w:color w:val="404040" w:themeColor="text1" w:themeTint="BF"/>
      </w:rPr>
      <w:fldChar w:fldCharType="end"/>
    </w:r>
  </w:p>
  <w:sdt>
    <w:sdtPr>
      <w:alias w:val="Status"/>
      <w:tag w:val=""/>
      <w:id w:val="-126485127"/>
      <w:placeholder>
        <w:docPart w:val="30786C297B7347F8847946C438E14B48"/>
      </w:placeholder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text/>
    </w:sdtPr>
    <w:sdtEndPr/>
    <w:sdtContent>
      <w:p w14:paraId="53984C50" w14:textId="02708702" w:rsidR="007E2F99" w:rsidRDefault="007E2F99">
        <w:pPr>
          <w:pStyle w:val="afa"/>
        </w:pPr>
        <w:r>
          <w:t>Version 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501F0" w14:textId="77777777" w:rsidR="006F6CE8" w:rsidRDefault="006F6CE8" w:rsidP="00454B44">
      <w:pPr>
        <w:spacing w:after="0" w:line="240" w:lineRule="auto"/>
      </w:pPr>
      <w:r>
        <w:separator/>
      </w:r>
    </w:p>
  </w:footnote>
  <w:footnote w:type="continuationSeparator" w:id="0">
    <w:p w14:paraId="4B379DA4" w14:textId="77777777" w:rsidR="006F6CE8" w:rsidRDefault="006F6CE8" w:rsidP="00454B44">
      <w:pPr>
        <w:spacing w:after="0" w:line="240" w:lineRule="auto"/>
      </w:pPr>
      <w:r>
        <w:continuationSeparator/>
      </w:r>
    </w:p>
  </w:footnote>
  <w:footnote w:type="continuationNotice" w:id="1">
    <w:p w14:paraId="447CCF4E" w14:textId="77777777" w:rsidR="006F6CE8" w:rsidRDefault="006F6C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4ED"/>
    <w:multiLevelType w:val="hybridMultilevel"/>
    <w:tmpl w:val="A9DE3734"/>
    <w:lvl w:ilvl="0" w:tplc="71D0A496">
      <w:start w:val="1"/>
      <w:numFmt w:val="bullet"/>
      <w:lvlText w:val="-"/>
      <w:lvlJc w:val="left"/>
      <w:pPr>
        <w:ind w:left="25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2C28F2"/>
    <w:multiLevelType w:val="multilevel"/>
    <w:tmpl w:val="F46A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42957"/>
    <w:multiLevelType w:val="multilevel"/>
    <w:tmpl w:val="76448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238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C3709B"/>
    <w:multiLevelType w:val="hybridMultilevel"/>
    <w:tmpl w:val="7F26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E1C5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E5789F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CB1D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A13C3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B295A8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C2C13A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39E54D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982C25"/>
    <w:multiLevelType w:val="hybridMultilevel"/>
    <w:tmpl w:val="955EC1E6"/>
    <w:lvl w:ilvl="0" w:tplc="D97280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4FF2B60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9E6331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CB2039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FF643C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39F3D74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59F7EE3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03A5172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28B456E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3F5085D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4AD70B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12"/>
  </w:num>
  <w:num w:numId="8">
    <w:abstractNumId w:val="14"/>
  </w:num>
  <w:num w:numId="9">
    <w:abstractNumId w:val="10"/>
  </w:num>
  <w:num w:numId="10">
    <w:abstractNumId w:val="17"/>
  </w:num>
  <w:num w:numId="11">
    <w:abstractNumId w:val="11"/>
  </w:num>
  <w:num w:numId="12">
    <w:abstractNumId w:val="18"/>
  </w:num>
  <w:num w:numId="13">
    <w:abstractNumId w:val="16"/>
  </w:num>
  <w:num w:numId="14">
    <w:abstractNumId w:val="8"/>
  </w:num>
  <w:num w:numId="15">
    <w:abstractNumId w:val="5"/>
  </w:num>
  <w:num w:numId="16">
    <w:abstractNumId w:val="15"/>
  </w:num>
  <w:num w:numId="17">
    <w:abstractNumId w:val="6"/>
  </w:num>
  <w:num w:numId="18">
    <w:abstractNumId w:val="21"/>
  </w:num>
  <w:num w:numId="19">
    <w:abstractNumId w:val="23"/>
  </w:num>
  <w:num w:numId="20">
    <w:abstractNumId w:val="20"/>
  </w:num>
  <w:num w:numId="21">
    <w:abstractNumId w:val="22"/>
  </w:num>
  <w:num w:numId="22">
    <w:abstractNumId w:val="9"/>
  </w:num>
  <w:num w:numId="23">
    <w:abstractNumId w:val="19"/>
  </w:num>
  <w:num w:numId="24">
    <w:abstractNumId w:val="2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44"/>
    <w:rsid w:val="000462F3"/>
    <w:rsid w:val="00117684"/>
    <w:rsid w:val="00121B90"/>
    <w:rsid w:val="001332AE"/>
    <w:rsid w:val="00133839"/>
    <w:rsid w:val="001E73B7"/>
    <w:rsid w:val="0020441B"/>
    <w:rsid w:val="00221F3A"/>
    <w:rsid w:val="00232A2A"/>
    <w:rsid w:val="002537E9"/>
    <w:rsid w:val="0030180E"/>
    <w:rsid w:val="003066E7"/>
    <w:rsid w:val="003259A4"/>
    <w:rsid w:val="003410C1"/>
    <w:rsid w:val="00372E08"/>
    <w:rsid w:val="003D59F5"/>
    <w:rsid w:val="00423AA1"/>
    <w:rsid w:val="00454B44"/>
    <w:rsid w:val="0047686F"/>
    <w:rsid w:val="004851A7"/>
    <w:rsid w:val="004A096F"/>
    <w:rsid w:val="004F0DF5"/>
    <w:rsid w:val="00545F43"/>
    <w:rsid w:val="005572D2"/>
    <w:rsid w:val="005E158D"/>
    <w:rsid w:val="005E5F54"/>
    <w:rsid w:val="006F1372"/>
    <w:rsid w:val="006F6CE8"/>
    <w:rsid w:val="007A2DEB"/>
    <w:rsid w:val="007E2F99"/>
    <w:rsid w:val="008B2881"/>
    <w:rsid w:val="00902165"/>
    <w:rsid w:val="009E1865"/>
    <w:rsid w:val="009E7ABE"/>
    <w:rsid w:val="00A02A4E"/>
    <w:rsid w:val="00A164C5"/>
    <w:rsid w:val="00A20D09"/>
    <w:rsid w:val="00A56555"/>
    <w:rsid w:val="00A931BA"/>
    <w:rsid w:val="00AB23BD"/>
    <w:rsid w:val="00B03213"/>
    <w:rsid w:val="00B07163"/>
    <w:rsid w:val="00B11626"/>
    <w:rsid w:val="00B63899"/>
    <w:rsid w:val="00C0222F"/>
    <w:rsid w:val="00C26178"/>
    <w:rsid w:val="00CB1AA3"/>
    <w:rsid w:val="00CB7232"/>
    <w:rsid w:val="00CC3BBA"/>
    <w:rsid w:val="00CD0D39"/>
    <w:rsid w:val="00CD4661"/>
    <w:rsid w:val="00CE14ED"/>
    <w:rsid w:val="00CE6C6D"/>
    <w:rsid w:val="00D61D41"/>
    <w:rsid w:val="00D90D5C"/>
    <w:rsid w:val="00DE2F3F"/>
    <w:rsid w:val="00E14954"/>
    <w:rsid w:val="00E742F9"/>
    <w:rsid w:val="00E80AA2"/>
    <w:rsid w:val="00E97A3F"/>
    <w:rsid w:val="00EA3E7E"/>
    <w:rsid w:val="00EC07EF"/>
    <w:rsid w:val="00EE1E39"/>
    <w:rsid w:val="00EE4C56"/>
    <w:rsid w:val="00EE5DA1"/>
    <w:rsid w:val="00F02C92"/>
    <w:rsid w:val="00F12063"/>
    <w:rsid w:val="00F265A3"/>
    <w:rsid w:val="00F57E68"/>
    <w:rsid w:val="00F62505"/>
    <w:rsid w:val="00F768D0"/>
    <w:rsid w:val="00FA4E6F"/>
    <w:rsid w:val="00FD3FB6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8F66"/>
  <w15:chartTrackingRefBased/>
  <w15:docId w15:val="{37C6ABB8-1798-41FE-BD10-C07A4BE2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96F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หัวเรื่อง 3 อักขระ"/>
    <w:basedOn w:val="a0"/>
    <w:link w:val="3"/>
    <w:uiPriority w:val="9"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40">
    <w:name w:val="หัวเรื่อง 4 อักขระ"/>
    <w:basedOn w:val="a0"/>
    <w:link w:val="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หัวเรื่อง 6 อักขระ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หัวเรื่อง 9 อักขระ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0F6FC6" w:themeColor="accent1"/>
      </w:pBdr>
      <w:spacing w:before="100" w:beforeAutospacing="1"/>
      <w:ind w:left="1224" w:right="1224"/>
    </w:pPr>
    <w:rPr>
      <w:color w:val="0F6FC6" w:themeColor="accent1"/>
      <w:sz w:val="28"/>
      <w:szCs w:val="28"/>
    </w:rPr>
  </w:style>
  <w:style w:type="character" w:customStyle="1" w:styleId="a8">
    <w:name w:val="ทำให้คำอ้างอิงเป็นสีเข้มขึ้น อักขระ"/>
    <w:basedOn w:val="a0"/>
    <w:link w:val="a7"/>
    <w:uiPriority w:val="30"/>
    <w:rPr>
      <w:color w:val="0F6FC6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iPriority w:val="99"/>
    <w:unhideWhenUsed/>
    <w:rPr>
      <w:color w:val="4389D7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85DFD0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ไม่มีการเว้นระยะห่าง อักขระ"/>
    <w:basedOn w:val="a0"/>
    <w:link w:val="ac"/>
    <w:uiPriority w:val="1"/>
  </w:style>
  <w:style w:type="paragraph" w:styleId="ae">
    <w:name w:val="Quote"/>
    <w:basedOn w:val="a"/>
    <w:next w:val="a"/>
    <w:link w:val="af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af">
    <w:name w:val="คำอ้างอิง อักขระ"/>
    <w:basedOn w:val="a0"/>
    <w:link w:val="ae"/>
    <w:uiPriority w:val="29"/>
    <w:rPr>
      <w:rFonts w:asciiTheme="majorHAnsi" w:eastAsiaTheme="majorEastAsia" w:hAnsiTheme="majorHAnsi" w:cstheme="majorBidi"/>
    </w:rPr>
  </w:style>
  <w:style w:type="character" w:styleId="af0">
    <w:name w:val="Strong"/>
    <w:basedOn w:val="a0"/>
    <w:uiPriority w:val="22"/>
    <w:qFormat/>
    <w:rPr>
      <w:b/>
      <w:bCs/>
    </w:rPr>
  </w:style>
  <w:style w:type="paragraph" w:styleId="af1">
    <w:name w:val="Subtitle"/>
    <w:basedOn w:val="a"/>
    <w:next w:val="a"/>
    <w:link w:val="af2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2">
    <w:name w:val="ชื่อเรื่องรอง อักขระ"/>
    <w:basedOn w:val="a0"/>
    <w:link w:val="af1"/>
    <w:uiPriority w:val="11"/>
    <w:rPr>
      <w:sz w:val="28"/>
      <w:szCs w:val="28"/>
    </w:rPr>
  </w:style>
  <w:style w:type="character" w:styleId="af3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4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5">
    <w:name w:val="Title"/>
    <w:basedOn w:val="a"/>
    <w:next w:val="a"/>
    <w:link w:val="af6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af6">
    <w:name w:val="ชื่อเรื่อง อักขระ"/>
    <w:basedOn w:val="a0"/>
    <w:link w:val="af5"/>
    <w:uiPriority w:val="10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unhideWhenUsed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หัวกระดาษ อักขระ"/>
    <w:basedOn w:val="a0"/>
    <w:link w:val="af8"/>
    <w:uiPriority w:val="99"/>
    <w:rsid w:val="00454B44"/>
  </w:style>
  <w:style w:type="paragraph" w:styleId="afa">
    <w:name w:val="footer"/>
    <w:basedOn w:val="a"/>
    <w:link w:val="afb"/>
    <w:uiPriority w:val="99"/>
    <w:unhideWhenUsed/>
    <w:qFormat/>
    <w:rsid w:val="00454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b">
    <w:name w:val="ท้ายกระดาษ อักขระ"/>
    <w:basedOn w:val="a0"/>
    <w:link w:val="afa"/>
    <w:uiPriority w:val="99"/>
    <w:rsid w:val="00454B44"/>
  </w:style>
  <w:style w:type="paragraph" w:styleId="afc">
    <w:name w:val="TOC Heading"/>
    <w:basedOn w:val="1"/>
    <w:next w:val="a"/>
    <w:uiPriority w:val="39"/>
    <w:unhideWhenUsed/>
    <w:qFormat/>
    <w:rsid w:val="00F12063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120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2063"/>
    <w:pPr>
      <w:spacing w:after="100"/>
      <w:ind w:left="170"/>
    </w:pPr>
  </w:style>
  <w:style w:type="paragraph" w:styleId="31">
    <w:name w:val="toc 3"/>
    <w:basedOn w:val="a"/>
    <w:next w:val="a"/>
    <w:autoRedefine/>
    <w:uiPriority w:val="39"/>
    <w:unhideWhenUsed/>
    <w:rsid w:val="00F12063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table" w:styleId="afd">
    <w:name w:val="Table Grid"/>
    <w:basedOn w:val="a1"/>
    <w:uiPriority w:val="39"/>
    <w:rsid w:val="00EE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Placeholder Text"/>
    <w:basedOn w:val="a0"/>
    <w:uiPriority w:val="99"/>
    <w:semiHidden/>
    <w:rsid w:val="00372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upak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D59A9598F4841924B55157905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7DC2-4E25-45C7-A802-63491EDA5090}"/>
      </w:docPartPr>
      <w:docPartBody>
        <w:p w:rsidR="004E6B58" w:rsidRDefault="004E6B58" w:rsidP="004E6B58">
          <w:pPr>
            <w:pStyle w:val="0CBD59A9598F4841924B55157905208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DDBFA949F964DE1815E7A09D35FB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91790-0204-4F8B-B9F9-394117052DD4}"/>
      </w:docPartPr>
      <w:docPartBody>
        <w:p w:rsidR="004E6B58" w:rsidRDefault="004E6B58" w:rsidP="004E6B58">
          <w:pPr>
            <w:pStyle w:val="FDDBFA949F964DE1815E7A09D35FB43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08BF536040343D18492C13F99FE0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6C125-A64F-4D50-862D-BD9316051213}"/>
      </w:docPartPr>
      <w:docPartBody>
        <w:p w:rsidR="004E6B58" w:rsidRDefault="004E6B58" w:rsidP="004E6B58">
          <w:pPr>
            <w:pStyle w:val="408BF536040343D18492C13F99FE0037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C10ED17873304ACBB3B3A9F2416A1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A506-FEB0-4D2C-B180-8AAC15A55BEE}"/>
      </w:docPartPr>
      <w:docPartBody>
        <w:p w:rsidR="004E6B58" w:rsidRDefault="004E6B58" w:rsidP="004E6B58">
          <w:pPr>
            <w:pStyle w:val="C10ED17873304ACBB3B3A9F2416A1ED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127950FB28A248D1B80B9A4225F93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AFB9-7B04-4EA1-BF8F-8BE81228893E}"/>
      </w:docPartPr>
      <w:docPartBody>
        <w:p w:rsidR="004E6B58" w:rsidRDefault="004E6B58" w:rsidP="004E6B58">
          <w:pPr>
            <w:pStyle w:val="127950FB28A248D1B80B9A4225F93872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30786C297B7347F8847946C438E14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80FB-5341-4601-B5C5-29554EB72862}"/>
      </w:docPartPr>
      <w:docPartBody>
        <w:p w:rsidR="00C15B66" w:rsidRDefault="00174D10">
          <w:r w:rsidRPr="00BF2468">
            <w:rPr>
              <w:rStyle w:val="a3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58"/>
    <w:rsid w:val="00102864"/>
    <w:rsid w:val="00174D10"/>
    <w:rsid w:val="004E6B58"/>
    <w:rsid w:val="00A53EDD"/>
    <w:rsid w:val="00C15B66"/>
    <w:rsid w:val="00D0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BD59A9598F4841924B551579052082">
    <w:name w:val="0CBD59A9598F4841924B551579052082"/>
    <w:rsid w:val="004E6B58"/>
  </w:style>
  <w:style w:type="paragraph" w:customStyle="1" w:styleId="FDDBFA949F964DE1815E7A09D35FB433">
    <w:name w:val="FDDBFA949F964DE1815E7A09D35FB433"/>
    <w:rsid w:val="004E6B58"/>
  </w:style>
  <w:style w:type="paragraph" w:customStyle="1" w:styleId="408BF536040343D18492C13F99FE0037">
    <w:name w:val="408BF536040343D18492C13F99FE0037"/>
    <w:rsid w:val="004E6B58"/>
  </w:style>
  <w:style w:type="paragraph" w:customStyle="1" w:styleId="C10ED17873304ACBB3B3A9F2416A1ED0">
    <w:name w:val="C10ED17873304ACBB3B3A9F2416A1ED0"/>
    <w:rsid w:val="004E6B58"/>
  </w:style>
  <w:style w:type="paragraph" w:customStyle="1" w:styleId="127950FB28A248D1B80B9A4225F93872">
    <w:name w:val="127950FB28A248D1B80B9A4225F93872"/>
    <w:rsid w:val="004E6B58"/>
  </w:style>
  <w:style w:type="paragraph" w:customStyle="1" w:styleId="0BCA8F15C4E641DFB4B676B6D96FEE10">
    <w:name w:val="0BCA8F15C4E641DFB4B676B6D96FEE10"/>
    <w:rsid w:val="004E6B58"/>
  </w:style>
  <w:style w:type="paragraph" w:customStyle="1" w:styleId="292D55C6CA3043C1B72A2DDAC9EF0E39">
    <w:name w:val="292D55C6CA3043C1B72A2DDAC9EF0E39"/>
    <w:rsid w:val="004E6B58"/>
  </w:style>
  <w:style w:type="paragraph" w:customStyle="1" w:styleId="E79EE9DF5D004AC9A654692B566845E9">
    <w:name w:val="E79EE9DF5D004AC9A654692B566845E9"/>
    <w:rsid w:val="004E6B58"/>
  </w:style>
  <w:style w:type="paragraph" w:customStyle="1" w:styleId="DDAD96E41A51426B84289825A72C6DB3">
    <w:name w:val="DDAD96E41A51426B84289825A72C6DB3"/>
    <w:rsid w:val="004E6B58"/>
  </w:style>
  <w:style w:type="paragraph" w:customStyle="1" w:styleId="B88DD307E8414177A8141A5E9D35B015">
    <w:name w:val="B88DD307E8414177A8141A5E9D35B015"/>
    <w:rsid w:val="00174D10"/>
  </w:style>
  <w:style w:type="character" w:styleId="a3">
    <w:name w:val="Placeholder Text"/>
    <w:basedOn w:val="a0"/>
    <w:uiPriority w:val="99"/>
    <w:semiHidden/>
    <w:rsid w:val="00174D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6651EC779CC42AE08C08B823F3629" ma:contentTypeVersion="1" ma:contentTypeDescription="Create a new document." ma:contentTypeScope="" ma:versionID="108bee52e0fc8bc41f1454d51f96988d">
  <xsd:schema xmlns:xsd="http://www.w3.org/2001/XMLSchema" xmlns:xs="http://www.w3.org/2001/XMLSchema" xmlns:p="http://schemas.microsoft.com/office/2006/metadata/properties" xmlns:ns3="ba8fbb1a-5876-4259-a72b-2b45a1680945" targetNamespace="http://schemas.microsoft.com/office/2006/metadata/properties" ma:root="true" ma:fieldsID="002f656d8baa8c7f3ae95934ecf6b200" ns3:_="">
    <xsd:import namespace="ba8fbb1a-5876-4259-a72b-2b45a168094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fbb1a-5876-4259-a72b-2b45a16809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D6963-8CEE-451C-AECF-C79D010D8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E807F4-833C-4F6E-91F5-9A1E4B6F1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fbb1a-5876-4259-a72b-2b45a1680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746995-A2C3-4AEC-96ED-663F0D5A3A7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81655CB-458B-43BA-8704-74C4CCDB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7</TotalTime>
  <Pages>34</Pages>
  <Words>4890</Words>
  <Characters>27874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(UAT)</vt:lpstr>
    </vt:vector>
  </TitlesOfParts>
  <Company/>
  <LinksUpToDate>false</LinksUpToDate>
  <CharactersWithSpaces>32699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(UAT)</dc:title>
  <dc:subject>Version 1.0</dc:subject>
  <dc:creator>PANUPAK VICHAIDIT</dc:creator>
  <cp:keywords/>
  <cp:lastModifiedBy>XPS13-iPoMz</cp:lastModifiedBy>
  <cp:revision>4</cp:revision>
  <dcterms:created xsi:type="dcterms:W3CDTF">2014-02-28T06:05:00Z</dcterms:created>
  <dcterms:modified xsi:type="dcterms:W3CDTF">2014-03-02T05:01:00Z</dcterms:modified>
  <cp:category>SE323</cp:category>
  <cp:contentStatus>Version 1.0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0x0101001706651EC779CC42AE08C08B823F3629</vt:lpwstr>
  </property>
  <property fmtid="{D5CDD505-2E9C-101B-9397-08002B2CF9AE}" pid="4" name="IsMyDocuments">
    <vt:bool>true</vt:bool>
  </property>
</Properties>
</file>